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045AF3" w14:textId="43E2D70A" w:rsidR="00927023" w:rsidRDefault="00927023" w:rsidP="00F5222D"/>
    <w:p w14:paraId="0994AFBF" w14:textId="6949C2BE" w:rsidR="009C1790" w:rsidRDefault="009C1790" w:rsidP="00F90D78">
      <w:pPr>
        <w:pStyle w:val="Notebodycopy"/>
      </w:pPr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73661333" wp14:editId="4DC0EEF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91102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59" r="5" b="-67"/>
                    <a:stretch/>
                  </pic:blipFill>
                  <pic:spPr bwMode="auto">
                    <a:xfrm>
                      <a:off x="0" y="0"/>
                      <a:ext cx="7560348" cy="1069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9A9C0" w14:textId="3E53EF08" w:rsidR="009C1790" w:rsidRDefault="009C1790" w:rsidP="009C1790">
      <w:pPr>
        <w:pStyle w:val="Notebodycopy"/>
      </w:pPr>
      <w:r w:rsidRPr="00C5512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4F962EC" wp14:editId="3505DFBF">
                <wp:simplePos x="0" y="0"/>
                <wp:positionH relativeFrom="column">
                  <wp:posOffset>-50165</wp:posOffset>
                </wp:positionH>
                <wp:positionV relativeFrom="paragraph">
                  <wp:posOffset>6274435</wp:posOffset>
                </wp:positionV>
                <wp:extent cx="5062220" cy="1073150"/>
                <wp:effectExtent l="0" t="0" r="508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2220" cy="1073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F9EFD" w14:textId="64A2F1B7" w:rsidR="009C1790" w:rsidRPr="009C1790" w:rsidRDefault="00F90D78" w:rsidP="009C1790">
                            <w:pPr>
                              <w:rPr>
                                <w:color w:val="00168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1689"/>
                                <w:sz w:val="52"/>
                                <w:szCs w:val="52"/>
                              </w:rPr>
                              <w:t>Skill Tracker Project</w:t>
                            </w:r>
                          </w:p>
                          <w:p w14:paraId="449351E9" w14:textId="43682036" w:rsidR="009C1790" w:rsidRPr="009C1790" w:rsidRDefault="00F90D78" w:rsidP="009C1790">
                            <w:pPr>
                              <w:rPr>
                                <w:color w:val="0099A8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99A8"/>
                                <w:sz w:val="40"/>
                                <w:szCs w:val="40"/>
                              </w:rPr>
                              <w:t>Group 4</w:t>
                            </w:r>
                            <w:r w:rsidR="00BD1708">
                              <w:rPr>
                                <w:color w:val="0099A8"/>
                                <w:sz w:val="40"/>
                                <w:szCs w:val="40"/>
                              </w:rPr>
                              <w:t xml:space="preserve"> (Justice League)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962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95pt;margin-top:494.05pt;width:398.6pt;height:8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" filled="f" stroked="f">
                <v:textbox inset="0,0,0,0">
                  <w:txbxContent>
                    <w:p w14:paraId="774F9EFD" w14:textId="64A2F1B7" w:rsidR="009C1790" w:rsidRPr="009C1790" w:rsidRDefault="00F90D78" w:rsidP="009C1790">
                      <w:pPr>
                        <w:rPr>
                          <w:color w:val="001689"/>
                          <w:sz w:val="52"/>
                          <w:szCs w:val="52"/>
                        </w:rPr>
                      </w:pPr>
                      <w:r>
                        <w:rPr>
                          <w:color w:val="001689"/>
                          <w:sz w:val="52"/>
                          <w:szCs w:val="52"/>
                        </w:rPr>
                        <w:t>Skill Tracker Project</w:t>
                      </w:r>
                    </w:p>
                    <w:p w14:paraId="449351E9" w14:textId="43682036" w:rsidR="009C1790" w:rsidRPr="009C1790" w:rsidRDefault="00F90D78" w:rsidP="009C1790">
                      <w:pPr>
                        <w:rPr>
                          <w:color w:val="0099A8"/>
                          <w:sz w:val="40"/>
                          <w:szCs w:val="40"/>
                        </w:rPr>
                      </w:pPr>
                      <w:r>
                        <w:rPr>
                          <w:color w:val="0099A8"/>
                          <w:sz w:val="40"/>
                          <w:szCs w:val="40"/>
                        </w:rPr>
                        <w:t>Group 4</w:t>
                      </w:r>
                      <w:r w:rsidR="00BD1708">
                        <w:rPr>
                          <w:color w:val="0099A8"/>
                          <w:sz w:val="40"/>
                          <w:szCs w:val="40"/>
                        </w:rPr>
                        <w:t xml:space="preserve"> (Justice League)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201FE6E0" w14:textId="2041BD06" w:rsidR="00BE17B1" w:rsidRPr="00EE13D2" w:rsidRDefault="00BE17B1" w:rsidP="00F5222D"/>
    <w:p w14:paraId="201FE6E3" w14:textId="3C5EBA33" w:rsidR="00A15E4A" w:rsidRDefault="00BD1708" w:rsidP="005B071C">
      <w:pPr>
        <w:rPr>
          <w:rFonts w:cs="Arial"/>
          <w:b/>
          <w:caps/>
          <w:sz w:val="32"/>
          <w:szCs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191A0E45" wp14:editId="02621CFF">
                <wp:extent cx="6038850" cy="4171950"/>
                <wp:effectExtent l="0" t="0" r="0" b="0"/>
                <wp:docPr id="5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417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77CC6" w14:textId="77777777" w:rsidR="00BD1708" w:rsidRPr="00BD1708" w:rsidRDefault="00BD1708" w:rsidP="00BD1708">
                            <w:pPr>
                              <w:pStyle w:val="NoteHeading1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BD1708">
                              <w:rPr>
                                <w:sz w:val="22"/>
                                <w:szCs w:val="22"/>
                              </w:rPr>
                              <w:t>ABSTRACT:</w:t>
                            </w:r>
                          </w:p>
                          <w:p w14:paraId="665AACAA" w14:textId="77777777" w:rsidR="00BD1708" w:rsidRPr="00BD1708" w:rsidRDefault="00BD1708" w:rsidP="00BD170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D1708">
                              <w:rPr>
                                <w:sz w:val="22"/>
                                <w:szCs w:val="22"/>
                              </w:rPr>
                              <w:t>‘Change is the only constant’ this age old adage has become more relevant in today’s fast changing world of technology. As a technologist it is important for us to keep up with the changing trends. As data increases by leaps and bounds, it is important for us to find relevant data.</w:t>
                            </w:r>
                          </w:p>
                          <w:p w14:paraId="3F9EF5F6" w14:textId="77777777" w:rsidR="00BD1708" w:rsidRPr="00BD1708" w:rsidRDefault="00BD1708" w:rsidP="00BD170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D1708">
                              <w:rPr>
                                <w:sz w:val="22"/>
                                <w:szCs w:val="22"/>
                              </w:rPr>
                              <w:t>Our skill tracker helps technologists to understand the skills and technologies on demand in the market.</w:t>
                            </w:r>
                          </w:p>
                          <w:p w14:paraId="504EB00A" w14:textId="77777777" w:rsidR="00BD1708" w:rsidRPr="00BD1708" w:rsidRDefault="00BD1708" w:rsidP="00BD170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D1708">
                              <w:rPr>
                                <w:sz w:val="22"/>
                                <w:szCs w:val="22"/>
                              </w:rPr>
                              <w:t xml:space="preserve">Our product is a one stop solution to view trending skills and apply for the relevant jobs at the same time. </w:t>
                            </w:r>
                          </w:p>
                          <w:p w14:paraId="75C44905" w14:textId="77777777" w:rsidR="00BD1708" w:rsidRPr="00BD1708" w:rsidRDefault="00BD1708" w:rsidP="00BD170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D1708">
                              <w:rPr>
                                <w:sz w:val="22"/>
                                <w:szCs w:val="22"/>
                              </w:rPr>
                              <w:t>We have partnered with reputed players in the market and carried out extensive surveys to identify the key skills, all of which culminates into a simple 1 to 5 rating.</w:t>
                            </w:r>
                          </w:p>
                          <w:p w14:paraId="06323969" w14:textId="77777777" w:rsidR="00BD1708" w:rsidRPr="00BD1708" w:rsidRDefault="00BD1708" w:rsidP="00BD170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D1708">
                              <w:rPr>
                                <w:sz w:val="22"/>
                                <w:szCs w:val="22"/>
                              </w:rPr>
                              <w:t>We have also partnered with the leading employers and course providers in the market to provide our users with authentic jobs and top of the line courses.</w:t>
                            </w:r>
                          </w:p>
                          <w:p w14:paraId="4FD11688" w14:textId="77777777" w:rsidR="00BD1708" w:rsidRPr="00BD1708" w:rsidRDefault="00BD1708" w:rsidP="00BD170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D1708">
                              <w:rPr>
                                <w:sz w:val="22"/>
                                <w:szCs w:val="22"/>
                              </w:rPr>
                              <w:t>The user upon registering has access to a comprehensively compiled skills, jobs and course list which he/she can use to their advantage.</w:t>
                            </w:r>
                          </w:p>
                          <w:p w14:paraId="235A51C0" w14:textId="77777777" w:rsidR="00BD1708" w:rsidRPr="00BD1708" w:rsidRDefault="00BD1708" w:rsidP="00BD170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D1708">
                              <w:rPr>
                                <w:sz w:val="22"/>
                                <w:szCs w:val="22"/>
                              </w:rPr>
                              <w:t>User details have been secured using state of the art authentication and authorization techniques, which although being simple are extremely effective.</w:t>
                            </w:r>
                          </w:p>
                          <w:p w14:paraId="5AFEED45" w14:textId="77777777" w:rsidR="00BD1708" w:rsidRPr="00BD1708" w:rsidRDefault="00BD1708" w:rsidP="00BD170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D1708">
                              <w:rPr>
                                <w:sz w:val="22"/>
                                <w:szCs w:val="22"/>
                              </w:rPr>
                              <w:t>All rights to modify the skill, course and job list lies with a trusted administrator.</w:t>
                            </w:r>
                          </w:p>
                          <w:p w14:paraId="00E14497" w14:textId="77777777" w:rsidR="00BD1708" w:rsidRPr="00BD1708" w:rsidRDefault="00BD1708" w:rsidP="00BD170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D1708">
                              <w:rPr>
                                <w:sz w:val="22"/>
                                <w:szCs w:val="22"/>
                              </w:rPr>
                              <w:t>Our tracker is based on the ‘KISS’ principle (Keep It Simple Silly). It is easy to use and understand.</w:t>
                            </w:r>
                          </w:p>
                          <w:p w14:paraId="5D110422" w14:textId="77777777" w:rsidR="00BD1708" w:rsidRPr="00BD1708" w:rsidRDefault="00BD1708" w:rsidP="00BD170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0D87DCB" w14:textId="77777777" w:rsidR="00BD1708" w:rsidRPr="00BD1708" w:rsidRDefault="00BD1708" w:rsidP="00BD170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1A0E45" id="Text Box 10" o:spid="_x0000_s1027" type="#_x0000_t202" style="width:475.5pt;height:3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" stroked="f">
                <v:textbox inset="0,0,0,0">
                  <w:txbxContent>
                    <w:p w14:paraId="7B577CC6" w14:textId="77777777" w:rsidR="00BD1708" w:rsidRPr="00BD1708" w:rsidRDefault="00BD1708" w:rsidP="00BD1708">
                      <w:pPr>
                        <w:pStyle w:val="NoteHeading1"/>
                        <w:jc w:val="both"/>
                        <w:rPr>
                          <w:sz w:val="22"/>
                          <w:szCs w:val="22"/>
                        </w:rPr>
                      </w:pPr>
                      <w:r w:rsidRPr="00BD1708">
                        <w:rPr>
                          <w:sz w:val="22"/>
                          <w:szCs w:val="22"/>
                        </w:rPr>
                        <w:t>ABSTRACT:</w:t>
                      </w:r>
                    </w:p>
                    <w:p w14:paraId="665AACAA" w14:textId="77777777" w:rsidR="00BD1708" w:rsidRPr="00BD1708" w:rsidRDefault="00BD1708" w:rsidP="00BD1708">
                      <w:pPr>
                        <w:rPr>
                          <w:sz w:val="22"/>
                          <w:szCs w:val="22"/>
                        </w:rPr>
                      </w:pPr>
                      <w:r w:rsidRPr="00BD1708">
                        <w:rPr>
                          <w:sz w:val="22"/>
                          <w:szCs w:val="22"/>
                        </w:rPr>
                        <w:t>‘Change is the only constant’ this age old adage has become more relevant in today’s fast changing world of technology. As a technologist it is important for us to keep up with the changing trends. As data increases by leaps and bounds, it is important for us to find relevant data.</w:t>
                      </w:r>
                    </w:p>
                    <w:p w14:paraId="3F9EF5F6" w14:textId="77777777" w:rsidR="00BD1708" w:rsidRPr="00BD1708" w:rsidRDefault="00BD1708" w:rsidP="00BD1708">
                      <w:pPr>
                        <w:rPr>
                          <w:sz w:val="22"/>
                          <w:szCs w:val="22"/>
                        </w:rPr>
                      </w:pPr>
                      <w:r w:rsidRPr="00BD1708">
                        <w:rPr>
                          <w:sz w:val="22"/>
                          <w:szCs w:val="22"/>
                        </w:rPr>
                        <w:t>Our skill tracker helps technologists to understand the skills and technologies on demand in the market.</w:t>
                      </w:r>
                    </w:p>
                    <w:p w14:paraId="504EB00A" w14:textId="77777777" w:rsidR="00BD1708" w:rsidRPr="00BD1708" w:rsidRDefault="00BD1708" w:rsidP="00BD1708">
                      <w:pPr>
                        <w:rPr>
                          <w:sz w:val="22"/>
                          <w:szCs w:val="22"/>
                        </w:rPr>
                      </w:pPr>
                      <w:r w:rsidRPr="00BD1708">
                        <w:rPr>
                          <w:sz w:val="22"/>
                          <w:szCs w:val="22"/>
                        </w:rPr>
                        <w:t xml:space="preserve">Our product is a one stop solution to view trending skills and apply for the relevant jobs at the same time. </w:t>
                      </w:r>
                    </w:p>
                    <w:p w14:paraId="75C44905" w14:textId="77777777" w:rsidR="00BD1708" w:rsidRPr="00BD1708" w:rsidRDefault="00BD1708" w:rsidP="00BD1708">
                      <w:pPr>
                        <w:rPr>
                          <w:sz w:val="22"/>
                          <w:szCs w:val="22"/>
                        </w:rPr>
                      </w:pPr>
                      <w:r w:rsidRPr="00BD1708">
                        <w:rPr>
                          <w:sz w:val="22"/>
                          <w:szCs w:val="22"/>
                        </w:rPr>
                        <w:t>We have partnered with reputed players in the market and carried out extensive surveys to identify the key skills, all of which culminates into a simple 1 to 5 rating.</w:t>
                      </w:r>
                    </w:p>
                    <w:p w14:paraId="06323969" w14:textId="77777777" w:rsidR="00BD1708" w:rsidRPr="00BD1708" w:rsidRDefault="00BD1708" w:rsidP="00BD1708">
                      <w:pPr>
                        <w:rPr>
                          <w:sz w:val="22"/>
                          <w:szCs w:val="22"/>
                        </w:rPr>
                      </w:pPr>
                      <w:r w:rsidRPr="00BD1708">
                        <w:rPr>
                          <w:sz w:val="22"/>
                          <w:szCs w:val="22"/>
                        </w:rPr>
                        <w:t>We have also partnered with the leading employers and course providers in the market to provide our users with authentic jobs and top of the line courses.</w:t>
                      </w:r>
                    </w:p>
                    <w:p w14:paraId="4FD11688" w14:textId="77777777" w:rsidR="00BD1708" w:rsidRPr="00BD1708" w:rsidRDefault="00BD1708" w:rsidP="00BD1708">
                      <w:pPr>
                        <w:rPr>
                          <w:sz w:val="22"/>
                          <w:szCs w:val="22"/>
                        </w:rPr>
                      </w:pPr>
                      <w:r w:rsidRPr="00BD1708">
                        <w:rPr>
                          <w:sz w:val="22"/>
                          <w:szCs w:val="22"/>
                        </w:rPr>
                        <w:t>The user upon registering has access to a comprehensively compiled skills, jobs and course list which he/she can use to their advantage.</w:t>
                      </w:r>
                    </w:p>
                    <w:p w14:paraId="235A51C0" w14:textId="77777777" w:rsidR="00BD1708" w:rsidRPr="00BD1708" w:rsidRDefault="00BD1708" w:rsidP="00BD1708">
                      <w:pPr>
                        <w:rPr>
                          <w:sz w:val="22"/>
                          <w:szCs w:val="22"/>
                        </w:rPr>
                      </w:pPr>
                      <w:r w:rsidRPr="00BD1708">
                        <w:rPr>
                          <w:sz w:val="22"/>
                          <w:szCs w:val="22"/>
                        </w:rPr>
                        <w:t>User details have been secured using state of the art authentication and authorization techniques, which although being simple are extremely effective.</w:t>
                      </w:r>
                    </w:p>
                    <w:p w14:paraId="5AFEED45" w14:textId="77777777" w:rsidR="00BD1708" w:rsidRPr="00BD1708" w:rsidRDefault="00BD1708" w:rsidP="00BD1708">
                      <w:pPr>
                        <w:rPr>
                          <w:sz w:val="22"/>
                          <w:szCs w:val="22"/>
                        </w:rPr>
                      </w:pPr>
                      <w:r w:rsidRPr="00BD1708">
                        <w:rPr>
                          <w:sz w:val="22"/>
                          <w:szCs w:val="22"/>
                        </w:rPr>
                        <w:t>All rights to modify the skill, course and job list lies with a trusted administrator.</w:t>
                      </w:r>
                    </w:p>
                    <w:p w14:paraId="00E14497" w14:textId="77777777" w:rsidR="00BD1708" w:rsidRPr="00BD1708" w:rsidRDefault="00BD1708" w:rsidP="00BD1708">
                      <w:pPr>
                        <w:rPr>
                          <w:sz w:val="22"/>
                          <w:szCs w:val="22"/>
                        </w:rPr>
                      </w:pPr>
                      <w:r w:rsidRPr="00BD1708">
                        <w:rPr>
                          <w:sz w:val="22"/>
                          <w:szCs w:val="22"/>
                        </w:rPr>
                        <w:t>Our tracker is based on the ‘KISS’ principle (Keep It Simple Silly). It is easy to use and understand.</w:t>
                      </w:r>
                    </w:p>
                    <w:p w14:paraId="5D110422" w14:textId="77777777" w:rsidR="00BD1708" w:rsidRPr="00BD1708" w:rsidRDefault="00BD1708" w:rsidP="00BD1708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70D87DCB" w14:textId="77777777" w:rsidR="00BD1708" w:rsidRPr="00BD1708" w:rsidRDefault="00BD1708" w:rsidP="00BD1708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01FE6E4" w14:textId="44EEF087" w:rsidR="00A15E4A" w:rsidRDefault="00A15E4A" w:rsidP="00E114CA">
      <w:pPr>
        <w:rPr>
          <w:rFonts w:cs="Arial"/>
          <w:b/>
          <w:caps/>
          <w:sz w:val="32"/>
          <w:szCs w:val="28"/>
        </w:rPr>
      </w:pPr>
    </w:p>
    <w:p w14:paraId="201FE6E5" w14:textId="6778B697" w:rsidR="00A15E4A" w:rsidRDefault="00A15E4A" w:rsidP="00A15E4A">
      <w:pPr>
        <w:jc w:val="center"/>
        <w:rPr>
          <w:rFonts w:cs="Arial"/>
          <w:b/>
          <w:caps/>
          <w:sz w:val="32"/>
          <w:szCs w:val="28"/>
        </w:rPr>
      </w:pPr>
    </w:p>
    <w:p w14:paraId="201FE6FF" w14:textId="1D2673DF" w:rsidR="009B599D" w:rsidRPr="004E175F" w:rsidRDefault="00E5165D" w:rsidP="00F90D78">
      <w:pPr>
        <w:pStyle w:val="Caption"/>
      </w:pPr>
      <w:r w:rsidRPr="00404D32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4432C63" wp14:editId="2FDE7142">
                <wp:simplePos x="0" y="0"/>
                <wp:positionH relativeFrom="column">
                  <wp:posOffset>-31750</wp:posOffset>
                </wp:positionH>
                <wp:positionV relativeFrom="paragraph">
                  <wp:posOffset>4458453</wp:posOffset>
                </wp:positionV>
                <wp:extent cx="5062220" cy="1428750"/>
                <wp:effectExtent l="0" t="0" r="508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222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D3C7E" w14:textId="77777777" w:rsidR="000D05BA" w:rsidRDefault="00885CFD" w:rsidP="000D05BA">
                            <w:pPr>
                              <w:jc w:val="left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885CFD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Document heading</w:t>
                            </w:r>
                          </w:p>
                          <w:p w14:paraId="3AD6AE63" w14:textId="47577A57" w:rsidR="00C25C1F" w:rsidRPr="00885CFD" w:rsidRDefault="000D05BA" w:rsidP="004D3722">
                            <w:pPr>
                              <w:pStyle w:val="Documentsubheading"/>
                              <w:rPr>
                                <w:sz w:val="52"/>
                                <w:szCs w:val="52"/>
                              </w:rPr>
                            </w:pPr>
                            <w:r w:rsidRPr="000D05BA">
                              <w:t>Sub heading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32C63" id="_x0000_s1028" type="#_x0000_t202" style="position:absolute;margin-left:-2.5pt;margin-top:351.05pt;width:398.6pt;height:112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" filled="f" stroked="f">
                <v:textbox inset="0,0,0,0">
                  <w:txbxContent>
                    <w:p w14:paraId="01FD3C7E" w14:textId="77777777" w:rsidR="000D05BA" w:rsidRDefault="00885CFD" w:rsidP="000D05BA">
                      <w:pPr>
                        <w:jc w:val="left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885CFD">
                        <w:rPr>
                          <w:color w:val="FFFFFF" w:themeColor="background1"/>
                          <w:sz w:val="52"/>
                          <w:szCs w:val="52"/>
                        </w:rPr>
                        <w:t>Document heading</w:t>
                      </w:r>
                    </w:p>
                    <w:p w14:paraId="3AD6AE63" w14:textId="47577A57" w:rsidR="00C25C1F" w:rsidRPr="00885CFD" w:rsidRDefault="000D05BA" w:rsidP="004D3722">
                      <w:pPr>
                        <w:pStyle w:val="Documentsubheading"/>
                        <w:rPr>
                          <w:sz w:val="52"/>
                          <w:szCs w:val="52"/>
                        </w:rPr>
                      </w:pPr>
                      <w:r w:rsidRPr="000D05BA">
                        <w:t>Sub heading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p w14:paraId="201FE706" w14:textId="65C45D1A" w:rsidR="009B599D" w:rsidRPr="00EE13D2" w:rsidRDefault="009B599D" w:rsidP="009B599D"/>
    <w:p w14:paraId="4462F596" w14:textId="39E40AFF" w:rsidR="00D44035" w:rsidRDefault="005A7234">
      <w:pPr>
        <w:spacing w:after="0" w:line="240" w:lineRule="auto"/>
        <w:jc w:val="left"/>
        <w:rPr>
          <w:rFonts w:cs="Arial"/>
          <w:b/>
          <w:bCs/>
          <w:caps/>
          <w:color w:val="333333"/>
          <w:kern w:val="28"/>
          <w:sz w:val="32"/>
          <w:szCs w:val="32"/>
        </w:rPr>
      </w:pPr>
      <w:r>
        <w:rPr>
          <w:rFonts w:cs="Arial"/>
          <w:b/>
          <w:bCs/>
          <w:caps/>
          <w:noProof/>
          <w:color w:val="333333"/>
          <w:kern w:val="28"/>
          <w:sz w:val="32"/>
          <w:szCs w:val="32"/>
          <w:lang w:val="en-US"/>
        </w:rPr>
        <w:drawing>
          <wp:anchor distT="0" distB="0" distL="114300" distR="114300" simplePos="0" relativeHeight="251665408" behindDoc="1" locked="0" layoutInCell="1" allowOverlap="1" wp14:anchorId="37A939F8" wp14:editId="2C0B3AEC">
            <wp:simplePos x="0" y="0"/>
            <wp:positionH relativeFrom="page">
              <wp:posOffset>1809750</wp:posOffset>
            </wp:positionH>
            <wp:positionV relativeFrom="page">
              <wp:posOffset>2758313</wp:posOffset>
            </wp:positionV>
            <wp:extent cx="5762625" cy="7200000"/>
            <wp:effectExtent l="0" t="0" r="3175" b="127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ata Visualisation MM35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7" r="-28" b="11585"/>
                    <a:stretch/>
                  </pic:blipFill>
                  <pic:spPr bwMode="auto">
                    <a:xfrm>
                      <a:off x="0" y="0"/>
                      <a:ext cx="5762625" cy="72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44035" w:rsidSect="00D44035">
      <w:footerReference w:type="default" r:id="rId13"/>
      <w:headerReference w:type="first" r:id="rId14"/>
      <w:footerReference w:type="first" r:id="rId15"/>
      <w:pgSz w:w="11909" w:h="16834" w:code="9"/>
      <w:pgMar w:top="1134" w:right="1134" w:bottom="1134" w:left="1701" w:header="709" w:footer="709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7FFD4F" w16cid:durableId="1F44A5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386850" w14:textId="77777777" w:rsidR="006A4653" w:rsidRDefault="006A4653" w:rsidP="00C022AF">
      <w:r>
        <w:separator/>
      </w:r>
    </w:p>
    <w:p w14:paraId="670696F5" w14:textId="77777777" w:rsidR="006A4653" w:rsidRDefault="006A4653"/>
    <w:p w14:paraId="02DA234D" w14:textId="77777777" w:rsidR="006A4653" w:rsidRDefault="006A4653" w:rsidP="000D05BA"/>
    <w:p w14:paraId="058902D7" w14:textId="77777777" w:rsidR="006A4653" w:rsidRDefault="006A4653" w:rsidP="00DC3697"/>
  </w:endnote>
  <w:endnote w:type="continuationSeparator" w:id="0">
    <w:p w14:paraId="2071E42C" w14:textId="77777777" w:rsidR="006A4653" w:rsidRDefault="006A4653" w:rsidP="00C022AF">
      <w:r>
        <w:continuationSeparator/>
      </w:r>
    </w:p>
    <w:p w14:paraId="4C4B1D36" w14:textId="77777777" w:rsidR="006A4653" w:rsidRDefault="006A4653"/>
    <w:p w14:paraId="78AC876A" w14:textId="77777777" w:rsidR="006A4653" w:rsidRDefault="006A4653" w:rsidP="000D05BA"/>
    <w:p w14:paraId="0DD3F5CE" w14:textId="77777777" w:rsidR="006A4653" w:rsidRDefault="006A4653" w:rsidP="00DC3697"/>
  </w:endnote>
  <w:endnote w:type="continuationNotice" w:id="1">
    <w:p w14:paraId="163B1AD6" w14:textId="77777777" w:rsidR="006A4653" w:rsidRDefault="006A4653">
      <w:pPr>
        <w:spacing w:after="0" w:line="240" w:lineRule="auto"/>
      </w:pPr>
    </w:p>
    <w:p w14:paraId="74814FF1" w14:textId="77777777" w:rsidR="006A4653" w:rsidRDefault="006A4653"/>
    <w:p w14:paraId="1FE4C657" w14:textId="77777777" w:rsidR="006A4653" w:rsidRDefault="006A4653" w:rsidP="000D05BA"/>
    <w:p w14:paraId="2699BFC3" w14:textId="77777777" w:rsidR="006A4653" w:rsidRDefault="006A4653" w:rsidP="00DC36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5796392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85B109" w14:textId="200B83F9" w:rsidR="00D44035" w:rsidRDefault="00D44035" w:rsidP="00D440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251FE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756D0A" w14:textId="3C647D57" w:rsidR="000D05BA" w:rsidRPr="00255FF7" w:rsidRDefault="000D05BA" w:rsidP="000D05BA">
    <w:pPr>
      <w:pStyle w:val="Footer"/>
      <w:pBdr>
        <w:top w:val="single" w:sz="4" w:space="0" w:color="A6A6A6" w:themeColor="background1" w:themeShade="A6"/>
      </w:pBd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FEDB4" w14:textId="3DAEDA68" w:rsidR="00C25C1F" w:rsidRDefault="00C25C1F" w:rsidP="000D05BA">
    <w:pPr>
      <w:pStyle w:val="Footer"/>
      <w:pBdr>
        <w:top w:val="single" w:sz="4" w:space="0" w:color="A6A6A6" w:themeColor="background1" w:themeShade="A6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7195DF" w14:textId="77777777" w:rsidR="006A4653" w:rsidRDefault="006A4653" w:rsidP="00C022AF">
      <w:r>
        <w:separator/>
      </w:r>
    </w:p>
    <w:p w14:paraId="078F578B" w14:textId="77777777" w:rsidR="006A4653" w:rsidRDefault="006A4653"/>
    <w:p w14:paraId="211E2692" w14:textId="77777777" w:rsidR="006A4653" w:rsidRDefault="006A4653" w:rsidP="000D05BA"/>
    <w:p w14:paraId="1CBA75EC" w14:textId="77777777" w:rsidR="006A4653" w:rsidRDefault="006A4653" w:rsidP="00DC3697"/>
  </w:footnote>
  <w:footnote w:type="continuationSeparator" w:id="0">
    <w:p w14:paraId="24A07C33" w14:textId="77777777" w:rsidR="006A4653" w:rsidRDefault="006A4653" w:rsidP="00C022AF">
      <w:r>
        <w:continuationSeparator/>
      </w:r>
    </w:p>
    <w:p w14:paraId="3BC96CB2" w14:textId="77777777" w:rsidR="006A4653" w:rsidRDefault="006A4653"/>
    <w:p w14:paraId="395BBD09" w14:textId="77777777" w:rsidR="006A4653" w:rsidRDefault="006A4653" w:rsidP="000D05BA"/>
    <w:p w14:paraId="0F6FC9FB" w14:textId="77777777" w:rsidR="006A4653" w:rsidRDefault="006A4653" w:rsidP="00DC3697"/>
  </w:footnote>
  <w:footnote w:type="continuationNotice" w:id="1">
    <w:p w14:paraId="107CF152" w14:textId="77777777" w:rsidR="006A4653" w:rsidRDefault="006A4653">
      <w:pPr>
        <w:spacing w:after="0" w:line="240" w:lineRule="auto"/>
      </w:pPr>
    </w:p>
    <w:p w14:paraId="24429714" w14:textId="77777777" w:rsidR="006A4653" w:rsidRDefault="006A4653"/>
    <w:p w14:paraId="29AAAE43" w14:textId="77777777" w:rsidR="006A4653" w:rsidRDefault="006A4653" w:rsidP="000D05BA"/>
    <w:p w14:paraId="13EC0B92" w14:textId="77777777" w:rsidR="006A4653" w:rsidRDefault="006A4653" w:rsidP="00DC36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FEDB3" w14:textId="1DB11CB7" w:rsidR="00C25C1F" w:rsidRPr="00F331CE" w:rsidRDefault="000D05BA" w:rsidP="00320A54">
    <w:pPr>
      <w:pBdr>
        <w:bottom w:val="single" w:sz="4" w:space="1" w:color="A6A6A6" w:themeColor="background1" w:themeShade="A6"/>
      </w:pBdr>
      <w:rPr>
        <w:sz w:val="20"/>
      </w:rPr>
    </w:pPr>
    <w:r>
      <w:rPr>
        <w:noProof/>
        <w:sz w:val="20"/>
        <w:lang w:val="en-US"/>
      </w:rPr>
      <w:drawing>
        <wp:anchor distT="0" distB="0" distL="114300" distR="114300" simplePos="0" relativeHeight="251659268" behindDoc="1" locked="0" layoutInCell="1" allowOverlap="1" wp14:anchorId="55A84586" wp14:editId="03E69F1D">
          <wp:simplePos x="0" y="0"/>
          <wp:positionH relativeFrom="column">
            <wp:posOffset>5084494</wp:posOffset>
          </wp:positionH>
          <wp:positionV relativeFrom="paragraph">
            <wp:posOffset>-260496</wp:posOffset>
          </wp:positionV>
          <wp:extent cx="817200" cy="55800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stek Master Logo 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200" cy="55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60FC">
      <w:rPr>
        <w:sz w:val="20"/>
      </w:rPr>
      <w:t>Running head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F7419"/>
    <w:multiLevelType w:val="multilevel"/>
    <w:tmpl w:val="3586D5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95B72B9"/>
    <w:multiLevelType w:val="hybridMultilevel"/>
    <w:tmpl w:val="3B8AA800"/>
    <w:lvl w:ilvl="0" w:tplc="BDA05AE4">
      <w:start w:val="1"/>
      <w:numFmt w:val="bullet"/>
      <w:pStyle w:val="Bullet"/>
      <w:lvlText w:val=""/>
      <w:lvlJc w:val="left"/>
      <w:pPr>
        <w:ind w:left="717" w:hanging="360"/>
      </w:pPr>
      <w:rPr>
        <w:rFonts w:ascii="Symbol" w:hAnsi="Symbol" w:hint="default"/>
        <w:color w:val="0099A8" w:themeColor="accent2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oNotTrackFormatting/>
  <w:defaultTabStop w:val="284"/>
  <w:drawingGridHorizontalSpacing w:val="110"/>
  <w:displayHorizontalDrawingGridEvery w:val="2"/>
  <w:characterSpacingControl w:val="doNotCompress"/>
  <w:hdrShapeDefaults>
    <o:shapedefaults v:ext="edit" spidmax="2049" style="mso-position-horizontal-relative:page;mso-position-vertical:center;mso-position-vertical-relative:page;mso-width-percent:300;mso-left-percent:55" o:allowincell="f" fillcolor="none [671]" stroke="f" strokecolor="none [1605]">
      <v:fill color="none [671]" type="pattern"/>
      <v:stroke color="none [1605]" weight="6pt" linestyle="thickThin" on="f"/>
      <v:textbox inset="18pt,18pt,18pt,18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D1"/>
    <w:rsid w:val="00000278"/>
    <w:rsid w:val="00000963"/>
    <w:rsid w:val="000009A4"/>
    <w:rsid w:val="00000A69"/>
    <w:rsid w:val="0000236B"/>
    <w:rsid w:val="000027FE"/>
    <w:rsid w:val="000028A0"/>
    <w:rsid w:val="00002998"/>
    <w:rsid w:val="00003A20"/>
    <w:rsid w:val="00003AEA"/>
    <w:rsid w:val="0000529D"/>
    <w:rsid w:val="0000577D"/>
    <w:rsid w:val="00005921"/>
    <w:rsid w:val="0000595C"/>
    <w:rsid w:val="00005D19"/>
    <w:rsid w:val="00007382"/>
    <w:rsid w:val="0000745B"/>
    <w:rsid w:val="00011125"/>
    <w:rsid w:val="00011599"/>
    <w:rsid w:val="000119B6"/>
    <w:rsid w:val="000119FC"/>
    <w:rsid w:val="00011CA8"/>
    <w:rsid w:val="00012B2A"/>
    <w:rsid w:val="00012ECC"/>
    <w:rsid w:val="00013281"/>
    <w:rsid w:val="00013561"/>
    <w:rsid w:val="00013A2E"/>
    <w:rsid w:val="00013D1C"/>
    <w:rsid w:val="00013E6B"/>
    <w:rsid w:val="00014EC4"/>
    <w:rsid w:val="00014FD8"/>
    <w:rsid w:val="0001534F"/>
    <w:rsid w:val="00015AD6"/>
    <w:rsid w:val="000160D5"/>
    <w:rsid w:val="0001636E"/>
    <w:rsid w:val="00016810"/>
    <w:rsid w:val="00017AE2"/>
    <w:rsid w:val="00017B80"/>
    <w:rsid w:val="000200BB"/>
    <w:rsid w:val="000207D5"/>
    <w:rsid w:val="00020BD5"/>
    <w:rsid w:val="00021AB6"/>
    <w:rsid w:val="0002239C"/>
    <w:rsid w:val="00024A1A"/>
    <w:rsid w:val="000256FD"/>
    <w:rsid w:val="00025A2E"/>
    <w:rsid w:val="00025F9A"/>
    <w:rsid w:val="00026EBE"/>
    <w:rsid w:val="000271CD"/>
    <w:rsid w:val="00027335"/>
    <w:rsid w:val="0003338D"/>
    <w:rsid w:val="000338DB"/>
    <w:rsid w:val="00034DF5"/>
    <w:rsid w:val="000352E1"/>
    <w:rsid w:val="00036729"/>
    <w:rsid w:val="000368E0"/>
    <w:rsid w:val="00037AC5"/>
    <w:rsid w:val="000400EB"/>
    <w:rsid w:val="00040BAF"/>
    <w:rsid w:val="00041249"/>
    <w:rsid w:val="00041B71"/>
    <w:rsid w:val="00041B91"/>
    <w:rsid w:val="00043130"/>
    <w:rsid w:val="00044003"/>
    <w:rsid w:val="000440CD"/>
    <w:rsid w:val="00044F8E"/>
    <w:rsid w:val="000454B9"/>
    <w:rsid w:val="0004660D"/>
    <w:rsid w:val="00046A8A"/>
    <w:rsid w:val="0004754F"/>
    <w:rsid w:val="00047A19"/>
    <w:rsid w:val="000514AB"/>
    <w:rsid w:val="0005181B"/>
    <w:rsid w:val="000518CD"/>
    <w:rsid w:val="00051EF5"/>
    <w:rsid w:val="0005348D"/>
    <w:rsid w:val="000535D6"/>
    <w:rsid w:val="000539F3"/>
    <w:rsid w:val="00053D7B"/>
    <w:rsid w:val="00053FD1"/>
    <w:rsid w:val="00054FB6"/>
    <w:rsid w:val="00056250"/>
    <w:rsid w:val="00056F26"/>
    <w:rsid w:val="00057028"/>
    <w:rsid w:val="00057AE3"/>
    <w:rsid w:val="000609DE"/>
    <w:rsid w:val="00060B2C"/>
    <w:rsid w:val="00062058"/>
    <w:rsid w:val="000628D8"/>
    <w:rsid w:val="00063E81"/>
    <w:rsid w:val="000645B6"/>
    <w:rsid w:val="00065D73"/>
    <w:rsid w:val="000663DC"/>
    <w:rsid w:val="00066BAE"/>
    <w:rsid w:val="00067AF4"/>
    <w:rsid w:val="00067D8D"/>
    <w:rsid w:val="00071698"/>
    <w:rsid w:val="000727AC"/>
    <w:rsid w:val="00072FD5"/>
    <w:rsid w:val="00073D5B"/>
    <w:rsid w:val="000742DB"/>
    <w:rsid w:val="000743EC"/>
    <w:rsid w:val="0007451C"/>
    <w:rsid w:val="000745B8"/>
    <w:rsid w:val="000745D3"/>
    <w:rsid w:val="0007479B"/>
    <w:rsid w:val="0007547B"/>
    <w:rsid w:val="00076E8E"/>
    <w:rsid w:val="0007778B"/>
    <w:rsid w:val="00077BF6"/>
    <w:rsid w:val="000806F2"/>
    <w:rsid w:val="000809DF"/>
    <w:rsid w:val="00080D88"/>
    <w:rsid w:val="0008181C"/>
    <w:rsid w:val="0008205D"/>
    <w:rsid w:val="00082308"/>
    <w:rsid w:val="00082327"/>
    <w:rsid w:val="00082FD8"/>
    <w:rsid w:val="00083BB1"/>
    <w:rsid w:val="000855E7"/>
    <w:rsid w:val="000857FF"/>
    <w:rsid w:val="00085A1B"/>
    <w:rsid w:val="00087F50"/>
    <w:rsid w:val="00090125"/>
    <w:rsid w:val="00090C00"/>
    <w:rsid w:val="00090CD1"/>
    <w:rsid w:val="00090F13"/>
    <w:rsid w:val="00091289"/>
    <w:rsid w:val="00092643"/>
    <w:rsid w:val="00092B72"/>
    <w:rsid w:val="0009339B"/>
    <w:rsid w:val="00093868"/>
    <w:rsid w:val="00094B46"/>
    <w:rsid w:val="00096345"/>
    <w:rsid w:val="000965AF"/>
    <w:rsid w:val="000974A8"/>
    <w:rsid w:val="00097677"/>
    <w:rsid w:val="00097DFC"/>
    <w:rsid w:val="000A01EA"/>
    <w:rsid w:val="000A0912"/>
    <w:rsid w:val="000A0E0C"/>
    <w:rsid w:val="000A10E0"/>
    <w:rsid w:val="000A1853"/>
    <w:rsid w:val="000A1AD2"/>
    <w:rsid w:val="000A35B4"/>
    <w:rsid w:val="000A51B3"/>
    <w:rsid w:val="000A54F4"/>
    <w:rsid w:val="000A635D"/>
    <w:rsid w:val="000B0DDC"/>
    <w:rsid w:val="000B0F89"/>
    <w:rsid w:val="000B1639"/>
    <w:rsid w:val="000B3762"/>
    <w:rsid w:val="000B3B10"/>
    <w:rsid w:val="000B3B69"/>
    <w:rsid w:val="000B4585"/>
    <w:rsid w:val="000B49AC"/>
    <w:rsid w:val="000B5300"/>
    <w:rsid w:val="000B64FE"/>
    <w:rsid w:val="000B76C8"/>
    <w:rsid w:val="000B79B2"/>
    <w:rsid w:val="000B7BE0"/>
    <w:rsid w:val="000B7FEE"/>
    <w:rsid w:val="000C0A0C"/>
    <w:rsid w:val="000C0C9D"/>
    <w:rsid w:val="000C0F1E"/>
    <w:rsid w:val="000C180A"/>
    <w:rsid w:val="000C1DC6"/>
    <w:rsid w:val="000C2501"/>
    <w:rsid w:val="000C2F84"/>
    <w:rsid w:val="000C3588"/>
    <w:rsid w:val="000C3B6B"/>
    <w:rsid w:val="000C463A"/>
    <w:rsid w:val="000C4830"/>
    <w:rsid w:val="000C5710"/>
    <w:rsid w:val="000C5717"/>
    <w:rsid w:val="000C7633"/>
    <w:rsid w:val="000C77E5"/>
    <w:rsid w:val="000D05BA"/>
    <w:rsid w:val="000D1B32"/>
    <w:rsid w:val="000D1CA1"/>
    <w:rsid w:val="000D28F7"/>
    <w:rsid w:val="000D2B7A"/>
    <w:rsid w:val="000D2B92"/>
    <w:rsid w:val="000D5A29"/>
    <w:rsid w:val="000D649D"/>
    <w:rsid w:val="000D6BDA"/>
    <w:rsid w:val="000D74A8"/>
    <w:rsid w:val="000E17B1"/>
    <w:rsid w:val="000E17C1"/>
    <w:rsid w:val="000E1964"/>
    <w:rsid w:val="000E20DD"/>
    <w:rsid w:val="000E2C8A"/>
    <w:rsid w:val="000E5A3B"/>
    <w:rsid w:val="000E6571"/>
    <w:rsid w:val="000E68BD"/>
    <w:rsid w:val="000E6A93"/>
    <w:rsid w:val="000E7C8C"/>
    <w:rsid w:val="000F0729"/>
    <w:rsid w:val="000F0822"/>
    <w:rsid w:val="000F0D2A"/>
    <w:rsid w:val="000F0E4B"/>
    <w:rsid w:val="000F10AD"/>
    <w:rsid w:val="000F11C4"/>
    <w:rsid w:val="000F173A"/>
    <w:rsid w:val="000F1952"/>
    <w:rsid w:val="000F1D0E"/>
    <w:rsid w:val="000F1FE9"/>
    <w:rsid w:val="000F23EA"/>
    <w:rsid w:val="000F3691"/>
    <w:rsid w:val="000F3C06"/>
    <w:rsid w:val="000F3C6A"/>
    <w:rsid w:val="000F3E1B"/>
    <w:rsid w:val="000F5D73"/>
    <w:rsid w:val="000F65EF"/>
    <w:rsid w:val="000F66A5"/>
    <w:rsid w:val="000F7F55"/>
    <w:rsid w:val="0010096C"/>
    <w:rsid w:val="00101498"/>
    <w:rsid w:val="00102249"/>
    <w:rsid w:val="00104044"/>
    <w:rsid w:val="00104074"/>
    <w:rsid w:val="00104355"/>
    <w:rsid w:val="00104EC7"/>
    <w:rsid w:val="001050DE"/>
    <w:rsid w:val="001053FC"/>
    <w:rsid w:val="0010589C"/>
    <w:rsid w:val="0010646A"/>
    <w:rsid w:val="001064A4"/>
    <w:rsid w:val="0010707B"/>
    <w:rsid w:val="0010746F"/>
    <w:rsid w:val="0010769E"/>
    <w:rsid w:val="00111C60"/>
    <w:rsid w:val="001126BD"/>
    <w:rsid w:val="0011289E"/>
    <w:rsid w:val="001128C3"/>
    <w:rsid w:val="00112F8B"/>
    <w:rsid w:val="001131A8"/>
    <w:rsid w:val="00114025"/>
    <w:rsid w:val="0011439E"/>
    <w:rsid w:val="0011520A"/>
    <w:rsid w:val="00116A2B"/>
    <w:rsid w:val="001200A1"/>
    <w:rsid w:val="00120504"/>
    <w:rsid w:val="00120F1D"/>
    <w:rsid w:val="00122250"/>
    <w:rsid w:val="001230C8"/>
    <w:rsid w:val="00123C1A"/>
    <w:rsid w:val="00124392"/>
    <w:rsid w:val="0012516C"/>
    <w:rsid w:val="00126249"/>
    <w:rsid w:val="001279E8"/>
    <w:rsid w:val="00130032"/>
    <w:rsid w:val="0013054C"/>
    <w:rsid w:val="00131885"/>
    <w:rsid w:val="00131ACC"/>
    <w:rsid w:val="00132300"/>
    <w:rsid w:val="001324D0"/>
    <w:rsid w:val="00132AB0"/>
    <w:rsid w:val="001337ED"/>
    <w:rsid w:val="00133BCD"/>
    <w:rsid w:val="001346E6"/>
    <w:rsid w:val="00134BC6"/>
    <w:rsid w:val="00135488"/>
    <w:rsid w:val="00135D92"/>
    <w:rsid w:val="00135F92"/>
    <w:rsid w:val="001363B1"/>
    <w:rsid w:val="00136644"/>
    <w:rsid w:val="00136AA4"/>
    <w:rsid w:val="00137692"/>
    <w:rsid w:val="00140BC9"/>
    <w:rsid w:val="001427E2"/>
    <w:rsid w:val="00145905"/>
    <w:rsid w:val="00146211"/>
    <w:rsid w:val="001462D2"/>
    <w:rsid w:val="001467BE"/>
    <w:rsid w:val="001469C7"/>
    <w:rsid w:val="00146C45"/>
    <w:rsid w:val="00147CDC"/>
    <w:rsid w:val="00147EF2"/>
    <w:rsid w:val="00151957"/>
    <w:rsid w:val="00151C5B"/>
    <w:rsid w:val="00152110"/>
    <w:rsid w:val="00152848"/>
    <w:rsid w:val="00152BA4"/>
    <w:rsid w:val="0015396C"/>
    <w:rsid w:val="00153AD5"/>
    <w:rsid w:val="0015489E"/>
    <w:rsid w:val="00154D8B"/>
    <w:rsid w:val="001550E7"/>
    <w:rsid w:val="001557B0"/>
    <w:rsid w:val="00155FFB"/>
    <w:rsid w:val="00157660"/>
    <w:rsid w:val="00160825"/>
    <w:rsid w:val="00161EBA"/>
    <w:rsid w:val="0016234D"/>
    <w:rsid w:val="00162481"/>
    <w:rsid w:val="001624BB"/>
    <w:rsid w:val="00163168"/>
    <w:rsid w:val="001639DB"/>
    <w:rsid w:val="00163DDC"/>
    <w:rsid w:val="0016403A"/>
    <w:rsid w:val="00165626"/>
    <w:rsid w:val="001662F5"/>
    <w:rsid w:val="0016741C"/>
    <w:rsid w:val="00167486"/>
    <w:rsid w:val="00167FFC"/>
    <w:rsid w:val="0017099B"/>
    <w:rsid w:val="00170F5C"/>
    <w:rsid w:val="00171CC1"/>
    <w:rsid w:val="00171CF4"/>
    <w:rsid w:val="00171D0D"/>
    <w:rsid w:val="00172358"/>
    <w:rsid w:val="001723D9"/>
    <w:rsid w:val="001724F3"/>
    <w:rsid w:val="001727D9"/>
    <w:rsid w:val="001728BE"/>
    <w:rsid w:val="00173155"/>
    <w:rsid w:val="0017503D"/>
    <w:rsid w:val="00175E1F"/>
    <w:rsid w:val="00176A95"/>
    <w:rsid w:val="00176E5A"/>
    <w:rsid w:val="001771A3"/>
    <w:rsid w:val="0018004B"/>
    <w:rsid w:val="0018019A"/>
    <w:rsid w:val="001814DA"/>
    <w:rsid w:val="0018222F"/>
    <w:rsid w:val="00182F37"/>
    <w:rsid w:val="001830A0"/>
    <w:rsid w:val="00183134"/>
    <w:rsid w:val="001837A5"/>
    <w:rsid w:val="00183DAD"/>
    <w:rsid w:val="001846F2"/>
    <w:rsid w:val="00185AD5"/>
    <w:rsid w:val="00186CEE"/>
    <w:rsid w:val="00186D3F"/>
    <w:rsid w:val="00186F13"/>
    <w:rsid w:val="0019024D"/>
    <w:rsid w:val="00190771"/>
    <w:rsid w:val="0019146E"/>
    <w:rsid w:val="00191BB8"/>
    <w:rsid w:val="00191F1E"/>
    <w:rsid w:val="00192081"/>
    <w:rsid w:val="001942FE"/>
    <w:rsid w:val="00195128"/>
    <w:rsid w:val="00196AF4"/>
    <w:rsid w:val="0019701C"/>
    <w:rsid w:val="00197716"/>
    <w:rsid w:val="00197BE7"/>
    <w:rsid w:val="001A0505"/>
    <w:rsid w:val="001A0AB2"/>
    <w:rsid w:val="001A0FF7"/>
    <w:rsid w:val="001A1267"/>
    <w:rsid w:val="001A346E"/>
    <w:rsid w:val="001A3D9F"/>
    <w:rsid w:val="001A44F0"/>
    <w:rsid w:val="001A55A2"/>
    <w:rsid w:val="001A67D5"/>
    <w:rsid w:val="001A707F"/>
    <w:rsid w:val="001A70B0"/>
    <w:rsid w:val="001A7409"/>
    <w:rsid w:val="001A7778"/>
    <w:rsid w:val="001A7A3E"/>
    <w:rsid w:val="001A7D56"/>
    <w:rsid w:val="001B0997"/>
    <w:rsid w:val="001B0C7C"/>
    <w:rsid w:val="001B137F"/>
    <w:rsid w:val="001B204D"/>
    <w:rsid w:val="001B2185"/>
    <w:rsid w:val="001B2D6F"/>
    <w:rsid w:val="001B2E10"/>
    <w:rsid w:val="001B482D"/>
    <w:rsid w:val="001B4978"/>
    <w:rsid w:val="001B529F"/>
    <w:rsid w:val="001B52F1"/>
    <w:rsid w:val="001B55C3"/>
    <w:rsid w:val="001B5C55"/>
    <w:rsid w:val="001B625A"/>
    <w:rsid w:val="001B67C0"/>
    <w:rsid w:val="001B6A6F"/>
    <w:rsid w:val="001C0C07"/>
    <w:rsid w:val="001C1B16"/>
    <w:rsid w:val="001C217B"/>
    <w:rsid w:val="001C3180"/>
    <w:rsid w:val="001C3800"/>
    <w:rsid w:val="001C38BE"/>
    <w:rsid w:val="001C3B1C"/>
    <w:rsid w:val="001C3E9E"/>
    <w:rsid w:val="001C3F1A"/>
    <w:rsid w:val="001C4A0A"/>
    <w:rsid w:val="001C530D"/>
    <w:rsid w:val="001C548A"/>
    <w:rsid w:val="001C6B61"/>
    <w:rsid w:val="001C6C00"/>
    <w:rsid w:val="001D00B7"/>
    <w:rsid w:val="001D18D9"/>
    <w:rsid w:val="001D1EC3"/>
    <w:rsid w:val="001D2CBA"/>
    <w:rsid w:val="001D2DAA"/>
    <w:rsid w:val="001D2E73"/>
    <w:rsid w:val="001D36BA"/>
    <w:rsid w:val="001D512A"/>
    <w:rsid w:val="001D52C7"/>
    <w:rsid w:val="001D5A23"/>
    <w:rsid w:val="001D6239"/>
    <w:rsid w:val="001D653E"/>
    <w:rsid w:val="001D6905"/>
    <w:rsid w:val="001D6CDF"/>
    <w:rsid w:val="001D7A7F"/>
    <w:rsid w:val="001E0382"/>
    <w:rsid w:val="001E0E1C"/>
    <w:rsid w:val="001E1CD5"/>
    <w:rsid w:val="001E2484"/>
    <w:rsid w:val="001E25AB"/>
    <w:rsid w:val="001E2956"/>
    <w:rsid w:val="001E4867"/>
    <w:rsid w:val="001E4A6B"/>
    <w:rsid w:val="001E55C7"/>
    <w:rsid w:val="001E5BDB"/>
    <w:rsid w:val="001E69A2"/>
    <w:rsid w:val="001E6BBB"/>
    <w:rsid w:val="001E6E33"/>
    <w:rsid w:val="001E78EB"/>
    <w:rsid w:val="001F1413"/>
    <w:rsid w:val="001F182E"/>
    <w:rsid w:val="001F2799"/>
    <w:rsid w:val="001F335E"/>
    <w:rsid w:val="001F3548"/>
    <w:rsid w:val="001F49E6"/>
    <w:rsid w:val="001F529B"/>
    <w:rsid w:val="001F6061"/>
    <w:rsid w:val="001F7314"/>
    <w:rsid w:val="001F7A32"/>
    <w:rsid w:val="002003C1"/>
    <w:rsid w:val="002014F5"/>
    <w:rsid w:val="00201784"/>
    <w:rsid w:val="002024C8"/>
    <w:rsid w:val="002033F7"/>
    <w:rsid w:val="002046F4"/>
    <w:rsid w:val="00204E60"/>
    <w:rsid w:val="002070B9"/>
    <w:rsid w:val="0021005B"/>
    <w:rsid w:val="002100D6"/>
    <w:rsid w:val="0021020F"/>
    <w:rsid w:val="00211B39"/>
    <w:rsid w:val="00211D6C"/>
    <w:rsid w:val="002123D3"/>
    <w:rsid w:val="00212619"/>
    <w:rsid w:val="00212F3F"/>
    <w:rsid w:val="00214395"/>
    <w:rsid w:val="002149FF"/>
    <w:rsid w:val="00214F77"/>
    <w:rsid w:val="00215414"/>
    <w:rsid w:val="00216A11"/>
    <w:rsid w:val="002170B8"/>
    <w:rsid w:val="00220206"/>
    <w:rsid w:val="002204B6"/>
    <w:rsid w:val="00220799"/>
    <w:rsid w:val="00220AB2"/>
    <w:rsid w:val="00222DA5"/>
    <w:rsid w:val="0022319E"/>
    <w:rsid w:val="00223832"/>
    <w:rsid w:val="00223EB8"/>
    <w:rsid w:val="002242C0"/>
    <w:rsid w:val="00224A6B"/>
    <w:rsid w:val="00224E86"/>
    <w:rsid w:val="002255AA"/>
    <w:rsid w:val="00227406"/>
    <w:rsid w:val="00227D2F"/>
    <w:rsid w:val="002303B4"/>
    <w:rsid w:val="00231352"/>
    <w:rsid w:val="002321CE"/>
    <w:rsid w:val="00232F61"/>
    <w:rsid w:val="002330E8"/>
    <w:rsid w:val="0023366F"/>
    <w:rsid w:val="00233D23"/>
    <w:rsid w:val="0023463A"/>
    <w:rsid w:val="0023629C"/>
    <w:rsid w:val="0023663C"/>
    <w:rsid w:val="00237224"/>
    <w:rsid w:val="00237ED8"/>
    <w:rsid w:val="00240064"/>
    <w:rsid w:val="00240073"/>
    <w:rsid w:val="002401CB"/>
    <w:rsid w:val="00241D66"/>
    <w:rsid w:val="002427D0"/>
    <w:rsid w:val="00242E03"/>
    <w:rsid w:val="00242F80"/>
    <w:rsid w:val="002430BB"/>
    <w:rsid w:val="00243AF0"/>
    <w:rsid w:val="00243B8A"/>
    <w:rsid w:val="0024481B"/>
    <w:rsid w:val="00246281"/>
    <w:rsid w:val="002468B1"/>
    <w:rsid w:val="00247165"/>
    <w:rsid w:val="002475F0"/>
    <w:rsid w:val="00247DA0"/>
    <w:rsid w:val="00250108"/>
    <w:rsid w:val="0025070D"/>
    <w:rsid w:val="00250DF2"/>
    <w:rsid w:val="00251DB9"/>
    <w:rsid w:val="00251DC0"/>
    <w:rsid w:val="00251E2E"/>
    <w:rsid w:val="002526EB"/>
    <w:rsid w:val="002526F2"/>
    <w:rsid w:val="00252D90"/>
    <w:rsid w:val="002533FF"/>
    <w:rsid w:val="00253407"/>
    <w:rsid w:val="00254E3A"/>
    <w:rsid w:val="00255B65"/>
    <w:rsid w:val="00255FF7"/>
    <w:rsid w:val="0025682A"/>
    <w:rsid w:val="002571BA"/>
    <w:rsid w:val="00260C34"/>
    <w:rsid w:val="00260EC2"/>
    <w:rsid w:val="00260F6A"/>
    <w:rsid w:val="002613AF"/>
    <w:rsid w:val="00261476"/>
    <w:rsid w:val="0026151A"/>
    <w:rsid w:val="002615EF"/>
    <w:rsid w:val="00261763"/>
    <w:rsid w:val="00261ED3"/>
    <w:rsid w:val="00263175"/>
    <w:rsid w:val="00264C18"/>
    <w:rsid w:val="00265299"/>
    <w:rsid w:val="002658E0"/>
    <w:rsid w:val="00265B0D"/>
    <w:rsid w:val="00267D3F"/>
    <w:rsid w:val="0027140F"/>
    <w:rsid w:val="00271461"/>
    <w:rsid w:val="00271A3E"/>
    <w:rsid w:val="00272328"/>
    <w:rsid w:val="00274DCB"/>
    <w:rsid w:val="002756EA"/>
    <w:rsid w:val="00276058"/>
    <w:rsid w:val="002766C7"/>
    <w:rsid w:val="0027708A"/>
    <w:rsid w:val="0027728F"/>
    <w:rsid w:val="002777D4"/>
    <w:rsid w:val="002802A5"/>
    <w:rsid w:val="00281258"/>
    <w:rsid w:val="00281261"/>
    <w:rsid w:val="0028139C"/>
    <w:rsid w:val="00281539"/>
    <w:rsid w:val="00281A52"/>
    <w:rsid w:val="002839F6"/>
    <w:rsid w:val="0028421E"/>
    <w:rsid w:val="0028439A"/>
    <w:rsid w:val="00284A5D"/>
    <w:rsid w:val="00285E36"/>
    <w:rsid w:val="00290332"/>
    <w:rsid w:val="00290FBE"/>
    <w:rsid w:val="00291142"/>
    <w:rsid w:val="00291ADE"/>
    <w:rsid w:val="00291CF7"/>
    <w:rsid w:val="00291FE0"/>
    <w:rsid w:val="00294800"/>
    <w:rsid w:val="00295E03"/>
    <w:rsid w:val="00296639"/>
    <w:rsid w:val="00296F6D"/>
    <w:rsid w:val="00297462"/>
    <w:rsid w:val="002A0359"/>
    <w:rsid w:val="002A0A5A"/>
    <w:rsid w:val="002A117A"/>
    <w:rsid w:val="002A138A"/>
    <w:rsid w:val="002A2B5F"/>
    <w:rsid w:val="002A2EC7"/>
    <w:rsid w:val="002A395E"/>
    <w:rsid w:val="002A43D4"/>
    <w:rsid w:val="002A51A6"/>
    <w:rsid w:val="002A5305"/>
    <w:rsid w:val="002A546B"/>
    <w:rsid w:val="002A59B5"/>
    <w:rsid w:val="002A5AF0"/>
    <w:rsid w:val="002A5EF3"/>
    <w:rsid w:val="002A66C2"/>
    <w:rsid w:val="002A67F8"/>
    <w:rsid w:val="002A6C39"/>
    <w:rsid w:val="002A70B5"/>
    <w:rsid w:val="002A72EF"/>
    <w:rsid w:val="002A78DA"/>
    <w:rsid w:val="002A7976"/>
    <w:rsid w:val="002A7B04"/>
    <w:rsid w:val="002B0254"/>
    <w:rsid w:val="002B0734"/>
    <w:rsid w:val="002B0956"/>
    <w:rsid w:val="002B1039"/>
    <w:rsid w:val="002B1564"/>
    <w:rsid w:val="002B2581"/>
    <w:rsid w:val="002B28AC"/>
    <w:rsid w:val="002B2FD5"/>
    <w:rsid w:val="002B31DE"/>
    <w:rsid w:val="002B3588"/>
    <w:rsid w:val="002B3FFC"/>
    <w:rsid w:val="002B46C9"/>
    <w:rsid w:val="002B4897"/>
    <w:rsid w:val="002B5573"/>
    <w:rsid w:val="002B5B71"/>
    <w:rsid w:val="002B6388"/>
    <w:rsid w:val="002B6407"/>
    <w:rsid w:val="002B66D7"/>
    <w:rsid w:val="002B738E"/>
    <w:rsid w:val="002B755F"/>
    <w:rsid w:val="002C075D"/>
    <w:rsid w:val="002C136B"/>
    <w:rsid w:val="002C249B"/>
    <w:rsid w:val="002C313C"/>
    <w:rsid w:val="002C381C"/>
    <w:rsid w:val="002C44D1"/>
    <w:rsid w:val="002C4744"/>
    <w:rsid w:val="002C4DC4"/>
    <w:rsid w:val="002C73D1"/>
    <w:rsid w:val="002C78D9"/>
    <w:rsid w:val="002C7E1C"/>
    <w:rsid w:val="002C7E8B"/>
    <w:rsid w:val="002D07C2"/>
    <w:rsid w:val="002D2104"/>
    <w:rsid w:val="002D27EC"/>
    <w:rsid w:val="002D31B6"/>
    <w:rsid w:val="002D3AE5"/>
    <w:rsid w:val="002D488A"/>
    <w:rsid w:val="002D4F06"/>
    <w:rsid w:val="002D538C"/>
    <w:rsid w:val="002D5A99"/>
    <w:rsid w:val="002D5F22"/>
    <w:rsid w:val="002D6005"/>
    <w:rsid w:val="002D60E4"/>
    <w:rsid w:val="002D6A14"/>
    <w:rsid w:val="002D7E6F"/>
    <w:rsid w:val="002E00D5"/>
    <w:rsid w:val="002E0F4E"/>
    <w:rsid w:val="002E1337"/>
    <w:rsid w:val="002E164A"/>
    <w:rsid w:val="002E1E04"/>
    <w:rsid w:val="002E21E0"/>
    <w:rsid w:val="002E289E"/>
    <w:rsid w:val="002E2BAE"/>
    <w:rsid w:val="002E344B"/>
    <w:rsid w:val="002E39B4"/>
    <w:rsid w:val="002E3D08"/>
    <w:rsid w:val="002E4FFE"/>
    <w:rsid w:val="002E50CB"/>
    <w:rsid w:val="002E54CB"/>
    <w:rsid w:val="002E70D1"/>
    <w:rsid w:val="002E7157"/>
    <w:rsid w:val="002E7F17"/>
    <w:rsid w:val="002F08CF"/>
    <w:rsid w:val="002F1D66"/>
    <w:rsid w:val="002F2412"/>
    <w:rsid w:val="002F316C"/>
    <w:rsid w:val="002F33EE"/>
    <w:rsid w:val="002F34FA"/>
    <w:rsid w:val="002F42A8"/>
    <w:rsid w:val="002F4D3F"/>
    <w:rsid w:val="002F4FE9"/>
    <w:rsid w:val="002F501D"/>
    <w:rsid w:val="002F6983"/>
    <w:rsid w:val="00300829"/>
    <w:rsid w:val="0030160B"/>
    <w:rsid w:val="003028A0"/>
    <w:rsid w:val="00302A41"/>
    <w:rsid w:val="00302C9B"/>
    <w:rsid w:val="00303066"/>
    <w:rsid w:val="00303B9D"/>
    <w:rsid w:val="00304395"/>
    <w:rsid w:val="00304C2B"/>
    <w:rsid w:val="00305792"/>
    <w:rsid w:val="003059E4"/>
    <w:rsid w:val="0030666B"/>
    <w:rsid w:val="00306EF5"/>
    <w:rsid w:val="00310A1F"/>
    <w:rsid w:val="003112DC"/>
    <w:rsid w:val="0031191A"/>
    <w:rsid w:val="00311E25"/>
    <w:rsid w:val="003129BE"/>
    <w:rsid w:val="00312FC9"/>
    <w:rsid w:val="00313591"/>
    <w:rsid w:val="00313DE0"/>
    <w:rsid w:val="003148C5"/>
    <w:rsid w:val="003157C8"/>
    <w:rsid w:val="0031593D"/>
    <w:rsid w:val="00320A54"/>
    <w:rsid w:val="00320AFF"/>
    <w:rsid w:val="00320E83"/>
    <w:rsid w:val="003217F0"/>
    <w:rsid w:val="00321C53"/>
    <w:rsid w:val="00322F8A"/>
    <w:rsid w:val="0032496A"/>
    <w:rsid w:val="0032512F"/>
    <w:rsid w:val="00325954"/>
    <w:rsid w:val="00326659"/>
    <w:rsid w:val="0032714A"/>
    <w:rsid w:val="0032764D"/>
    <w:rsid w:val="00327EAF"/>
    <w:rsid w:val="00330187"/>
    <w:rsid w:val="003302AD"/>
    <w:rsid w:val="00330ABA"/>
    <w:rsid w:val="00330B07"/>
    <w:rsid w:val="003313E6"/>
    <w:rsid w:val="0033155C"/>
    <w:rsid w:val="00331A4B"/>
    <w:rsid w:val="0033329E"/>
    <w:rsid w:val="003333C9"/>
    <w:rsid w:val="003338BB"/>
    <w:rsid w:val="0033394D"/>
    <w:rsid w:val="00333C17"/>
    <w:rsid w:val="00334851"/>
    <w:rsid w:val="00334AA9"/>
    <w:rsid w:val="0033510B"/>
    <w:rsid w:val="0033519D"/>
    <w:rsid w:val="00335B81"/>
    <w:rsid w:val="00335F74"/>
    <w:rsid w:val="00336D70"/>
    <w:rsid w:val="003379E0"/>
    <w:rsid w:val="003403B5"/>
    <w:rsid w:val="00340E68"/>
    <w:rsid w:val="00341208"/>
    <w:rsid w:val="00341F3C"/>
    <w:rsid w:val="003422E1"/>
    <w:rsid w:val="003426B9"/>
    <w:rsid w:val="00342AEB"/>
    <w:rsid w:val="00342B3B"/>
    <w:rsid w:val="00342CD6"/>
    <w:rsid w:val="003438E6"/>
    <w:rsid w:val="00343970"/>
    <w:rsid w:val="00343ABB"/>
    <w:rsid w:val="00344721"/>
    <w:rsid w:val="00346541"/>
    <w:rsid w:val="00347324"/>
    <w:rsid w:val="00347998"/>
    <w:rsid w:val="003507AA"/>
    <w:rsid w:val="00351212"/>
    <w:rsid w:val="003523E8"/>
    <w:rsid w:val="00352854"/>
    <w:rsid w:val="00352CBC"/>
    <w:rsid w:val="00354454"/>
    <w:rsid w:val="00354DB7"/>
    <w:rsid w:val="0035625A"/>
    <w:rsid w:val="0035676A"/>
    <w:rsid w:val="00356E0E"/>
    <w:rsid w:val="00356E2F"/>
    <w:rsid w:val="00357164"/>
    <w:rsid w:val="003577C0"/>
    <w:rsid w:val="00357CAE"/>
    <w:rsid w:val="003605DA"/>
    <w:rsid w:val="00360F3D"/>
    <w:rsid w:val="0036112D"/>
    <w:rsid w:val="00361945"/>
    <w:rsid w:val="0036196C"/>
    <w:rsid w:val="00362126"/>
    <w:rsid w:val="00362921"/>
    <w:rsid w:val="00362B6E"/>
    <w:rsid w:val="0036311B"/>
    <w:rsid w:val="00363AB9"/>
    <w:rsid w:val="00363F12"/>
    <w:rsid w:val="00364AC8"/>
    <w:rsid w:val="0036535E"/>
    <w:rsid w:val="00365A87"/>
    <w:rsid w:val="00365B46"/>
    <w:rsid w:val="00365C5D"/>
    <w:rsid w:val="00366628"/>
    <w:rsid w:val="00366C85"/>
    <w:rsid w:val="003670BE"/>
    <w:rsid w:val="003679C9"/>
    <w:rsid w:val="00370177"/>
    <w:rsid w:val="003717CA"/>
    <w:rsid w:val="00372058"/>
    <w:rsid w:val="0037222B"/>
    <w:rsid w:val="003724F5"/>
    <w:rsid w:val="00373B94"/>
    <w:rsid w:val="00373E3B"/>
    <w:rsid w:val="00373EBB"/>
    <w:rsid w:val="00375080"/>
    <w:rsid w:val="00375316"/>
    <w:rsid w:val="00375771"/>
    <w:rsid w:val="0037696A"/>
    <w:rsid w:val="00376B4A"/>
    <w:rsid w:val="00380015"/>
    <w:rsid w:val="00381356"/>
    <w:rsid w:val="0038187D"/>
    <w:rsid w:val="003819D5"/>
    <w:rsid w:val="00381F88"/>
    <w:rsid w:val="00382181"/>
    <w:rsid w:val="003835EA"/>
    <w:rsid w:val="003846FB"/>
    <w:rsid w:val="00385E27"/>
    <w:rsid w:val="00386103"/>
    <w:rsid w:val="00387D63"/>
    <w:rsid w:val="00390188"/>
    <w:rsid w:val="00390214"/>
    <w:rsid w:val="0039074E"/>
    <w:rsid w:val="00391D88"/>
    <w:rsid w:val="00392A4B"/>
    <w:rsid w:val="00393134"/>
    <w:rsid w:val="003933D5"/>
    <w:rsid w:val="00393C7D"/>
    <w:rsid w:val="00393FEF"/>
    <w:rsid w:val="0039460B"/>
    <w:rsid w:val="00394839"/>
    <w:rsid w:val="00394D66"/>
    <w:rsid w:val="003958A0"/>
    <w:rsid w:val="00396C5E"/>
    <w:rsid w:val="0039762A"/>
    <w:rsid w:val="00397B2A"/>
    <w:rsid w:val="00397E36"/>
    <w:rsid w:val="003A00EF"/>
    <w:rsid w:val="003A0170"/>
    <w:rsid w:val="003A01B3"/>
    <w:rsid w:val="003A0EF3"/>
    <w:rsid w:val="003A25E1"/>
    <w:rsid w:val="003A25FF"/>
    <w:rsid w:val="003A2C8B"/>
    <w:rsid w:val="003A3345"/>
    <w:rsid w:val="003A3FE8"/>
    <w:rsid w:val="003A40D5"/>
    <w:rsid w:val="003A4941"/>
    <w:rsid w:val="003A4963"/>
    <w:rsid w:val="003A5232"/>
    <w:rsid w:val="003A6F87"/>
    <w:rsid w:val="003A71C5"/>
    <w:rsid w:val="003A73D0"/>
    <w:rsid w:val="003A750B"/>
    <w:rsid w:val="003A7711"/>
    <w:rsid w:val="003A77DB"/>
    <w:rsid w:val="003B1749"/>
    <w:rsid w:val="003B23CC"/>
    <w:rsid w:val="003B322E"/>
    <w:rsid w:val="003B3435"/>
    <w:rsid w:val="003B3443"/>
    <w:rsid w:val="003B4954"/>
    <w:rsid w:val="003B5216"/>
    <w:rsid w:val="003B59FF"/>
    <w:rsid w:val="003B5C91"/>
    <w:rsid w:val="003B65D7"/>
    <w:rsid w:val="003B69D6"/>
    <w:rsid w:val="003B6A90"/>
    <w:rsid w:val="003B7576"/>
    <w:rsid w:val="003B7D0E"/>
    <w:rsid w:val="003C0931"/>
    <w:rsid w:val="003C0DE3"/>
    <w:rsid w:val="003C2A51"/>
    <w:rsid w:val="003C35F1"/>
    <w:rsid w:val="003C3D7C"/>
    <w:rsid w:val="003C4588"/>
    <w:rsid w:val="003C4F0A"/>
    <w:rsid w:val="003C5020"/>
    <w:rsid w:val="003C5335"/>
    <w:rsid w:val="003C5A32"/>
    <w:rsid w:val="003C5F59"/>
    <w:rsid w:val="003C63EF"/>
    <w:rsid w:val="003C6441"/>
    <w:rsid w:val="003C6C56"/>
    <w:rsid w:val="003C6CDF"/>
    <w:rsid w:val="003C6DB8"/>
    <w:rsid w:val="003C6EA4"/>
    <w:rsid w:val="003D04C9"/>
    <w:rsid w:val="003D08FA"/>
    <w:rsid w:val="003D2BE7"/>
    <w:rsid w:val="003D3301"/>
    <w:rsid w:val="003D3F8A"/>
    <w:rsid w:val="003D4729"/>
    <w:rsid w:val="003D554C"/>
    <w:rsid w:val="003D5579"/>
    <w:rsid w:val="003D5595"/>
    <w:rsid w:val="003D6081"/>
    <w:rsid w:val="003D6ABF"/>
    <w:rsid w:val="003D7008"/>
    <w:rsid w:val="003E03E5"/>
    <w:rsid w:val="003E09F1"/>
    <w:rsid w:val="003E0DB3"/>
    <w:rsid w:val="003E10FB"/>
    <w:rsid w:val="003E2148"/>
    <w:rsid w:val="003E2662"/>
    <w:rsid w:val="003E3546"/>
    <w:rsid w:val="003E35CE"/>
    <w:rsid w:val="003E37C5"/>
    <w:rsid w:val="003E43C0"/>
    <w:rsid w:val="003E4686"/>
    <w:rsid w:val="003E46E2"/>
    <w:rsid w:val="003E6066"/>
    <w:rsid w:val="003E64C3"/>
    <w:rsid w:val="003E6F36"/>
    <w:rsid w:val="003E7831"/>
    <w:rsid w:val="003E7C8A"/>
    <w:rsid w:val="003F052E"/>
    <w:rsid w:val="003F07A5"/>
    <w:rsid w:val="003F1208"/>
    <w:rsid w:val="003F1CAC"/>
    <w:rsid w:val="003F2492"/>
    <w:rsid w:val="003F27AA"/>
    <w:rsid w:val="003F32E5"/>
    <w:rsid w:val="003F3713"/>
    <w:rsid w:val="003F3836"/>
    <w:rsid w:val="003F4F98"/>
    <w:rsid w:val="003F5553"/>
    <w:rsid w:val="003F6A98"/>
    <w:rsid w:val="003F6E28"/>
    <w:rsid w:val="003F735A"/>
    <w:rsid w:val="003F74E1"/>
    <w:rsid w:val="00400043"/>
    <w:rsid w:val="0040094E"/>
    <w:rsid w:val="004012D2"/>
    <w:rsid w:val="0040198F"/>
    <w:rsid w:val="00401B0B"/>
    <w:rsid w:val="00401BF4"/>
    <w:rsid w:val="004021F6"/>
    <w:rsid w:val="00402735"/>
    <w:rsid w:val="004034F4"/>
    <w:rsid w:val="00403C95"/>
    <w:rsid w:val="00403D85"/>
    <w:rsid w:val="00403E05"/>
    <w:rsid w:val="00404588"/>
    <w:rsid w:val="00404D32"/>
    <w:rsid w:val="004053A2"/>
    <w:rsid w:val="00405A60"/>
    <w:rsid w:val="00405C17"/>
    <w:rsid w:val="00405DCD"/>
    <w:rsid w:val="00405ECF"/>
    <w:rsid w:val="00406514"/>
    <w:rsid w:val="00406D54"/>
    <w:rsid w:val="00407149"/>
    <w:rsid w:val="00407908"/>
    <w:rsid w:val="00407D40"/>
    <w:rsid w:val="004116DF"/>
    <w:rsid w:val="00411E8C"/>
    <w:rsid w:val="00411F77"/>
    <w:rsid w:val="004131A7"/>
    <w:rsid w:val="0041323D"/>
    <w:rsid w:val="00413408"/>
    <w:rsid w:val="00413E82"/>
    <w:rsid w:val="00414F5D"/>
    <w:rsid w:val="00415304"/>
    <w:rsid w:val="00415520"/>
    <w:rsid w:val="00416495"/>
    <w:rsid w:val="0041765B"/>
    <w:rsid w:val="00417720"/>
    <w:rsid w:val="0041780A"/>
    <w:rsid w:val="00420808"/>
    <w:rsid w:val="00421268"/>
    <w:rsid w:val="00421A8A"/>
    <w:rsid w:val="00423148"/>
    <w:rsid w:val="00423570"/>
    <w:rsid w:val="004238CE"/>
    <w:rsid w:val="00423B28"/>
    <w:rsid w:val="00424D79"/>
    <w:rsid w:val="00424DE6"/>
    <w:rsid w:val="0042575D"/>
    <w:rsid w:val="0042666F"/>
    <w:rsid w:val="00426DA3"/>
    <w:rsid w:val="00427672"/>
    <w:rsid w:val="004279C8"/>
    <w:rsid w:val="00427A63"/>
    <w:rsid w:val="00431621"/>
    <w:rsid w:val="004318AB"/>
    <w:rsid w:val="00432032"/>
    <w:rsid w:val="00432368"/>
    <w:rsid w:val="00433051"/>
    <w:rsid w:val="00433075"/>
    <w:rsid w:val="00433ADA"/>
    <w:rsid w:val="004340A1"/>
    <w:rsid w:val="00434DCC"/>
    <w:rsid w:val="00434F69"/>
    <w:rsid w:val="004352B4"/>
    <w:rsid w:val="004373F3"/>
    <w:rsid w:val="00441E74"/>
    <w:rsid w:val="004421DC"/>
    <w:rsid w:val="00442666"/>
    <w:rsid w:val="00444E9B"/>
    <w:rsid w:val="0044606B"/>
    <w:rsid w:val="0044751F"/>
    <w:rsid w:val="004476DA"/>
    <w:rsid w:val="00447C8A"/>
    <w:rsid w:val="0045156B"/>
    <w:rsid w:val="004517D2"/>
    <w:rsid w:val="00451ED2"/>
    <w:rsid w:val="00451F06"/>
    <w:rsid w:val="004521E5"/>
    <w:rsid w:val="0045257E"/>
    <w:rsid w:val="00452824"/>
    <w:rsid w:val="00453599"/>
    <w:rsid w:val="00453853"/>
    <w:rsid w:val="00453991"/>
    <w:rsid w:val="00453B33"/>
    <w:rsid w:val="00453E25"/>
    <w:rsid w:val="00453EB3"/>
    <w:rsid w:val="00454A13"/>
    <w:rsid w:val="0045566F"/>
    <w:rsid w:val="004559F3"/>
    <w:rsid w:val="00455ABB"/>
    <w:rsid w:val="00455C3F"/>
    <w:rsid w:val="0045721C"/>
    <w:rsid w:val="0046050A"/>
    <w:rsid w:val="00461925"/>
    <w:rsid w:val="00461DC3"/>
    <w:rsid w:val="00461E91"/>
    <w:rsid w:val="00461F69"/>
    <w:rsid w:val="004625FC"/>
    <w:rsid w:val="00463052"/>
    <w:rsid w:val="00465914"/>
    <w:rsid w:val="00465D3A"/>
    <w:rsid w:val="00466535"/>
    <w:rsid w:val="00466644"/>
    <w:rsid w:val="0046674B"/>
    <w:rsid w:val="004669E1"/>
    <w:rsid w:val="00467B07"/>
    <w:rsid w:val="00467F23"/>
    <w:rsid w:val="004702CF"/>
    <w:rsid w:val="0047053E"/>
    <w:rsid w:val="00470933"/>
    <w:rsid w:val="00470C4E"/>
    <w:rsid w:val="00471ADC"/>
    <w:rsid w:val="00471E64"/>
    <w:rsid w:val="004720CB"/>
    <w:rsid w:val="004722F5"/>
    <w:rsid w:val="0047279D"/>
    <w:rsid w:val="0047376E"/>
    <w:rsid w:val="00473A60"/>
    <w:rsid w:val="004747B6"/>
    <w:rsid w:val="00474F7B"/>
    <w:rsid w:val="00476FC1"/>
    <w:rsid w:val="00477187"/>
    <w:rsid w:val="00477E7C"/>
    <w:rsid w:val="004802F1"/>
    <w:rsid w:val="0048066A"/>
    <w:rsid w:val="004817DB"/>
    <w:rsid w:val="0048226A"/>
    <w:rsid w:val="00485DC3"/>
    <w:rsid w:val="004861A3"/>
    <w:rsid w:val="00486490"/>
    <w:rsid w:val="00486603"/>
    <w:rsid w:val="004877FE"/>
    <w:rsid w:val="00490200"/>
    <w:rsid w:val="00490205"/>
    <w:rsid w:val="00490241"/>
    <w:rsid w:val="00491D3B"/>
    <w:rsid w:val="00492815"/>
    <w:rsid w:val="00492CB6"/>
    <w:rsid w:val="00493072"/>
    <w:rsid w:val="00493E7D"/>
    <w:rsid w:val="0049431B"/>
    <w:rsid w:val="00494F21"/>
    <w:rsid w:val="004955C6"/>
    <w:rsid w:val="00495B19"/>
    <w:rsid w:val="00495EA9"/>
    <w:rsid w:val="004961B7"/>
    <w:rsid w:val="00496249"/>
    <w:rsid w:val="0049663E"/>
    <w:rsid w:val="00497597"/>
    <w:rsid w:val="00497E3F"/>
    <w:rsid w:val="004A0B65"/>
    <w:rsid w:val="004A0EEC"/>
    <w:rsid w:val="004A2083"/>
    <w:rsid w:val="004A2CD2"/>
    <w:rsid w:val="004A368C"/>
    <w:rsid w:val="004A3832"/>
    <w:rsid w:val="004A3EE7"/>
    <w:rsid w:val="004A4046"/>
    <w:rsid w:val="004A40BA"/>
    <w:rsid w:val="004A43E6"/>
    <w:rsid w:val="004A4A3F"/>
    <w:rsid w:val="004A5D42"/>
    <w:rsid w:val="004A60A5"/>
    <w:rsid w:val="004A64FD"/>
    <w:rsid w:val="004A6592"/>
    <w:rsid w:val="004A6646"/>
    <w:rsid w:val="004A75EC"/>
    <w:rsid w:val="004B0433"/>
    <w:rsid w:val="004B04A7"/>
    <w:rsid w:val="004B2F62"/>
    <w:rsid w:val="004B3498"/>
    <w:rsid w:val="004B3D49"/>
    <w:rsid w:val="004B3F38"/>
    <w:rsid w:val="004B5057"/>
    <w:rsid w:val="004B5099"/>
    <w:rsid w:val="004B5212"/>
    <w:rsid w:val="004B569B"/>
    <w:rsid w:val="004B58C8"/>
    <w:rsid w:val="004B636A"/>
    <w:rsid w:val="004B6AE3"/>
    <w:rsid w:val="004C0022"/>
    <w:rsid w:val="004C05FB"/>
    <w:rsid w:val="004C0ADA"/>
    <w:rsid w:val="004C1133"/>
    <w:rsid w:val="004C1F7E"/>
    <w:rsid w:val="004C356F"/>
    <w:rsid w:val="004C3B19"/>
    <w:rsid w:val="004C4952"/>
    <w:rsid w:val="004C5C7F"/>
    <w:rsid w:val="004C5D62"/>
    <w:rsid w:val="004C5EEE"/>
    <w:rsid w:val="004C67C0"/>
    <w:rsid w:val="004C69E8"/>
    <w:rsid w:val="004C73F7"/>
    <w:rsid w:val="004C7D40"/>
    <w:rsid w:val="004D0551"/>
    <w:rsid w:val="004D05E8"/>
    <w:rsid w:val="004D1B36"/>
    <w:rsid w:val="004D1B62"/>
    <w:rsid w:val="004D1E17"/>
    <w:rsid w:val="004D2900"/>
    <w:rsid w:val="004D2EEC"/>
    <w:rsid w:val="004D358F"/>
    <w:rsid w:val="004D3722"/>
    <w:rsid w:val="004D4A1F"/>
    <w:rsid w:val="004D5392"/>
    <w:rsid w:val="004D547D"/>
    <w:rsid w:val="004D5960"/>
    <w:rsid w:val="004D5F09"/>
    <w:rsid w:val="004D61D5"/>
    <w:rsid w:val="004D685B"/>
    <w:rsid w:val="004E002C"/>
    <w:rsid w:val="004E1C96"/>
    <w:rsid w:val="004E273A"/>
    <w:rsid w:val="004E2F1F"/>
    <w:rsid w:val="004E347F"/>
    <w:rsid w:val="004E3618"/>
    <w:rsid w:val="004E43BD"/>
    <w:rsid w:val="004E444A"/>
    <w:rsid w:val="004E4BA7"/>
    <w:rsid w:val="004E5224"/>
    <w:rsid w:val="004E6358"/>
    <w:rsid w:val="004E6864"/>
    <w:rsid w:val="004E69A3"/>
    <w:rsid w:val="004E753B"/>
    <w:rsid w:val="004E7A49"/>
    <w:rsid w:val="004E7D4E"/>
    <w:rsid w:val="004F02B6"/>
    <w:rsid w:val="004F0DE5"/>
    <w:rsid w:val="004F25B2"/>
    <w:rsid w:val="004F2816"/>
    <w:rsid w:val="004F4678"/>
    <w:rsid w:val="004F5E9F"/>
    <w:rsid w:val="004F623A"/>
    <w:rsid w:val="004F728E"/>
    <w:rsid w:val="004F757B"/>
    <w:rsid w:val="004F76D6"/>
    <w:rsid w:val="005011BB"/>
    <w:rsid w:val="00501666"/>
    <w:rsid w:val="005021FB"/>
    <w:rsid w:val="00503846"/>
    <w:rsid w:val="00503A9F"/>
    <w:rsid w:val="005059F9"/>
    <w:rsid w:val="00505FF0"/>
    <w:rsid w:val="005061A8"/>
    <w:rsid w:val="00507ACF"/>
    <w:rsid w:val="00512B85"/>
    <w:rsid w:val="0051476F"/>
    <w:rsid w:val="005149EA"/>
    <w:rsid w:val="00514FB9"/>
    <w:rsid w:val="0051501F"/>
    <w:rsid w:val="005203BC"/>
    <w:rsid w:val="00522396"/>
    <w:rsid w:val="00522611"/>
    <w:rsid w:val="005228AC"/>
    <w:rsid w:val="00522B90"/>
    <w:rsid w:val="00522C39"/>
    <w:rsid w:val="005241B0"/>
    <w:rsid w:val="00524325"/>
    <w:rsid w:val="00524EE5"/>
    <w:rsid w:val="00525404"/>
    <w:rsid w:val="00525C70"/>
    <w:rsid w:val="00526001"/>
    <w:rsid w:val="0052739C"/>
    <w:rsid w:val="00527C32"/>
    <w:rsid w:val="005310F6"/>
    <w:rsid w:val="00531665"/>
    <w:rsid w:val="00531A34"/>
    <w:rsid w:val="00531E0C"/>
    <w:rsid w:val="005324B6"/>
    <w:rsid w:val="00532C15"/>
    <w:rsid w:val="005343FD"/>
    <w:rsid w:val="00534C97"/>
    <w:rsid w:val="00534CD7"/>
    <w:rsid w:val="005355F8"/>
    <w:rsid w:val="00535EA3"/>
    <w:rsid w:val="00536999"/>
    <w:rsid w:val="00536E9F"/>
    <w:rsid w:val="00540870"/>
    <w:rsid w:val="00540C87"/>
    <w:rsid w:val="0054243A"/>
    <w:rsid w:val="0054347E"/>
    <w:rsid w:val="005434EF"/>
    <w:rsid w:val="00543586"/>
    <w:rsid w:val="00544EAE"/>
    <w:rsid w:val="00545281"/>
    <w:rsid w:val="00545D1D"/>
    <w:rsid w:val="0054607C"/>
    <w:rsid w:val="0054613D"/>
    <w:rsid w:val="005469CE"/>
    <w:rsid w:val="00546AD0"/>
    <w:rsid w:val="00550189"/>
    <w:rsid w:val="005507D6"/>
    <w:rsid w:val="00551E91"/>
    <w:rsid w:val="005548AA"/>
    <w:rsid w:val="00554ECA"/>
    <w:rsid w:val="00555500"/>
    <w:rsid w:val="00555534"/>
    <w:rsid w:val="00555CA5"/>
    <w:rsid w:val="00556381"/>
    <w:rsid w:val="005571BA"/>
    <w:rsid w:val="00560416"/>
    <w:rsid w:val="0056086B"/>
    <w:rsid w:val="0056127A"/>
    <w:rsid w:val="005616CA"/>
    <w:rsid w:val="00561951"/>
    <w:rsid w:val="00562092"/>
    <w:rsid w:val="005620B5"/>
    <w:rsid w:val="00563377"/>
    <w:rsid w:val="005635FC"/>
    <w:rsid w:val="005643C3"/>
    <w:rsid w:val="00565DC5"/>
    <w:rsid w:val="005667EF"/>
    <w:rsid w:val="005677A3"/>
    <w:rsid w:val="005709DD"/>
    <w:rsid w:val="00570C3A"/>
    <w:rsid w:val="00571384"/>
    <w:rsid w:val="00571495"/>
    <w:rsid w:val="0057228A"/>
    <w:rsid w:val="005726BD"/>
    <w:rsid w:val="005729CB"/>
    <w:rsid w:val="005738B8"/>
    <w:rsid w:val="00574448"/>
    <w:rsid w:val="0057504B"/>
    <w:rsid w:val="00575347"/>
    <w:rsid w:val="00575B28"/>
    <w:rsid w:val="005773F9"/>
    <w:rsid w:val="00577F00"/>
    <w:rsid w:val="00581C53"/>
    <w:rsid w:val="005820A0"/>
    <w:rsid w:val="005825EC"/>
    <w:rsid w:val="0058361C"/>
    <w:rsid w:val="005836EB"/>
    <w:rsid w:val="00583C69"/>
    <w:rsid w:val="00583D05"/>
    <w:rsid w:val="0058426D"/>
    <w:rsid w:val="005842FA"/>
    <w:rsid w:val="005843BB"/>
    <w:rsid w:val="00585DA6"/>
    <w:rsid w:val="00585DCF"/>
    <w:rsid w:val="00585E98"/>
    <w:rsid w:val="00585F7F"/>
    <w:rsid w:val="005867EB"/>
    <w:rsid w:val="00586BB0"/>
    <w:rsid w:val="00586E15"/>
    <w:rsid w:val="00587BC7"/>
    <w:rsid w:val="005904B9"/>
    <w:rsid w:val="00590D31"/>
    <w:rsid w:val="00592288"/>
    <w:rsid w:val="00592886"/>
    <w:rsid w:val="00592A9C"/>
    <w:rsid w:val="005935A5"/>
    <w:rsid w:val="005940E4"/>
    <w:rsid w:val="0059425D"/>
    <w:rsid w:val="00595122"/>
    <w:rsid w:val="00595DF5"/>
    <w:rsid w:val="00595F2D"/>
    <w:rsid w:val="00595F7C"/>
    <w:rsid w:val="00595F9C"/>
    <w:rsid w:val="0059678D"/>
    <w:rsid w:val="00596B75"/>
    <w:rsid w:val="00596C9F"/>
    <w:rsid w:val="00597E64"/>
    <w:rsid w:val="005A030D"/>
    <w:rsid w:val="005A0E79"/>
    <w:rsid w:val="005A13F6"/>
    <w:rsid w:val="005A1A8C"/>
    <w:rsid w:val="005A1FC8"/>
    <w:rsid w:val="005A2272"/>
    <w:rsid w:val="005A2629"/>
    <w:rsid w:val="005A32F3"/>
    <w:rsid w:val="005A5109"/>
    <w:rsid w:val="005A5498"/>
    <w:rsid w:val="005A5FDA"/>
    <w:rsid w:val="005A6CA0"/>
    <w:rsid w:val="005A7201"/>
    <w:rsid w:val="005A7234"/>
    <w:rsid w:val="005A76C6"/>
    <w:rsid w:val="005A7C21"/>
    <w:rsid w:val="005A7F70"/>
    <w:rsid w:val="005B071C"/>
    <w:rsid w:val="005B07EE"/>
    <w:rsid w:val="005B1ABD"/>
    <w:rsid w:val="005B2620"/>
    <w:rsid w:val="005B27AD"/>
    <w:rsid w:val="005B385D"/>
    <w:rsid w:val="005B3AB5"/>
    <w:rsid w:val="005B3E9A"/>
    <w:rsid w:val="005B40ED"/>
    <w:rsid w:val="005B4CE5"/>
    <w:rsid w:val="005B5797"/>
    <w:rsid w:val="005B66BD"/>
    <w:rsid w:val="005B6FFC"/>
    <w:rsid w:val="005C011E"/>
    <w:rsid w:val="005C0AC9"/>
    <w:rsid w:val="005C1549"/>
    <w:rsid w:val="005C1D92"/>
    <w:rsid w:val="005C241A"/>
    <w:rsid w:val="005C2D4D"/>
    <w:rsid w:val="005C318C"/>
    <w:rsid w:val="005C32C6"/>
    <w:rsid w:val="005C36FD"/>
    <w:rsid w:val="005C37B4"/>
    <w:rsid w:val="005C3B1E"/>
    <w:rsid w:val="005C4101"/>
    <w:rsid w:val="005C4107"/>
    <w:rsid w:val="005C44C1"/>
    <w:rsid w:val="005C478D"/>
    <w:rsid w:val="005C4C5B"/>
    <w:rsid w:val="005C51F1"/>
    <w:rsid w:val="005C55A9"/>
    <w:rsid w:val="005C5759"/>
    <w:rsid w:val="005C602A"/>
    <w:rsid w:val="005C6A2C"/>
    <w:rsid w:val="005C6DC8"/>
    <w:rsid w:val="005C7BBB"/>
    <w:rsid w:val="005D13FA"/>
    <w:rsid w:val="005D2172"/>
    <w:rsid w:val="005D21D5"/>
    <w:rsid w:val="005D3159"/>
    <w:rsid w:val="005D45F0"/>
    <w:rsid w:val="005D5022"/>
    <w:rsid w:val="005D617F"/>
    <w:rsid w:val="005D7881"/>
    <w:rsid w:val="005D7A3F"/>
    <w:rsid w:val="005E09CB"/>
    <w:rsid w:val="005E1B19"/>
    <w:rsid w:val="005E211C"/>
    <w:rsid w:val="005E28FC"/>
    <w:rsid w:val="005E330A"/>
    <w:rsid w:val="005E3916"/>
    <w:rsid w:val="005E4591"/>
    <w:rsid w:val="005E509F"/>
    <w:rsid w:val="005E598C"/>
    <w:rsid w:val="005E5FA6"/>
    <w:rsid w:val="005E630B"/>
    <w:rsid w:val="005E6D9C"/>
    <w:rsid w:val="005E7DDE"/>
    <w:rsid w:val="005E7F78"/>
    <w:rsid w:val="005F03C1"/>
    <w:rsid w:val="005F0EA8"/>
    <w:rsid w:val="005F0F41"/>
    <w:rsid w:val="005F13B5"/>
    <w:rsid w:val="005F155D"/>
    <w:rsid w:val="005F1F6B"/>
    <w:rsid w:val="005F2036"/>
    <w:rsid w:val="005F2A14"/>
    <w:rsid w:val="005F2D20"/>
    <w:rsid w:val="005F2E17"/>
    <w:rsid w:val="005F345B"/>
    <w:rsid w:val="005F482F"/>
    <w:rsid w:val="005F4ACE"/>
    <w:rsid w:val="005F5613"/>
    <w:rsid w:val="005F6179"/>
    <w:rsid w:val="005F63B4"/>
    <w:rsid w:val="005F69CE"/>
    <w:rsid w:val="005F6B1A"/>
    <w:rsid w:val="005F7485"/>
    <w:rsid w:val="005F7B9F"/>
    <w:rsid w:val="005F7C92"/>
    <w:rsid w:val="00601698"/>
    <w:rsid w:val="00601833"/>
    <w:rsid w:val="00601A3A"/>
    <w:rsid w:val="00601BCC"/>
    <w:rsid w:val="00602736"/>
    <w:rsid w:val="00602AF6"/>
    <w:rsid w:val="006033B2"/>
    <w:rsid w:val="006043D9"/>
    <w:rsid w:val="0060538B"/>
    <w:rsid w:val="006054ED"/>
    <w:rsid w:val="00606491"/>
    <w:rsid w:val="00606F5C"/>
    <w:rsid w:val="006079A0"/>
    <w:rsid w:val="006102E4"/>
    <w:rsid w:val="0061077B"/>
    <w:rsid w:val="006112D6"/>
    <w:rsid w:val="006112EF"/>
    <w:rsid w:val="006117B8"/>
    <w:rsid w:val="0061227C"/>
    <w:rsid w:val="00612FD4"/>
    <w:rsid w:val="0061353D"/>
    <w:rsid w:val="0061354D"/>
    <w:rsid w:val="00614411"/>
    <w:rsid w:val="006148AC"/>
    <w:rsid w:val="00616284"/>
    <w:rsid w:val="006202F7"/>
    <w:rsid w:val="00620780"/>
    <w:rsid w:val="006216C0"/>
    <w:rsid w:val="00621818"/>
    <w:rsid w:val="0062186F"/>
    <w:rsid w:val="006223EC"/>
    <w:rsid w:val="00622909"/>
    <w:rsid w:val="00623240"/>
    <w:rsid w:val="006239A0"/>
    <w:rsid w:val="0062484A"/>
    <w:rsid w:val="00624E81"/>
    <w:rsid w:val="006251FE"/>
    <w:rsid w:val="006268A2"/>
    <w:rsid w:val="006269D7"/>
    <w:rsid w:val="00627B7B"/>
    <w:rsid w:val="006303FF"/>
    <w:rsid w:val="00630496"/>
    <w:rsid w:val="00630823"/>
    <w:rsid w:val="006309C9"/>
    <w:rsid w:val="00630F74"/>
    <w:rsid w:val="00631454"/>
    <w:rsid w:val="006314D0"/>
    <w:rsid w:val="00631D13"/>
    <w:rsid w:val="00631F92"/>
    <w:rsid w:val="00632143"/>
    <w:rsid w:val="00632C2A"/>
    <w:rsid w:val="00632CC8"/>
    <w:rsid w:val="006333DC"/>
    <w:rsid w:val="00633F70"/>
    <w:rsid w:val="006349BA"/>
    <w:rsid w:val="00635079"/>
    <w:rsid w:val="00635ACB"/>
    <w:rsid w:val="006363DE"/>
    <w:rsid w:val="0063662C"/>
    <w:rsid w:val="00636EB2"/>
    <w:rsid w:val="006370C7"/>
    <w:rsid w:val="00637828"/>
    <w:rsid w:val="00637A0D"/>
    <w:rsid w:val="006402B6"/>
    <w:rsid w:val="006402CA"/>
    <w:rsid w:val="00640AFB"/>
    <w:rsid w:val="006424EF"/>
    <w:rsid w:val="00642713"/>
    <w:rsid w:val="006435C2"/>
    <w:rsid w:val="006437BF"/>
    <w:rsid w:val="00643D05"/>
    <w:rsid w:val="00643DCF"/>
    <w:rsid w:val="006441CB"/>
    <w:rsid w:val="00645143"/>
    <w:rsid w:val="00645194"/>
    <w:rsid w:val="00645279"/>
    <w:rsid w:val="00645A20"/>
    <w:rsid w:val="00645F9A"/>
    <w:rsid w:val="00646107"/>
    <w:rsid w:val="00647180"/>
    <w:rsid w:val="0065058E"/>
    <w:rsid w:val="006510F5"/>
    <w:rsid w:val="0065213A"/>
    <w:rsid w:val="00652A73"/>
    <w:rsid w:val="006539B3"/>
    <w:rsid w:val="00653E56"/>
    <w:rsid w:val="00654CB0"/>
    <w:rsid w:val="00654E52"/>
    <w:rsid w:val="006553CE"/>
    <w:rsid w:val="006557EA"/>
    <w:rsid w:val="00657027"/>
    <w:rsid w:val="0065751C"/>
    <w:rsid w:val="0065757C"/>
    <w:rsid w:val="00657815"/>
    <w:rsid w:val="00657E83"/>
    <w:rsid w:val="0066081E"/>
    <w:rsid w:val="006611B2"/>
    <w:rsid w:val="00661C20"/>
    <w:rsid w:val="00663AD6"/>
    <w:rsid w:val="00664302"/>
    <w:rsid w:val="00665070"/>
    <w:rsid w:val="00665CF2"/>
    <w:rsid w:val="006664C3"/>
    <w:rsid w:val="00666C95"/>
    <w:rsid w:val="00667559"/>
    <w:rsid w:val="0067299F"/>
    <w:rsid w:val="00672A1D"/>
    <w:rsid w:val="00672FD4"/>
    <w:rsid w:val="00673B0D"/>
    <w:rsid w:val="00673B1E"/>
    <w:rsid w:val="00675D72"/>
    <w:rsid w:val="00675EE6"/>
    <w:rsid w:val="0067679A"/>
    <w:rsid w:val="00677889"/>
    <w:rsid w:val="006779F0"/>
    <w:rsid w:val="00677FCF"/>
    <w:rsid w:val="00677FF7"/>
    <w:rsid w:val="0068088F"/>
    <w:rsid w:val="0068148F"/>
    <w:rsid w:val="00681DF7"/>
    <w:rsid w:val="006825DD"/>
    <w:rsid w:val="00682AB6"/>
    <w:rsid w:val="00684628"/>
    <w:rsid w:val="00684F36"/>
    <w:rsid w:val="006852D9"/>
    <w:rsid w:val="00685451"/>
    <w:rsid w:val="006854A0"/>
    <w:rsid w:val="00685FB4"/>
    <w:rsid w:val="00686B70"/>
    <w:rsid w:val="00686EFC"/>
    <w:rsid w:val="0068724B"/>
    <w:rsid w:val="00687641"/>
    <w:rsid w:val="006876FF"/>
    <w:rsid w:val="0068773C"/>
    <w:rsid w:val="00687787"/>
    <w:rsid w:val="00687ECE"/>
    <w:rsid w:val="006906F1"/>
    <w:rsid w:val="00691DC7"/>
    <w:rsid w:val="00693199"/>
    <w:rsid w:val="006939CB"/>
    <w:rsid w:val="006946B8"/>
    <w:rsid w:val="00695126"/>
    <w:rsid w:val="0069533C"/>
    <w:rsid w:val="006955F0"/>
    <w:rsid w:val="00696885"/>
    <w:rsid w:val="00696E6A"/>
    <w:rsid w:val="0069718D"/>
    <w:rsid w:val="0069737B"/>
    <w:rsid w:val="006A0257"/>
    <w:rsid w:val="006A118F"/>
    <w:rsid w:val="006A4653"/>
    <w:rsid w:val="006A4966"/>
    <w:rsid w:val="006A6111"/>
    <w:rsid w:val="006A6525"/>
    <w:rsid w:val="006A6A8F"/>
    <w:rsid w:val="006A6EED"/>
    <w:rsid w:val="006B174D"/>
    <w:rsid w:val="006B1B93"/>
    <w:rsid w:val="006B2E4D"/>
    <w:rsid w:val="006B3A9F"/>
    <w:rsid w:val="006B3FF3"/>
    <w:rsid w:val="006B455E"/>
    <w:rsid w:val="006B4681"/>
    <w:rsid w:val="006B5495"/>
    <w:rsid w:val="006B5C0F"/>
    <w:rsid w:val="006B5E57"/>
    <w:rsid w:val="006B6378"/>
    <w:rsid w:val="006B6419"/>
    <w:rsid w:val="006B7EF9"/>
    <w:rsid w:val="006C02F5"/>
    <w:rsid w:val="006C0438"/>
    <w:rsid w:val="006C08CF"/>
    <w:rsid w:val="006C2387"/>
    <w:rsid w:val="006C25F2"/>
    <w:rsid w:val="006C316F"/>
    <w:rsid w:val="006C357E"/>
    <w:rsid w:val="006C38CA"/>
    <w:rsid w:val="006C3A98"/>
    <w:rsid w:val="006C428B"/>
    <w:rsid w:val="006C450E"/>
    <w:rsid w:val="006C58C0"/>
    <w:rsid w:val="006C6BC0"/>
    <w:rsid w:val="006C7999"/>
    <w:rsid w:val="006C7E34"/>
    <w:rsid w:val="006C7E7F"/>
    <w:rsid w:val="006D10C2"/>
    <w:rsid w:val="006D10E5"/>
    <w:rsid w:val="006D251C"/>
    <w:rsid w:val="006D2558"/>
    <w:rsid w:val="006D28B1"/>
    <w:rsid w:val="006D2C42"/>
    <w:rsid w:val="006D3075"/>
    <w:rsid w:val="006D32B2"/>
    <w:rsid w:val="006D357F"/>
    <w:rsid w:val="006D3C49"/>
    <w:rsid w:val="006D47B0"/>
    <w:rsid w:val="006D6028"/>
    <w:rsid w:val="006D607E"/>
    <w:rsid w:val="006D6129"/>
    <w:rsid w:val="006D636D"/>
    <w:rsid w:val="006D69AE"/>
    <w:rsid w:val="006D6F6F"/>
    <w:rsid w:val="006D7C19"/>
    <w:rsid w:val="006D7EF8"/>
    <w:rsid w:val="006E02E9"/>
    <w:rsid w:val="006E117C"/>
    <w:rsid w:val="006E128F"/>
    <w:rsid w:val="006E1AA6"/>
    <w:rsid w:val="006E2424"/>
    <w:rsid w:val="006E3EE5"/>
    <w:rsid w:val="006E3F41"/>
    <w:rsid w:val="006E491F"/>
    <w:rsid w:val="006E4A3C"/>
    <w:rsid w:val="006E4A77"/>
    <w:rsid w:val="006E655A"/>
    <w:rsid w:val="006E6A1A"/>
    <w:rsid w:val="006E6E02"/>
    <w:rsid w:val="006E7A12"/>
    <w:rsid w:val="006F1030"/>
    <w:rsid w:val="006F2369"/>
    <w:rsid w:val="006F30FA"/>
    <w:rsid w:val="006F36D9"/>
    <w:rsid w:val="006F3924"/>
    <w:rsid w:val="006F3C4B"/>
    <w:rsid w:val="006F42F2"/>
    <w:rsid w:val="006F433A"/>
    <w:rsid w:val="006F441B"/>
    <w:rsid w:val="006F4F0E"/>
    <w:rsid w:val="006F5220"/>
    <w:rsid w:val="006F54F0"/>
    <w:rsid w:val="006F5CE5"/>
    <w:rsid w:val="006F6C34"/>
    <w:rsid w:val="006F6F2A"/>
    <w:rsid w:val="006F7251"/>
    <w:rsid w:val="006F788F"/>
    <w:rsid w:val="00700499"/>
    <w:rsid w:val="00700697"/>
    <w:rsid w:val="00700769"/>
    <w:rsid w:val="0070186D"/>
    <w:rsid w:val="007024A6"/>
    <w:rsid w:val="0070257E"/>
    <w:rsid w:val="00702DE8"/>
    <w:rsid w:val="00702FBA"/>
    <w:rsid w:val="00704421"/>
    <w:rsid w:val="00704C2A"/>
    <w:rsid w:val="00704F8C"/>
    <w:rsid w:val="00704FB5"/>
    <w:rsid w:val="00706696"/>
    <w:rsid w:val="007066D1"/>
    <w:rsid w:val="00706A09"/>
    <w:rsid w:val="0070743C"/>
    <w:rsid w:val="00710091"/>
    <w:rsid w:val="007103EA"/>
    <w:rsid w:val="00711499"/>
    <w:rsid w:val="00711E66"/>
    <w:rsid w:val="0071201D"/>
    <w:rsid w:val="00712A5F"/>
    <w:rsid w:val="00713137"/>
    <w:rsid w:val="007144E6"/>
    <w:rsid w:val="007148DE"/>
    <w:rsid w:val="00715040"/>
    <w:rsid w:val="0071543A"/>
    <w:rsid w:val="0071594B"/>
    <w:rsid w:val="00716184"/>
    <w:rsid w:val="007162FB"/>
    <w:rsid w:val="00716514"/>
    <w:rsid w:val="00717820"/>
    <w:rsid w:val="00717BA5"/>
    <w:rsid w:val="00720A5D"/>
    <w:rsid w:val="0072167D"/>
    <w:rsid w:val="00721B78"/>
    <w:rsid w:val="00721EEE"/>
    <w:rsid w:val="00722B9E"/>
    <w:rsid w:val="007234B0"/>
    <w:rsid w:val="00724FD2"/>
    <w:rsid w:val="007256DC"/>
    <w:rsid w:val="00725FAD"/>
    <w:rsid w:val="00726194"/>
    <w:rsid w:val="00727F61"/>
    <w:rsid w:val="00730EB0"/>
    <w:rsid w:val="007310CB"/>
    <w:rsid w:val="00731BA9"/>
    <w:rsid w:val="007321AB"/>
    <w:rsid w:val="007323A5"/>
    <w:rsid w:val="00732C72"/>
    <w:rsid w:val="00732F05"/>
    <w:rsid w:val="0073309B"/>
    <w:rsid w:val="007332A7"/>
    <w:rsid w:val="00733A70"/>
    <w:rsid w:val="00733B61"/>
    <w:rsid w:val="00733E1F"/>
    <w:rsid w:val="007340D8"/>
    <w:rsid w:val="00734201"/>
    <w:rsid w:val="00734420"/>
    <w:rsid w:val="007344F1"/>
    <w:rsid w:val="00734BAA"/>
    <w:rsid w:val="00734C91"/>
    <w:rsid w:val="007355DC"/>
    <w:rsid w:val="00736014"/>
    <w:rsid w:val="00736737"/>
    <w:rsid w:val="007373E4"/>
    <w:rsid w:val="00737CD9"/>
    <w:rsid w:val="0074018E"/>
    <w:rsid w:val="00740604"/>
    <w:rsid w:val="00740729"/>
    <w:rsid w:val="00740B8B"/>
    <w:rsid w:val="00740F3B"/>
    <w:rsid w:val="007410B9"/>
    <w:rsid w:val="007418E3"/>
    <w:rsid w:val="00741E72"/>
    <w:rsid w:val="00743340"/>
    <w:rsid w:val="00743664"/>
    <w:rsid w:val="007439FD"/>
    <w:rsid w:val="00743ADD"/>
    <w:rsid w:val="00744609"/>
    <w:rsid w:val="00744763"/>
    <w:rsid w:val="007454FA"/>
    <w:rsid w:val="00745B4B"/>
    <w:rsid w:val="007479E3"/>
    <w:rsid w:val="007512C8"/>
    <w:rsid w:val="00751528"/>
    <w:rsid w:val="00751DC1"/>
    <w:rsid w:val="007524D0"/>
    <w:rsid w:val="0075509E"/>
    <w:rsid w:val="0075701E"/>
    <w:rsid w:val="007576DC"/>
    <w:rsid w:val="00757CB1"/>
    <w:rsid w:val="00757D12"/>
    <w:rsid w:val="00757FE9"/>
    <w:rsid w:val="00760E6A"/>
    <w:rsid w:val="00761643"/>
    <w:rsid w:val="00762CB3"/>
    <w:rsid w:val="00762D0F"/>
    <w:rsid w:val="00762F0E"/>
    <w:rsid w:val="0076314C"/>
    <w:rsid w:val="0076340F"/>
    <w:rsid w:val="00764094"/>
    <w:rsid w:val="00765549"/>
    <w:rsid w:val="007655D4"/>
    <w:rsid w:val="00765975"/>
    <w:rsid w:val="00766400"/>
    <w:rsid w:val="00766481"/>
    <w:rsid w:val="00766839"/>
    <w:rsid w:val="00766CF1"/>
    <w:rsid w:val="0077032B"/>
    <w:rsid w:val="0077142B"/>
    <w:rsid w:val="0077162C"/>
    <w:rsid w:val="00771ABA"/>
    <w:rsid w:val="00773CE0"/>
    <w:rsid w:val="00773F64"/>
    <w:rsid w:val="00774130"/>
    <w:rsid w:val="007748A3"/>
    <w:rsid w:val="00774E41"/>
    <w:rsid w:val="00774F4C"/>
    <w:rsid w:val="007753CE"/>
    <w:rsid w:val="00776551"/>
    <w:rsid w:val="00776CEA"/>
    <w:rsid w:val="00776D94"/>
    <w:rsid w:val="007770AC"/>
    <w:rsid w:val="0078125C"/>
    <w:rsid w:val="007820ED"/>
    <w:rsid w:val="00782283"/>
    <w:rsid w:val="00782511"/>
    <w:rsid w:val="0078271D"/>
    <w:rsid w:val="00782BCB"/>
    <w:rsid w:val="00782C4B"/>
    <w:rsid w:val="007830C3"/>
    <w:rsid w:val="007836F0"/>
    <w:rsid w:val="00783A7C"/>
    <w:rsid w:val="00783B89"/>
    <w:rsid w:val="00783CE5"/>
    <w:rsid w:val="00784A1C"/>
    <w:rsid w:val="00784F36"/>
    <w:rsid w:val="0078501F"/>
    <w:rsid w:val="007865A2"/>
    <w:rsid w:val="007867F6"/>
    <w:rsid w:val="00786986"/>
    <w:rsid w:val="00786B22"/>
    <w:rsid w:val="007874D2"/>
    <w:rsid w:val="00787F74"/>
    <w:rsid w:val="00790A52"/>
    <w:rsid w:val="0079103B"/>
    <w:rsid w:val="00791407"/>
    <w:rsid w:val="007921B6"/>
    <w:rsid w:val="00792562"/>
    <w:rsid w:val="007934CA"/>
    <w:rsid w:val="00793E4F"/>
    <w:rsid w:val="007945FD"/>
    <w:rsid w:val="00794C77"/>
    <w:rsid w:val="007951C7"/>
    <w:rsid w:val="0079532E"/>
    <w:rsid w:val="00795414"/>
    <w:rsid w:val="00795E79"/>
    <w:rsid w:val="00797F47"/>
    <w:rsid w:val="007A0EC2"/>
    <w:rsid w:val="007A1DE2"/>
    <w:rsid w:val="007A355A"/>
    <w:rsid w:val="007A3DD8"/>
    <w:rsid w:val="007A3EAA"/>
    <w:rsid w:val="007A56B7"/>
    <w:rsid w:val="007A66AC"/>
    <w:rsid w:val="007A6B78"/>
    <w:rsid w:val="007B0705"/>
    <w:rsid w:val="007B1C2C"/>
    <w:rsid w:val="007B25C4"/>
    <w:rsid w:val="007B2B7C"/>
    <w:rsid w:val="007B3EED"/>
    <w:rsid w:val="007B484C"/>
    <w:rsid w:val="007B51D3"/>
    <w:rsid w:val="007B5D2B"/>
    <w:rsid w:val="007C0E40"/>
    <w:rsid w:val="007C1203"/>
    <w:rsid w:val="007C16D9"/>
    <w:rsid w:val="007C1F3F"/>
    <w:rsid w:val="007C227A"/>
    <w:rsid w:val="007C2927"/>
    <w:rsid w:val="007C5F10"/>
    <w:rsid w:val="007C6586"/>
    <w:rsid w:val="007C699B"/>
    <w:rsid w:val="007C729B"/>
    <w:rsid w:val="007C7448"/>
    <w:rsid w:val="007C76B4"/>
    <w:rsid w:val="007C7880"/>
    <w:rsid w:val="007C7C59"/>
    <w:rsid w:val="007D0102"/>
    <w:rsid w:val="007D03F8"/>
    <w:rsid w:val="007D1036"/>
    <w:rsid w:val="007D1956"/>
    <w:rsid w:val="007D1ADB"/>
    <w:rsid w:val="007D1F93"/>
    <w:rsid w:val="007D204E"/>
    <w:rsid w:val="007D2A88"/>
    <w:rsid w:val="007D2C52"/>
    <w:rsid w:val="007D339C"/>
    <w:rsid w:val="007D33B6"/>
    <w:rsid w:val="007D5AC2"/>
    <w:rsid w:val="007D785E"/>
    <w:rsid w:val="007E216E"/>
    <w:rsid w:val="007E30A0"/>
    <w:rsid w:val="007E38E7"/>
    <w:rsid w:val="007E4764"/>
    <w:rsid w:val="007E5BF5"/>
    <w:rsid w:val="007E6142"/>
    <w:rsid w:val="007E6AB8"/>
    <w:rsid w:val="007E764C"/>
    <w:rsid w:val="007F0E55"/>
    <w:rsid w:val="007F1301"/>
    <w:rsid w:val="007F215C"/>
    <w:rsid w:val="007F29A2"/>
    <w:rsid w:val="007F3751"/>
    <w:rsid w:val="007F3B5F"/>
    <w:rsid w:val="007F4C2A"/>
    <w:rsid w:val="007F6028"/>
    <w:rsid w:val="007F6D47"/>
    <w:rsid w:val="007F6E2A"/>
    <w:rsid w:val="007F71D7"/>
    <w:rsid w:val="007F7F11"/>
    <w:rsid w:val="0080141B"/>
    <w:rsid w:val="00801D45"/>
    <w:rsid w:val="00801EC8"/>
    <w:rsid w:val="00802188"/>
    <w:rsid w:val="00802DF4"/>
    <w:rsid w:val="00803305"/>
    <w:rsid w:val="00803FCA"/>
    <w:rsid w:val="00805A23"/>
    <w:rsid w:val="00806337"/>
    <w:rsid w:val="00806EA9"/>
    <w:rsid w:val="00807D0E"/>
    <w:rsid w:val="00810579"/>
    <w:rsid w:val="0081095D"/>
    <w:rsid w:val="00810CE2"/>
    <w:rsid w:val="0081109A"/>
    <w:rsid w:val="008114C6"/>
    <w:rsid w:val="00812776"/>
    <w:rsid w:val="0081396E"/>
    <w:rsid w:val="0081421C"/>
    <w:rsid w:val="00814534"/>
    <w:rsid w:val="00814722"/>
    <w:rsid w:val="00814D94"/>
    <w:rsid w:val="00815BBA"/>
    <w:rsid w:val="008164DE"/>
    <w:rsid w:val="008165DB"/>
    <w:rsid w:val="00816DFA"/>
    <w:rsid w:val="0082147B"/>
    <w:rsid w:val="008218FB"/>
    <w:rsid w:val="00822905"/>
    <w:rsid w:val="00822B3F"/>
    <w:rsid w:val="00823D79"/>
    <w:rsid w:val="0082417C"/>
    <w:rsid w:val="008243CA"/>
    <w:rsid w:val="00824A31"/>
    <w:rsid w:val="00824D19"/>
    <w:rsid w:val="00824F72"/>
    <w:rsid w:val="008255D3"/>
    <w:rsid w:val="00825B1F"/>
    <w:rsid w:val="0082634C"/>
    <w:rsid w:val="00826C1B"/>
    <w:rsid w:val="00827242"/>
    <w:rsid w:val="008302DB"/>
    <w:rsid w:val="00830C86"/>
    <w:rsid w:val="00831847"/>
    <w:rsid w:val="008318DC"/>
    <w:rsid w:val="00831F49"/>
    <w:rsid w:val="00834BE3"/>
    <w:rsid w:val="008354EE"/>
    <w:rsid w:val="00835F2C"/>
    <w:rsid w:val="0083648E"/>
    <w:rsid w:val="008368C3"/>
    <w:rsid w:val="008369E1"/>
    <w:rsid w:val="00837322"/>
    <w:rsid w:val="00840AE2"/>
    <w:rsid w:val="00841A58"/>
    <w:rsid w:val="00841BC7"/>
    <w:rsid w:val="00842A7A"/>
    <w:rsid w:val="00843097"/>
    <w:rsid w:val="0084363C"/>
    <w:rsid w:val="008439C0"/>
    <w:rsid w:val="00843FE2"/>
    <w:rsid w:val="0084442A"/>
    <w:rsid w:val="00844ADA"/>
    <w:rsid w:val="008450F6"/>
    <w:rsid w:val="0084595C"/>
    <w:rsid w:val="00845FBF"/>
    <w:rsid w:val="008466A4"/>
    <w:rsid w:val="00846BC8"/>
    <w:rsid w:val="00847CF0"/>
    <w:rsid w:val="00847E71"/>
    <w:rsid w:val="00850C96"/>
    <w:rsid w:val="00851297"/>
    <w:rsid w:val="008513A2"/>
    <w:rsid w:val="008513EB"/>
    <w:rsid w:val="008525C5"/>
    <w:rsid w:val="00852BBD"/>
    <w:rsid w:val="00852FBE"/>
    <w:rsid w:val="00853536"/>
    <w:rsid w:val="00853C51"/>
    <w:rsid w:val="00854990"/>
    <w:rsid w:val="00854F71"/>
    <w:rsid w:val="008550F1"/>
    <w:rsid w:val="00855746"/>
    <w:rsid w:val="00855B2A"/>
    <w:rsid w:val="00855F26"/>
    <w:rsid w:val="00856AED"/>
    <w:rsid w:val="00856CC3"/>
    <w:rsid w:val="00857498"/>
    <w:rsid w:val="00857B6E"/>
    <w:rsid w:val="008605CD"/>
    <w:rsid w:val="00860696"/>
    <w:rsid w:val="008610C5"/>
    <w:rsid w:val="00861421"/>
    <w:rsid w:val="0086143F"/>
    <w:rsid w:val="00861483"/>
    <w:rsid w:val="00861571"/>
    <w:rsid w:val="008615BC"/>
    <w:rsid w:val="00861722"/>
    <w:rsid w:val="0086234A"/>
    <w:rsid w:val="008624AC"/>
    <w:rsid w:val="00863372"/>
    <w:rsid w:val="00864262"/>
    <w:rsid w:val="00864534"/>
    <w:rsid w:val="008654AA"/>
    <w:rsid w:val="008656B8"/>
    <w:rsid w:val="00866190"/>
    <w:rsid w:val="008668B9"/>
    <w:rsid w:val="00866D7B"/>
    <w:rsid w:val="00867956"/>
    <w:rsid w:val="00867984"/>
    <w:rsid w:val="008700B5"/>
    <w:rsid w:val="0087107D"/>
    <w:rsid w:val="00871135"/>
    <w:rsid w:val="00871CF9"/>
    <w:rsid w:val="00872688"/>
    <w:rsid w:val="0087296F"/>
    <w:rsid w:val="00872C07"/>
    <w:rsid w:val="008732D2"/>
    <w:rsid w:val="00873A40"/>
    <w:rsid w:val="0087564D"/>
    <w:rsid w:val="00875F5B"/>
    <w:rsid w:val="00876E19"/>
    <w:rsid w:val="00877B2F"/>
    <w:rsid w:val="00877DF7"/>
    <w:rsid w:val="0088205C"/>
    <w:rsid w:val="00883666"/>
    <w:rsid w:val="00884DC7"/>
    <w:rsid w:val="008852B5"/>
    <w:rsid w:val="00885783"/>
    <w:rsid w:val="00885B67"/>
    <w:rsid w:val="00885CFD"/>
    <w:rsid w:val="0088708E"/>
    <w:rsid w:val="008904E0"/>
    <w:rsid w:val="008907B3"/>
    <w:rsid w:val="00890A0C"/>
    <w:rsid w:val="00890CBF"/>
    <w:rsid w:val="008910AC"/>
    <w:rsid w:val="008920BE"/>
    <w:rsid w:val="0089271E"/>
    <w:rsid w:val="00892BA4"/>
    <w:rsid w:val="008930E9"/>
    <w:rsid w:val="008934D7"/>
    <w:rsid w:val="00893603"/>
    <w:rsid w:val="00893751"/>
    <w:rsid w:val="0089444D"/>
    <w:rsid w:val="0089468B"/>
    <w:rsid w:val="00895FCF"/>
    <w:rsid w:val="00897811"/>
    <w:rsid w:val="00897A16"/>
    <w:rsid w:val="00897E7C"/>
    <w:rsid w:val="008A05CE"/>
    <w:rsid w:val="008A0EE0"/>
    <w:rsid w:val="008A14FD"/>
    <w:rsid w:val="008A188B"/>
    <w:rsid w:val="008A1A8B"/>
    <w:rsid w:val="008A1FC0"/>
    <w:rsid w:val="008A216A"/>
    <w:rsid w:val="008A2193"/>
    <w:rsid w:val="008A3024"/>
    <w:rsid w:val="008A43AB"/>
    <w:rsid w:val="008A45A5"/>
    <w:rsid w:val="008A4937"/>
    <w:rsid w:val="008A4B9F"/>
    <w:rsid w:val="008A54D9"/>
    <w:rsid w:val="008A5D45"/>
    <w:rsid w:val="008A680E"/>
    <w:rsid w:val="008A69B4"/>
    <w:rsid w:val="008A69CE"/>
    <w:rsid w:val="008A6E67"/>
    <w:rsid w:val="008A7276"/>
    <w:rsid w:val="008A756B"/>
    <w:rsid w:val="008A7870"/>
    <w:rsid w:val="008B09CB"/>
    <w:rsid w:val="008B18D4"/>
    <w:rsid w:val="008B1E28"/>
    <w:rsid w:val="008B252D"/>
    <w:rsid w:val="008B2E8F"/>
    <w:rsid w:val="008B3405"/>
    <w:rsid w:val="008B3931"/>
    <w:rsid w:val="008B3E45"/>
    <w:rsid w:val="008B495D"/>
    <w:rsid w:val="008B4C8E"/>
    <w:rsid w:val="008B6146"/>
    <w:rsid w:val="008B650C"/>
    <w:rsid w:val="008B70FE"/>
    <w:rsid w:val="008C164D"/>
    <w:rsid w:val="008C2040"/>
    <w:rsid w:val="008C2C2E"/>
    <w:rsid w:val="008C39BA"/>
    <w:rsid w:val="008C39DB"/>
    <w:rsid w:val="008C5517"/>
    <w:rsid w:val="008C743A"/>
    <w:rsid w:val="008C7638"/>
    <w:rsid w:val="008D043C"/>
    <w:rsid w:val="008D0EF3"/>
    <w:rsid w:val="008D24B3"/>
    <w:rsid w:val="008D2E3F"/>
    <w:rsid w:val="008D353E"/>
    <w:rsid w:val="008D3811"/>
    <w:rsid w:val="008D4324"/>
    <w:rsid w:val="008D4FA5"/>
    <w:rsid w:val="008D5599"/>
    <w:rsid w:val="008D58EC"/>
    <w:rsid w:val="008D5940"/>
    <w:rsid w:val="008D61B2"/>
    <w:rsid w:val="008D65CF"/>
    <w:rsid w:val="008D6729"/>
    <w:rsid w:val="008D72BF"/>
    <w:rsid w:val="008D7BD1"/>
    <w:rsid w:val="008E2DA6"/>
    <w:rsid w:val="008E3C94"/>
    <w:rsid w:val="008E43A7"/>
    <w:rsid w:val="008E46E2"/>
    <w:rsid w:val="008E5978"/>
    <w:rsid w:val="008E5C8B"/>
    <w:rsid w:val="008E5F7F"/>
    <w:rsid w:val="008E6B9D"/>
    <w:rsid w:val="008E6BD2"/>
    <w:rsid w:val="008E6CC5"/>
    <w:rsid w:val="008F0896"/>
    <w:rsid w:val="008F0D31"/>
    <w:rsid w:val="008F26BE"/>
    <w:rsid w:val="008F3FF3"/>
    <w:rsid w:val="008F422F"/>
    <w:rsid w:val="008F6897"/>
    <w:rsid w:val="008F7217"/>
    <w:rsid w:val="008F7CF5"/>
    <w:rsid w:val="008F7DAF"/>
    <w:rsid w:val="00900124"/>
    <w:rsid w:val="0090029B"/>
    <w:rsid w:val="00900B19"/>
    <w:rsid w:val="009021A9"/>
    <w:rsid w:val="009026EB"/>
    <w:rsid w:val="00902A66"/>
    <w:rsid w:val="00902CA2"/>
    <w:rsid w:val="009044DC"/>
    <w:rsid w:val="00904561"/>
    <w:rsid w:val="0090548D"/>
    <w:rsid w:val="0090571B"/>
    <w:rsid w:val="00906506"/>
    <w:rsid w:val="00906D85"/>
    <w:rsid w:val="00907540"/>
    <w:rsid w:val="00910EAE"/>
    <w:rsid w:val="00911078"/>
    <w:rsid w:val="00912607"/>
    <w:rsid w:val="00912ABD"/>
    <w:rsid w:val="00915161"/>
    <w:rsid w:val="00915CC9"/>
    <w:rsid w:val="00915F2F"/>
    <w:rsid w:val="00915FC1"/>
    <w:rsid w:val="00916B00"/>
    <w:rsid w:val="009170FC"/>
    <w:rsid w:val="0092017F"/>
    <w:rsid w:val="0092068A"/>
    <w:rsid w:val="0092083C"/>
    <w:rsid w:val="009208B0"/>
    <w:rsid w:val="00921092"/>
    <w:rsid w:val="0092173E"/>
    <w:rsid w:val="00923346"/>
    <w:rsid w:val="00923739"/>
    <w:rsid w:val="00923F5A"/>
    <w:rsid w:val="00924B48"/>
    <w:rsid w:val="00924E82"/>
    <w:rsid w:val="009258AD"/>
    <w:rsid w:val="00926700"/>
    <w:rsid w:val="00927023"/>
    <w:rsid w:val="009304C4"/>
    <w:rsid w:val="009312B3"/>
    <w:rsid w:val="009312B5"/>
    <w:rsid w:val="00931895"/>
    <w:rsid w:val="0093193D"/>
    <w:rsid w:val="00932C99"/>
    <w:rsid w:val="00932D0C"/>
    <w:rsid w:val="0093419E"/>
    <w:rsid w:val="009341F8"/>
    <w:rsid w:val="009342E0"/>
    <w:rsid w:val="00935528"/>
    <w:rsid w:val="00935E62"/>
    <w:rsid w:val="00935EC7"/>
    <w:rsid w:val="0093647F"/>
    <w:rsid w:val="0093760F"/>
    <w:rsid w:val="009378A1"/>
    <w:rsid w:val="00937CD3"/>
    <w:rsid w:val="00937F25"/>
    <w:rsid w:val="00937F8A"/>
    <w:rsid w:val="00940E54"/>
    <w:rsid w:val="009417B2"/>
    <w:rsid w:val="009455D1"/>
    <w:rsid w:val="0094574F"/>
    <w:rsid w:val="00946737"/>
    <w:rsid w:val="00950EA4"/>
    <w:rsid w:val="00950F4E"/>
    <w:rsid w:val="00952638"/>
    <w:rsid w:val="009531EE"/>
    <w:rsid w:val="009538A9"/>
    <w:rsid w:val="00954646"/>
    <w:rsid w:val="00954688"/>
    <w:rsid w:val="00954C8E"/>
    <w:rsid w:val="00955170"/>
    <w:rsid w:val="00955D01"/>
    <w:rsid w:val="00955EE5"/>
    <w:rsid w:val="00957FAB"/>
    <w:rsid w:val="009602C8"/>
    <w:rsid w:val="0096074C"/>
    <w:rsid w:val="00961122"/>
    <w:rsid w:val="009615F3"/>
    <w:rsid w:val="00961D53"/>
    <w:rsid w:val="00962139"/>
    <w:rsid w:val="00962A60"/>
    <w:rsid w:val="009640B1"/>
    <w:rsid w:val="00964663"/>
    <w:rsid w:val="00964A74"/>
    <w:rsid w:val="00964F71"/>
    <w:rsid w:val="009659EB"/>
    <w:rsid w:val="0097019D"/>
    <w:rsid w:val="00970765"/>
    <w:rsid w:val="00970B98"/>
    <w:rsid w:val="00970D7D"/>
    <w:rsid w:val="00970DD7"/>
    <w:rsid w:val="00971F7B"/>
    <w:rsid w:val="00972316"/>
    <w:rsid w:val="009735CB"/>
    <w:rsid w:val="00973F43"/>
    <w:rsid w:val="00974614"/>
    <w:rsid w:val="00974B96"/>
    <w:rsid w:val="00974CE8"/>
    <w:rsid w:val="00974FDF"/>
    <w:rsid w:val="009757BB"/>
    <w:rsid w:val="00975973"/>
    <w:rsid w:val="00975F5F"/>
    <w:rsid w:val="009761C3"/>
    <w:rsid w:val="00976434"/>
    <w:rsid w:val="00976552"/>
    <w:rsid w:val="00976A4C"/>
    <w:rsid w:val="00976B0E"/>
    <w:rsid w:val="00977CDD"/>
    <w:rsid w:val="009805C8"/>
    <w:rsid w:val="00980C1C"/>
    <w:rsid w:val="00981D2F"/>
    <w:rsid w:val="009836C4"/>
    <w:rsid w:val="00983F39"/>
    <w:rsid w:val="0098484D"/>
    <w:rsid w:val="00984F1F"/>
    <w:rsid w:val="00985668"/>
    <w:rsid w:val="009876B1"/>
    <w:rsid w:val="009879D2"/>
    <w:rsid w:val="00990DF5"/>
    <w:rsid w:val="0099320C"/>
    <w:rsid w:val="00993553"/>
    <w:rsid w:val="00993D1C"/>
    <w:rsid w:val="00994000"/>
    <w:rsid w:val="00994E1D"/>
    <w:rsid w:val="009952B3"/>
    <w:rsid w:val="0099753A"/>
    <w:rsid w:val="009977B7"/>
    <w:rsid w:val="00997BB2"/>
    <w:rsid w:val="00997BDF"/>
    <w:rsid w:val="009A00ED"/>
    <w:rsid w:val="009A13BF"/>
    <w:rsid w:val="009A17D5"/>
    <w:rsid w:val="009A1D4F"/>
    <w:rsid w:val="009A2BA4"/>
    <w:rsid w:val="009A2C4E"/>
    <w:rsid w:val="009A2E87"/>
    <w:rsid w:val="009A3257"/>
    <w:rsid w:val="009A554E"/>
    <w:rsid w:val="009A555C"/>
    <w:rsid w:val="009A59BB"/>
    <w:rsid w:val="009A717B"/>
    <w:rsid w:val="009A7773"/>
    <w:rsid w:val="009A7DBB"/>
    <w:rsid w:val="009B09B9"/>
    <w:rsid w:val="009B10C8"/>
    <w:rsid w:val="009B14BB"/>
    <w:rsid w:val="009B1D1D"/>
    <w:rsid w:val="009B1D9E"/>
    <w:rsid w:val="009B209A"/>
    <w:rsid w:val="009B2342"/>
    <w:rsid w:val="009B3EB9"/>
    <w:rsid w:val="009B417D"/>
    <w:rsid w:val="009B54B8"/>
    <w:rsid w:val="009B599D"/>
    <w:rsid w:val="009B66F6"/>
    <w:rsid w:val="009B72C1"/>
    <w:rsid w:val="009C0C70"/>
    <w:rsid w:val="009C0E84"/>
    <w:rsid w:val="009C1790"/>
    <w:rsid w:val="009C252A"/>
    <w:rsid w:val="009C28D7"/>
    <w:rsid w:val="009C377A"/>
    <w:rsid w:val="009C4136"/>
    <w:rsid w:val="009C438C"/>
    <w:rsid w:val="009C451F"/>
    <w:rsid w:val="009C473B"/>
    <w:rsid w:val="009C532E"/>
    <w:rsid w:val="009C5DA0"/>
    <w:rsid w:val="009C6B0A"/>
    <w:rsid w:val="009C6BFA"/>
    <w:rsid w:val="009C7260"/>
    <w:rsid w:val="009C7AFE"/>
    <w:rsid w:val="009D0209"/>
    <w:rsid w:val="009D0B09"/>
    <w:rsid w:val="009D15FD"/>
    <w:rsid w:val="009D2247"/>
    <w:rsid w:val="009D25BA"/>
    <w:rsid w:val="009D4099"/>
    <w:rsid w:val="009D42AC"/>
    <w:rsid w:val="009D63E8"/>
    <w:rsid w:val="009D7943"/>
    <w:rsid w:val="009E0138"/>
    <w:rsid w:val="009E05F1"/>
    <w:rsid w:val="009E0C25"/>
    <w:rsid w:val="009E1205"/>
    <w:rsid w:val="009E1540"/>
    <w:rsid w:val="009E18C6"/>
    <w:rsid w:val="009E18F4"/>
    <w:rsid w:val="009E281F"/>
    <w:rsid w:val="009E323F"/>
    <w:rsid w:val="009E438F"/>
    <w:rsid w:val="009E4FCC"/>
    <w:rsid w:val="009E56D7"/>
    <w:rsid w:val="009E7A67"/>
    <w:rsid w:val="009E7DE3"/>
    <w:rsid w:val="009F0845"/>
    <w:rsid w:val="009F08B4"/>
    <w:rsid w:val="009F11AC"/>
    <w:rsid w:val="009F1AF6"/>
    <w:rsid w:val="009F1F7C"/>
    <w:rsid w:val="009F239D"/>
    <w:rsid w:val="009F23B0"/>
    <w:rsid w:val="009F4A7B"/>
    <w:rsid w:val="009F4E6D"/>
    <w:rsid w:val="009F4ED4"/>
    <w:rsid w:val="009F61DA"/>
    <w:rsid w:val="009F7D71"/>
    <w:rsid w:val="00A00E3E"/>
    <w:rsid w:val="00A01BBD"/>
    <w:rsid w:val="00A02CB3"/>
    <w:rsid w:val="00A0343E"/>
    <w:rsid w:val="00A04056"/>
    <w:rsid w:val="00A044FA"/>
    <w:rsid w:val="00A04AFA"/>
    <w:rsid w:val="00A05130"/>
    <w:rsid w:val="00A05697"/>
    <w:rsid w:val="00A056DD"/>
    <w:rsid w:val="00A05ACC"/>
    <w:rsid w:val="00A061CE"/>
    <w:rsid w:val="00A062E1"/>
    <w:rsid w:val="00A06356"/>
    <w:rsid w:val="00A0636E"/>
    <w:rsid w:val="00A06D09"/>
    <w:rsid w:val="00A06E44"/>
    <w:rsid w:val="00A072F7"/>
    <w:rsid w:val="00A075C3"/>
    <w:rsid w:val="00A0771A"/>
    <w:rsid w:val="00A07EBA"/>
    <w:rsid w:val="00A07F85"/>
    <w:rsid w:val="00A10141"/>
    <w:rsid w:val="00A10C0B"/>
    <w:rsid w:val="00A10C4E"/>
    <w:rsid w:val="00A10D4A"/>
    <w:rsid w:val="00A11498"/>
    <w:rsid w:val="00A11F81"/>
    <w:rsid w:val="00A14725"/>
    <w:rsid w:val="00A14CEF"/>
    <w:rsid w:val="00A15E4A"/>
    <w:rsid w:val="00A16C64"/>
    <w:rsid w:val="00A1748C"/>
    <w:rsid w:val="00A179E5"/>
    <w:rsid w:val="00A17D6B"/>
    <w:rsid w:val="00A20B2C"/>
    <w:rsid w:val="00A20FFF"/>
    <w:rsid w:val="00A212BA"/>
    <w:rsid w:val="00A216DC"/>
    <w:rsid w:val="00A21CE5"/>
    <w:rsid w:val="00A2316A"/>
    <w:rsid w:val="00A23597"/>
    <w:rsid w:val="00A236B5"/>
    <w:rsid w:val="00A23AD2"/>
    <w:rsid w:val="00A25329"/>
    <w:rsid w:val="00A2557D"/>
    <w:rsid w:val="00A25F57"/>
    <w:rsid w:val="00A262A5"/>
    <w:rsid w:val="00A265BB"/>
    <w:rsid w:val="00A26ECD"/>
    <w:rsid w:val="00A27850"/>
    <w:rsid w:val="00A27AD1"/>
    <w:rsid w:val="00A312F8"/>
    <w:rsid w:val="00A32782"/>
    <w:rsid w:val="00A32FE8"/>
    <w:rsid w:val="00A3388C"/>
    <w:rsid w:val="00A34443"/>
    <w:rsid w:val="00A3481A"/>
    <w:rsid w:val="00A349D2"/>
    <w:rsid w:val="00A35CD9"/>
    <w:rsid w:val="00A370F1"/>
    <w:rsid w:val="00A37C0A"/>
    <w:rsid w:val="00A40087"/>
    <w:rsid w:val="00A40298"/>
    <w:rsid w:val="00A416BB"/>
    <w:rsid w:val="00A41927"/>
    <w:rsid w:val="00A42C78"/>
    <w:rsid w:val="00A43090"/>
    <w:rsid w:val="00A434DF"/>
    <w:rsid w:val="00A43C0C"/>
    <w:rsid w:val="00A442AE"/>
    <w:rsid w:val="00A44360"/>
    <w:rsid w:val="00A45938"/>
    <w:rsid w:val="00A46310"/>
    <w:rsid w:val="00A465F1"/>
    <w:rsid w:val="00A466FD"/>
    <w:rsid w:val="00A46E1F"/>
    <w:rsid w:val="00A47E42"/>
    <w:rsid w:val="00A509B4"/>
    <w:rsid w:val="00A50D37"/>
    <w:rsid w:val="00A517A8"/>
    <w:rsid w:val="00A51E77"/>
    <w:rsid w:val="00A520C7"/>
    <w:rsid w:val="00A52CCA"/>
    <w:rsid w:val="00A52FE1"/>
    <w:rsid w:val="00A537B6"/>
    <w:rsid w:val="00A54745"/>
    <w:rsid w:val="00A54941"/>
    <w:rsid w:val="00A55AD1"/>
    <w:rsid w:val="00A55D22"/>
    <w:rsid w:val="00A55F1A"/>
    <w:rsid w:val="00A564F1"/>
    <w:rsid w:val="00A568BB"/>
    <w:rsid w:val="00A570C1"/>
    <w:rsid w:val="00A57A0C"/>
    <w:rsid w:val="00A57D01"/>
    <w:rsid w:val="00A57D88"/>
    <w:rsid w:val="00A60084"/>
    <w:rsid w:val="00A64D39"/>
    <w:rsid w:val="00A65BC7"/>
    <w:rsid w:val="00A65FE4"/>
    <w:rsid w:val="00A665B6"/>
    <w:rsid w:val="00A66B2C"/>
    <w:rsid w:val="00A66D94"/>
    <w:rsid w:val="00A66F6E"/>
    <w:rsid w:val="00A67E34"/>
    <w:rsid w:val="00A70A0C"/>
    <w:rsid w:val="00A72906"/>
    <w:rsid w:val="00A72D5F"/>
    <w:rsid w:val="00A737C9"/>
    <w:rsid w:val="00A7420D"/>
    <w:rsid w:val="00A7496A"/>
    <w:rsid w:val="00A74D2D"/>
    <w:rsid w:val="00A74DEC"/>
    <w:rsid w:val="00A763FD"/>
    <w:rsid w:val="00A77171"/>
    <w:rsid w:val="00A7791A"/>
    <w:rsid w:val="00A8058C"/>
    <w:rsid w:val="00A80F0C"/>
    <w:rsid w:val="00A811C2"/>
    <w:rsid w:val="00A814F7"/>
    <w:rsid w:val="00A8254E"/>
    <w:rsid w:val="00A82B64"/>
    <w:rsid w:val="00A82D40"/>
    <w:rsid w:val="00A8365B"/>
    <w:rsid w:val="00A875BA"/>
    <w:rsid w:val="00A917AD"/>
    <w:rsid w:val="00A92911"/>
    <w:rsid w:val="00A94130"/>
    <w:rsid w:val="00A94862"/>
    <w:rsid w:val="00A948F7"/>
    <w:rsid w:val="00A94A87"/>
    <w:rsid w:val="00A962E7"/>
    <w:rsid w:val="00A9649D"/>
    <w:rsid w:val="00A97402"/>
    <w:rsid w:val="00A9752F"/>
    <w:rsid w:val="00A97C42"/>
    <w:rsid w:val="00AA00BA"/>
    <w:rsid w:val="00AA024A"/>
    <w:rsid w:val="00AA0BD7"/>
    <w:rsid w:val="00AA0CE6"/>
    <w:rsid w:val="00AA1DE2"/>
    <w:rsid w:val="00AA26DD"/>
    <w:rsid w:val="00AA2A66"/>
    <w:rsid w:val="00AA5016"/>
    <w:rsid w:val="00AA6138"/>
    <w:rsid w:val="00AA68E5"/>
    <w:rsid w:val="00AA6A5F"/>
    <w:rsid w:val="00AA7F00"/>
    <w:rsid w:val="00AB03D8"/>
    <w:rsid w:val="00AB0A23"/>
    <w:rsid w:val="00AB2474"/>
    <w:rsid w:val="00AB27B9"/>
    <w:rsid w:val="00AB29B0"/>
    <w:rsid w:val="00AB3C5A"/>
    <w:rsid w:val="00AB3C92"/>
    <w:rsid w:val="00AB494C"/>
    <w:rsid w:val="00AB5242"/>
    <w:rsid w:val="00AB5B54"/>
    <w:rsid w:val="00AB5EA4"/>
    <w:rsid w:val="00AB6ED3"/>
    <w:rsid w:val="00AB7732"/>
    <w:rsid w:val="00AC00FD"/>
    <w:rsid w:val="00AC09E9"/>
    <w:rsid w:val="00AC115E"/>
    <w:rsid w:val="00AC1903"/>
    <w:rsid w:val="00AC1A3E"/>
    <w:rsid w:val="00AC1E00"/>
    <w:rsid w:val="00AC29B6"/>
    <w:rsid w:val="00AC3046"/>
    <w:rsid w:val="00AC3965"/>
    <w:rsid w:val="00AC3B48"/>
    <w:rsid w:val="00AC48C6"/>
    <w:rsid w:val="00AC4EA6"/>
    <w:rsid w:val="00AC6EE5"/>
    <w:rsid w:val="00AC70C7"/>
    <w:rsid w:val="00AC787F"/>
    <w:rsid w:val="00AD01F0"/>
    <w:rsid w:val="00AD01F5"/>
    <w:rsid w:val="00AD1C64"/>
    <w:rsid w:val="00AD3004"/>
    <w:rsid w:val="00AD323A"/>
    <w:rsid w:val="00AD349A"/>
    <w:rsid w:val="00AD4EB4"/>
    <w:rsid w:val="00AD68D9"/>
    <w:rsid w:val="00AD68EC"/>
    <w:rsid w:val="00AD6C1D"/>
    <w:rsid w:val="00AD6FD6"/>
    <w:rsid w:val="00AD7AD3"/>
    <w:rsid w:val="00AD7DB5"/>
    <w:rsid w:val="00AD7F4B"/>
    <w:rsid w:val="00AE0F6B"/>
    <w:rsid w:val="00AE212C"/>
    <w:rsid w:val="00AE28E6"/>
    <w:rsid w:val="00AE3112"/>
    <w:rsid w:val="00AE3205"/>
    <w:rsid w:val="00AE369F"/>
    <w:rsid w:val="00AE40F2"/>
    <w:rsid w:val="00AE457C"/>
    <w:rsid w:val="00AE489D"/>
    <w:rsid w:val="00AE7036"/>
    <w:rsid w:val="00AE7344"/>
    <w:rsid w:val="00AF015C"/>
    <w:rsid w:val="00AF01BA"/>
    <w:rsid w:val="00AF02C3"/>
    <w:rsid w:val="00AF12CD"/>
    <w:rsid w:val="00AF2245"/>
    <w:rsid w:val="00AF2F7E"/>
    <w:rsid w:val="00AF3498"/>
    <w:rsid w:val="00AF3C8E"/>
    <w:rsid w:val="00AF5BCE"/>
    <w:rsid w:val="00AF6079"/>
    <w:rsid w:val="00AF6932"/>
    <w:rsid w:val="00AF6C2B"/>
    <w:rsid w:val="00AF6F19"/>
    <w:rsid w:val="00AF6F65"/>
    <w:rsid w:val="00AF7E2E"/>
    <w:rsid w:val="00B005A0"/>
    <w:rsid w:val="00B00B02"/>
    <w:rsid w:val="00B01F91"/>
    <w:rsid w:val="00B02F56"/>
    <w:rsid w:val="00B036F5"/>
    <w:rsid w:val="00B04D34"/>
    <w:rsid w:val="00B054DC"/>
    <w:rsid w:val="00B0575E"/>
    <w:rsid w:val="00B05903"/>
    <w:rsid w:val="00B0754E"/>
    <w:rsid w:val="00B07822"/>
    <w:rsid w:val="00B119C6"/>
    <w:rsid w:val="00B11F2C"/>
    <w:rsid w:val="00B1257B"/>
    <w:rsid w:val="00B135F2"/>
    <w:rsid w:val="00B142ED"/>
    <w:rsid w:val="00B14716"/>
    <w:rsid w:val="00B14959"/>
    <w:rsid w:val="00B15104"/>
    <w:rsid w:val="00B15208"/>
    <w:rsid w:val="00B15310"/>
    <w:rsid w:val="00B156CD"/>
    <w:rsid w:val="00B15D6F"/>
    <w:rsid w:val="00B162A8"/>
    <w:rsid w:val="00B168A3"/>
    <w:rsid w:val="00B16B0A"/>
    <w:rsid w:val="00B16CB8"/>
    <w:rsid w:val="00B17501"/>
    <w:rsid w:val="00B205D6"/>
    <w:rsid w:val="00B21E11"/>
    <w:rsid w:val="00B21E90"/>
    <w:rsid w:val="00B229DE"/>
    <w:rsid w:val="00B23089"/>
    <w:rsid w:val="00B238FD"/>
    <w:rsid w:val="00B24E5E"/>
    <w:rsid w:val="00B2551E"/>
    <w:rsid w:val="00B25D4D"/>
    <w:rsid w:val="00B25DD1"/>
    <w:rsid w:val="00B26038"/>
    <w:rsid w:val="00B26510"/>
    <w:rsid w:val="00B27072"/>
    <w:rsid w:val="00B27981"/>
    <w:rsid w:val="00B305E1"/>
    <w:rsid w:val="00B32A7C"/>
    <w:rsid w:val="00B33303"/>
    <w:rsid w:val="00B33382"/>
    <w:rsid w:val="00B34360"/>
    <w:rsid w:val="00B34FB8"/>
    <w:rsid w:val="00B35112"/>
    <w:rsid w:val="00B357C2"/>
    <w:rsid w:val="00B37154"/>
    <w:rsid w:val="00B378C7"/>
    <w:rsid w:val="00B379FE"/>
    <w:rsid w:val="00B403A0"/>
    <w:rsid w:val="00B4099E"/>
    <w:rsid w:val="00B40BE8"/>
    <w:rsid w:val="00B40F83"/>
    <w:rsid w:val="00B417C3"/>
    <w:rsid w:val="00B419E7"/>
    <w:rsid w:val="00B41A25"/>
    <w:rsid w:val="00B41E42"/>
    <w:rsid w:val="00B4215F"/>
    <w:rsid w:val="00B424B3"/>
    <w:rsid w:val="00B43064"/>
    <w:rsid w:val="00B4363F"/>
    <w:rsid w:val="00B43697"/>
    <w:rsid w:val="00B437FB"/>
    <w:rsid w:val="00B43A26"/>
    <w:rsid w:val="00B43C69"/>
    <w:rsid w:val="00B4496C"/>
    <w:rsid w:val="00B449AF"/>
    <w:rsid w:val="00B4611B"/>
    <w:rsid w:val="00B467A2"/>
    <w:rsid w:val="00B467F6"/>
    <w:rsid w:val="00B47FAC"/>
    <w:rsid w:val="00B5193C"/>
    <w:rsid w:val="00B51A5C"/>
    <w:rsid w:val="00B53BA1"/>
    <w:rsid w:val="00B53EB4"/>
    <w:rsid w:val="00B54221"/>
    <w:rsid w:val="00B5532A"/>
    <w:rsid w:val="00B5563E"/>
    <w:rsid w:val="00B55A7F"/>
    <w:rsid w:val="00B5749C"/>
    <w:rsid w:val="00B57A68"/>
    <w:rsid w:val="00B60B38"/>
    <w:rsid w:val="00B60F37"/>
    <w:rsid w:val="00B61089"/>
    <w:rsid w:val="00B62122"/>
    <w:rsid w:val="00B62B06"/>
    <w:rsid w:val="00B63067"/>
    <w:rsid w:val="00B63574"/>
    <w:rsid w:val="00B63E56"/>
    <w:rsid w:val="00B642E7"/>
    <w:rsid w:val="00B643A4"/>
    <w:rsid w:val="00B64604"/>
    <w:rsid w:val="00B64793"/>
    <w:rsid w:val="00B648D4"/>
    <w:rsid w:val="00B64D26"/>
    <w:rsid w:val="00B6637C"/>
    <w:rsid w:val="00B66CA4"/>
    <w:rsid w:val="00B67386"/>
    <w:rsid w:val="00B67A11"/>
    <w:rsid w:val="00B70A7B"/>
    <w:rsid w:val="00B70A9C"/>
    <w:rsid w:val="00B716C9"/>
    <w:rsid w:val="00B721E1"/>
    <w:rsid w:val="00B73417"/>
    <w:rsid w:val="00B7447C"/>
    <w:rsid w:val="00B74AAD"/>
    <w:rsid w:val="00B74B7F"/>
    <w:rsid w:val="00B75117"/>
    <w:rsid w:val="00B76D92"/>
    <w:rsid w:val="00B77D5E"/>
    <w:rsid w:val="00B8064B"/>
    <w:rsid w:val="00B80F38"/>
    <w:rsid w:val="00B81507"/>
    <w:rsid w:val="00B816BB"/>
    <w:rsid w:val="00B8197B"/>
    <w:rsid w:val="00B82A75"/>
    <w:rsid w:val="00B8323C"/>
    <w:rsid w:val="00B8359C"/>
    <w:rsid w:val="00B843A5"/>
    <w:rsid w:val="00B84589"/>
    <w:rsid w:val="00B85343"/>
    <w:rsid w:val="00B8542C"/>
    <w:rsid w:val="00B8606D"/>
    <w:rsid w:val="00B86111"/>
    <w:rsid w:val="00B8683E"/>
    <w:rsid w:val="00B86ADA"/>
    <w:rsid w:val="00B86FFC"/>
    <w:rsid w:val="00B877C3"/>
    <w:rsid w:val="00B908C9"/>
    <w:rsid w:val="00B90B7F"/>
    <w:rsid w:val="00B91275"/>
    <w:rsid w:val="00B9168B"/>
    <w:rsid w:val="00B91C0B"/>
    <w:rsid w:val="00B9270D"/>
    <w:rsid w:val="00B92C9E"/>
    <w:rsid w:val="00B94E84"/>
    <w:rsid w:val="00BA0164"/>
    <w:rsid w:val="00BA0988"/>
    <w:rsid w:val="00BA17A7"/>
    <w:rsid w:val="00BA276F"/>
    <w:rsid w:val="00BA2A9F"/>
    <w:rsid w:val="00BA411A"/>
    <w:rsid w:val="00BA58AE"/>
    <w:rsid w:val="00BA5C35"/>
    <w:rsid w:val="00BA5CCE"/>
    <w:rsid w:val="00BA615E"/>
    <w:rsid w:val="00BA629E"/>
    <w:rsid w:val="00BA64A0"/>
    <w:rsid w:val="00BA66A5"/>
    <w:rsid w:val="00BA7079"/>
    <w:rsid w:val="00BA747F"/>
    <w:rsid w:val="00BB06A1"/>
    <w:rsid w:val="00BB0B57"/>
    <w:rsid w:val="00BB0DF0"/>
    <w:rsid w:val="00BB1153"/>
    <w:rsid w:val="00BB18DD"/>
    <w:rsid w:val="00BB1B4A"/>
    <w:rsid w:val="00BB2489"/>
    <w:rsid w:val="00BB2A5F"/>
    <w:rsid w:val="00BB2F18"/>
    <w:rsid w:val="00BB36CE"/>
    <w:rsid w:val="00BB4375"/>
    <w:rsid w:val="00BB4F29"/>
    <w:rsid w:val="00BB4F5E"/>
    <w:rsid w:val="00BB619D"/>
    <w:rsid w:val="00BB6A30"/>
    <w:rsid w:val="00BB6D82"/>
    <w:rsid w:val="00BB7CE4"/>
    <w:rsid w:val="00BC0ACF"/>
    <w:rsid w:val="00BC0EEC"/>
    <w:rsid w:val="00BC0F00"/>
    <w:rsid w:val="00BC24E5"/>
    <w:rsid w:val="00BC261D"/>
    <w:rsid w:val="00BC384B"/>
    <w:rsid w:val="00BC474C"/>
    <w:rsid w:val="00BC4A21"/>
    <w:rsid w:val="00BC5446"/>
    <w:rsid w:val="00BC585E"/>
    <w:rsid w:val="00BC598B"/>
    <w:rsid w:val="00BC6928"/>
    <w:rsid w:val="00BC6CE7"/>
    <w:rsid w:val="00BD0442"/>
    <w:rsid w:val="00BD048D"/>
    <w:rsid w:val="00BD082C"/>
    <w:rsid w:val="00BD1708"/>
    <w:rsid w:val="00BD1B6B"/>
    <w:rsid w:val="00BD298D"/>
    <w:rsid w:val="00BD329C"/>
    <w:rsid w:val="00BD4789"/>
    <w:rsid w:val="00BD4865"/>
    <w:rsid w:val="00BD48CA"/>
    <w:rsid w:val="00BD4FA4"/>
    <w:rsid w:val="00BD572E"/>
    <w:rsid w:val="00BD748A"/>
    <w:rsid w:val="00BD764B"/>
    <w:rsid w:val="00BD765D"/>
    <w:rsid w:val="00BD76DB"/>
    <w:rsid w:val="00BD7DE4"/>
    <w:rsid w:val="00BE0AD3"/>
    <w:rsid w:val="00BE0B11"/>
    <w:rsid w:val="00BE0FFE"/>
    <w:rsid w:val="00BE10F4"/>
    <w:rsid w:val="00BE176B"/>
    <w:rsid w:val="00BE17B1"/>
    <w:rsid w:val="00BE2767"/>
    <w:rsid w:val="00BE2E2E"/>
    <w:rsid w:val="00BE3CC4"/>
    <w:rsid w:val="00BE4BCD"/>
    <w:rsid w:val="00BE5444"/>
    <w:rsid w:val="00BE6B45"/>
    <w:rsid w:val="00BE751F"/>
    <w:rsid w:val="00BE7E90"/>
    <w:rsid w:val="00BF0B7A"/>
    <w:rsid w:val="00BF189C"/>
    <w:rsid w:val="00BF1E9A"/>
    <w:rsid w:val="00BF4154"/>
    <w:rsid w:val="00BF41C7"/>
    <w:rsid w:val="00BF4C9E"/>
    <w:rsid w:val="00BF5667"/>
    <w:rsid w:val="00BF5A3A"/>
    <w:rsid w:val="00BF5B6F"/>
    <w:rsid w:val="00BF5C03"/>
    <w:rsid w:val="00BF5CDC"/>
    <w:rsid w:val="00BF5D01"/>
    <w:rsid w:val="00BF6202"/>
    <w:rsid w:val="00BF631B"/>
    <w:rsid w:val="00BF6F75"/>
    <w:rsid w:val="00BF7222"/>
    <w:rsid w:val="00BF799F"/>
    <w:rsid w:val="00BF7CF9"/>
    <w:rsid w:val="00BF7D32"/>
    <w:rsid w:val="00BF7DD9"/>
    <w:rsid w:val="00C0040B"/>
    <w:rsid w:val="00C00623"/>
    <w:rsid w:val="00C00E8E"/>
    <w:rsid w:val="00C018AF"/>
    <w:rsid w:val="00C01DAE"/>
    <w:rsid w:val="00C022AF"/>
    <w:rsid w:val="00C02761"/>
    <w:rsid w:val="00C0292C"/>
    <w:rsid w:val="00C03660"/>
    <w:rsid w:val="00C03A8A"/>
    <w:rsid w:val="00C03BFA"/>
    <w:rsid w:val="00C03C1B"/>
    <w:rsid w:val="00C04E33"/>
    <w:rsid w:val="00C05151"/>
    <w:rsid w:val="00C059DF"/>
    <w:rsid w:val="00C06394"/>
    <w:rsid w:val="00C067B9"/>
    <w:rsid w:val="00C06B93"/>
    <w:rsid w:val="00C06FE1"/>
    <w:rsid w:val="00C07282"/>
    <w:rsid w:val="00C07B6E"/>
    <w:rsid w:val="00C07D7A"/>
    <w:rsid w:val="00C10023"/>
    <w:rsid w:val="00C1181E"/>
    <w:rsid w:val="00C11A35"/>
    <w:rsid w:val="00C12B7E"/>
    <w:rsid w:val="00C13FC8"/>
    <w:rsid w:val="00C14A46"/>
    <w:rsid w:val="00C15965"/>
    <w:rsid w:val="00C15C51"/>
    <w:rsid w:val="00C16C25"/>
    <w:rsid w:val="00C1784D"/>
    <w:rsid w:val="00C205D5"/>
    <w:rsid w:val="00C22C09"/>
    <w:rsid w:val="00C23328"/>
    <w:rsid w:val="00C242B5"/>
    <w:rsid w:val="00C24563"/>
    <w:rsid w:val="00C2501D"/>
    <w:rsid w:val="00C25668"/>
    <w:rsid w:val="00C25C1F"/>
    <w:rsid w:val="00C261CD"/>
    <w:rsid w:val="00C27D9F"/>
    <w:rsid w:val="00C30725"/>
    <w:rsid w:val="00C30F86"/>
    <w:rsid w:val="00C318CA"/>
    <w:rsid w:val="00C323FE"/>
    <w:rsid w:val="00C32DA6"/>
    <w:rsid w:val="00C33979"/>
    <w:rsid w:val="00C34A2D"/>
    <w:rsid w:val="00C34F74"/>
    <w:rsid w:val="00C3524C"/>
    <w:rsid w:val="00C35CA3"/>
    <w:rsid w:val="00C3679B"/>
    <w:rsid w:val="00C40B1C"/>
    <w:rsid w:val="00C40E13"/>
    <w:rsid w:val="00C41572"/>
    <w:rsid w:val="00C421CA"/>
    <w:rsid w:val="00C42521"/>
    <w:rsid w:val="00C4325D"/>
    <w:rsid w:val="00C446ED"/>
    <w:rsid w:val="00C44D7B"/>
    <w:rsid w:val="00C451D4"/>
    <w:rsid w:val="00C45D5E"/>
    <w:rsid w:val="00C4637B"/>
    <w:rsid w:val="00C47122"/>
    <w:rsid w:val="00C47673"/>
    <w:rsid w:val="00C478D0"/>
    <w:rsid w:val="00C47A0D"/>
    <w:rsid w:val="00C47AE8"/>
    <w:rsid w:val="00C47AF8"/>
    <w:rsid w:val="00C52694"/>
    <w:rsid w:val="00C5297C"/>
    <w:rsid w:val="00C52A16"/>
    <w:rsid w:val="00C52EA7"/>
    <w:rsid w:val="00C53410"/>
    <w:rsid w:val="00C534AC"/>
    <w:rsid w:val="00C53697"/>
    <w:rsid w:val="00C54144"/>
    <w:rsid w:val="00C54D60"/>
    <w:rsid w:val="00C55363"/>
    <w:rsid w:val="00C55527"/>
    <w:rsid w:val="00C56693"/>
    <w:rsid w:val="00C568AB"/>
    <w:rsid w:val="00C56A22"/>
    <w:rsid w:val="00C61083"/>
    <w:rsid w:val="00C628C1"/>
    <w:rsid w:val="00C63331"/>
    <w:rsid w:val="00C63BB9"/>
    <w:rsid w:val="00C64186"/>
    <w:rsid w:val="00C64915"/>
    <w:rsid w:val="00C652E3"/>
    <w:rsid w:val="00C654CE"/>
    <w:rsid w:val="00C65D9B"/>
    <w:rsid w:val="00C6618E"/>
    <w:rsid w:val="00C66266"/>
    <w:rsid w:val="00C66BD7"/>
    <w:rsid w:val="00C676EC"/>
    <w:rsid w:val="00C679C8"/>
    <w:rsid w:val="00C70605"/>
    <w:rsid w:val="00C707C3"/>
    <w:rsid w:val="00C71DA0"/>
    <w:rsid w:val="00C7206F"/>
    <w:rsid w:val="00C725BB"/>
    <w:rsid w:val="00C72B80"/>
    <w:rsid w:val="00C72D4A"/>
    <w:rsid w:val="00C739A6"/>
    <w:rsid w:val="00C7479E"/>
    <w:rsid w:val="00C75A32"/>
    <w:rsid w:val="00C77AD1"/>
    <w:rsid w:val="00C77C97"/>
    <w:rsid w:val="00C804DB"/>
    <w:rsid w:val="00C80587"/>
    <w:rsid w:val="00C805DA"/>
    <w:rsid w:val="00C80CBC"/>
    <w:rsid w:val="00C81057"/>
    <w:rsid w:val="00C820B5"/>
    <w:rsid w:val="00C8332B"/>
    <w:rsid w:val="00C8519B"/>
    <w:rsid w:val="00C862B6"/>
    <w:rsid w:val="00C866AD"/>
    <w:rsid w:val="00C867A8"/>
    <w:rsid w:val="00C868C7"/>
    <w:rsid w:val="00C924A8"/>
    <w:rsid w:val="00C9297A"/>
    <w:rsid w:val="00C92F4A"/>
    <w:rsid w:val="00C93049"/>
    <w:rsid w:val="00C93CCA"/>
    <w:rsid w:val="00C9400A"/>
    <w:rsid w:val="00C9460F"/>
    <w:rsid w:val="00C94C58"/>
    <w:rsid w:val="00C94D51"/>
    <w:rsid w:val="00C964DE"/>
    <w:rsid w:val="00C967DD"/>
    <w:rsid w:val="00C97033"/>
    <w:rsid w:val="00C9709D"/>
    <w:rsid w:val="00C975EF"/>
    <w:rsid w:val="00CA12D6"/>
    <w:rsid w:val="00CA29E6"/>
    <w:rsid w:val="00CA2CDF"/>
    <w:rsid w:val="00CA4D6F"/>
    <w:rsid w:val="00CA594E"/>
    <w:rsid w:val="00CA6689"/>
    <w:rsid w:val="00CA693C"/>
    <w:rsid w:val="00CA6DBB"/>
    <w:rsid w:val="00CA7994"/>
    <w:rsid w:val="00CB0620"/>
    <w:rsid w:val="00CB068D"/>
    <w:rsid w:val="00CB1154"/>
    <w:rsid w:val="00CB12DC"/>
    <w:rsid w:val="00CB1A84"/>
    <w:rsid w:val="00CB1F98"/>
    <w:rsid w:val="00CB222E"/>
    <w:rsid w:val="00CB2A06"/>
    <w:rsid w:val="00CB48B2"/>
    <w:rsid w:val="00CB4DD0"/>
    <w:rsid w:val="00CB53CF"/>
    <w:rsid w:val="00CB5C39"/>
    <w:rsid w:val="00CB5F86"/>
    <w:rsid w:val="00CB6157"/>
    <w:rsid w:val="00CB6F70"/>
    <w:rsid w:val="00CB7C04"/>
    <w:rsid w:val="00CC0A3D"/>
    <w:rsid w:val="00CC0B4D"/>
    <w:rsid w:val="00CC2BBB"/>
    <w:rsid w:val="00CC34F3"/>
    <w:rsid w:val="00CC41F3"/>
    <w:rsid w:val="00CC4893"/>
    <w:rsid w:val="00CC53B9"/>
    <w:rsid w:val="00CD0243"/>
    <w:rsid w:val="00CD1A58"/>
    <w:rsid w:val="00CD2D4C"/>
    <w:rsid w:val="00CD30B4"/>
    <w:rsid w:val="00CD349F"/>
    <w:rsid w:val="00CD350E"/>
    <w:rsid w:val="00CD39C5"/>
    <w:rsid w:val="00CD523C"/>
    <w:rsid w:val="00CD56A7"/>
    <w:rsid w:val="00CD56D2"/>
    <w:rsid w:val="00CD5DDD"/>
    <w:rsid w:val="00CD6365"/>
    <w:rsid w:val="00CD693A"/>
    <w:rsid w:val="00CD6E8D"/>
    <w:rsid w:val="00CD6F52"/>
    <w:rsid w:val="00CD71FC"/>
    <w:rsid w:val="00CD782B"/>
    <w:rsid w:val="00CD7946"/>
    <w:rsid w:val="00CE0626"/>
    <w:rsid w:val="00CE06B0"/>
    <w:rsid w:val="00CE07E5"/>
    <w:rsid w:val="00CE0882"/>
    <w:rsid w:val="00CE13FA"/>
    <w:rsid w:val="00CE190C"/>
    <w:rsid w:val="00CE2904"/>
    <w:rsid w:val="00CE3CDF"/>
    <w:rsid w:val="00CE5A36"/>
    <w:rsid w:val="00CE60D0"/>
    <w:rsid w:val="00CE6464"/>
    <w:rsid w:val="00CE65E9"/>
    <w:rsid w:val="00CE6C1C"/>
    <w:rsid w:val="00CE72A6"/>
    <w:rsid w:val="00CE742B"/>
    <w:rsid w:val="00CE7F21"/>
    <w:rsid w:val="00CF0207"/>
    <w:rsid w:val="00CF106B"/>
    <w:rsid w:val="00CF1A85"/>
    <w:rsid w:val="00CF297F"/>
    <w:rsid w:val="00CF2C50"/>
    <w:rsid w:val="00CF4761"/>
    <w:rsid w:val="00CF6CF7"/>
    <w:rsid w:val="00CF6FDF"/>
    <w:rsid w:val="00D01C65"/>
    <w:rsid w:val="00D02AC4"/>
    <w:rsid w:val="00D02BCB"/>
    <w:rsid w:val="00D02C3A"/>
    <w:rsid w:val="00D02F3B"/>
    <w:rsid w:val="00D03562"/>
    <w:rsid w:val="00D0416A"/>
    <w:rsid w:val="00D045E0"/>
    <w:rsid w:val="00D0481C"/>
    <w:rsid w:val="00D05A0A"/>
    <w:rsid w:val="00D05FCD"/>
    <w:rsid w:val="00D075C4"/>
    <w:rsid w:val="00D0795C"/>
    <w:rsid w:val="00D10346"/>
    <w:rsid w:val="00D1091F"/>
    <w:rsid w:val="00D10D03"/>
    <w:rsid w:val="00D11BDC"/>
    <w:rsid w:val="00D120A6"/>
    <w:rsid w:val="00D1236D"/>
    <w:rsid w:val="00D125CE"/>
    <w:rsid w:val="00D12DED"/>
    <w:rsid w:val="00D12E8C"/>
    <w:rsid w:val="00D1387A"/>
    <w:rsid w:val="00D13C0D"/>
    <w:rsid w:val="00D13F3D"/>
    <w:rsid w:val="00D147E8"/>
    <w:rsid w:val="00D15344"/>
    <w:rsid w:val="00D158E9"/>
    <w:rsid w:val="00D15CAF"/>
    <w:rsid w:val="00D16E6A"/>
    <w:rsid w:val="00D21483"/>
    <w:rsid w:val="00D217E6"/>
    <w:rsid w:val="00D21CF5"/>
    <w:rsid w:val="00D22770"/>
    <w:rsid w:val="00D23DAD"/>
    <w:rsid w:val="00D25129"/>
    <w:rsid w:val="00D25714"/>
    <w:rsid w:val="00D258D6"/>
    <w:rsid w:val="00D25D19"/>
    <w:rsid w:val="00D260FC"/>
    <w:rsid w:val="00D2683B"/>
    <w:rsid w:val="00D26E9D"/>
    <w:rsid w:val="00D2706C"/>
    <w:rsid w:val="00D27083"/>
    <w:rsid w:val="00D27356"/>
    <w:rsid w:val="00D30607"/>
    <w:rsid w:val="00D31B6B"/>
    <w:rsid w:val="00D31F51"/>
    <w:rsid w:val="00D32EA4"/>
    <w:rsid w:val="00D337DD"/>
    <w:rsid w:val="00D33B2A"/>
    <w:rsid w:val="00D34AFD"/>
    <w:rsid w:val="00D3653B"/>
    <w:rsid w:val="00D36A4A"/>
    <w:rsid w:val="00D37790"/>
    <w:rsid w:val="00D3795D"/>
    <w:rsid w:val="00D41A30"/>
    <w:rsid w:val="00D4200A"/>
    <w:rsid w:val="00D42809"/>
    <w:rsid w:val="00D42D42"/>
    <w:rsid w:val="00D42EA0"/>
    <w:rsid w:val="00D430E6"/>
    <w:rsid w:val="00D44035"/>
    <w:rsid w:val="00D4494E"/>
    <w:rsid w:val="00D45421"/>
    <w:rsid w:val="00D4666B"/>
    <w:rsid w:val="00D46E62"/>
    <w:rsid w:val="00D50C8E"/>
    <w:rsid w:val="00D50E1D"/>
    <w:rsid w:val="00D50F75"/>
    <w:rsid w:val="00D51C00"/>
    <w:rsid w:val="00D51FED"/>
    <w:rsid w:val="00D52BFA"/>
    <w:rsid w:val="00D542B2"/>
    <w:rsid w:val="00D54C33"/>
    <w:rsid w:val="00D54D37"/>
    <w:rsid w:val="00D54E49"/>
    <w:rsid w:val="00D56B94"/>
    <w:rsid w:val="00D56D55"/>
    <w:rsid w:val="00D56FE8"/>
    <w:rsid w:val="00D57202"/>
    <w:rsid w:val="00D60149"/>
    <w:rsid w:val="00D604B3"/>
    <w:rsid w:val="00D6060C"/>
    <w:rsid w:val="00D616CE"/>
    <w:rsid w:val="00D619E6"/>
    <w:rsid w:val="00D62FC6"/>
    <w:rsid w:val="00D63491"/>
    <w:rsid w:val="00D6384A"/>
    <w:rsid w:val="00D638EB"/>
    <w:rsid w:val="00D63DD0"/>
    <w:rsid w:val="00D64188"/>
    <w:rsid w:val="00D650C2"/>
    <w:rsid w:val="00D651D0"/>
    <w:rsid w:val="00D6617C"/>
    <w:rsid w:val="00D66651"/>
    <w:rsid w:val="00D66868"/>
    <w:rsid w:val="00D67890"/>
    <w:rsid w:val="00D70521"/>
    <w:rsid w:val="00D71062"/>
    <w:rsid w:val="00D71261"/>
    <w:rsid w:val="00D712CE"/>
    <w:rsid w:val="00D715D2"/>
    <w:rsid w:val="00D720B3"/>
    <w:rsid w:val="00D72306"/>
    <w:rsid w:val="00D7237C"/>
    <w:rsid w:val="00D72520"/>
    <w:rsid w:val="00D73D92"/>
    <w:rsid w:val="00D74207"/>
    <w:rsid w:val="00D76B05"/>
    <w:rsid w:val="00D76B64"/>
    <w:rsid w:val="00D7703C"/>
    <w:rsid w:val="00D77318"/>
    <w:rsid w:val="00D80EE4"/>
    <w:rsid w:val="00D80F61"/>
    <w:rsid w:val="00D82B6D"/>
    <w:rsid w:val="00D83A34"/>
    <w:rsid w:val="00D83F08"/>
    <w:rsid w:val="00D85402"/>
    <w:rsid w:val="00D90089"/>
    <w:rsid w:val="00D901AE"/>
    <w:rsid w:val="00D90DAD"/>
    <w:rsid w:val="00D9109C"/>
    <w:rsid w:val="00D918D9"/>
    <w:rsid w:val="00D92A99"/>
    <w:rsid w:val="00D92D37"/>
    <w:rsid w:val="00D95F3F"/>
    <w:rsid w:val="00D9698A"/>
    <w:rsid w:val="00D96A0F"/>
    <w:rsid w:val="00D96D31"/>
    <w:rsid w:val="00DA0679"/>
    <w:rsid w:val="00DA111D"/>
    <w:rsid w:val="00DA2BF5"/>
    <w:rsid w:val="00DA2C43"/>
    <w:rsid w:val="00DA2D8C"/>
    <w:rsid w:val="00DA5225"/>
    <w:rsid w:val="00DA5324"/>
    <w:rsid w:val="00DA5EF0"/>
    <w:rsid w:val="00DA6CA4"/>
    <w:rsid w:val="00DA754B"/>
    <w:rsid w:val="00DA781F"/>
    <w:rsid w:val="00DB0EBC"/>
    <w:rsid w:val="00DB12C4"/>
    <w:rsid w:val="00DB15C8"/>
    <w:rsid w:val="00DB2411"/>
    <w:rsid w:val="00DB375A"/>
    <w:rsid w:val="00DB4072"/>
    <w:rsid w:val="00DB57FB"/>
    <w:rsid w:val="00DB5BE0"/>
    <w:rsid w:val="00DB5F5C"/>
    <w:rsid w:val="00DB6069"/>
    <w:rsid w:val="00DB71A1"/>
    <w:rsid w:val="00DB71B1"/>
    <w:rsid w:val="00DB72A6"/>
    <w:rsid w:val="00DB73BC"/>
    <w:rsid w:val="00DB7CAE"/>
    <w:rsid w:val="00DC023A"/>
    <w:rsid w:val="00DC0775"/>
    <w:rsid w:val="00DC0B99"/>
    <w:rsid w:val="00DC2080"/>
    <w:rsid w:val="00DC21E1"/>
    <w:rsid w:val="00DC2292"/>
    <w:rsid w:val="00DC2C70"/>
    <w:rsid w:val="00DC3286"/>
    <w:rsid w:val="00DC3697"/>
    <w:rsid w:val="00DC406D"/>
    <w:rsid w:val="00DC48AE"/>
    <w:rsid w:val="00DC5ABD"/>
    <w:rsid w:val="00DC7E8B"/>
    <w:rsid w:val="00DD0855"/>
    <w:rsid w:val="00DD121F"/>
    <w:rsid w:val="00DD1784"/>
    <w:rsid w:val="00DD2A49"/>
    <w:rsid w:val="00DD2BB6"/>
    <w:rsid w:val="00DD33AF"/>
    <w:rsid w:val="00DD632B"/>
    <w:rsid w:val="00DD6AD4"/>
    <w:rsid w:val="00DD75AC"/>
    <w:rsid w:val="00DD7C23"/>
    <w:rsid w:val="00DD7D40"/>
    <w:rsid w:val="00DE11D3"/>
    <w:rsid w:val="00DE19D6"/>
    <w:rsid w:val="00DE1AED"/>
    <w:rsid w:val="00DE2609"/>
    <w:rsid w:val="00DE36CB"/>
    <w:rsid w:val="00DE3847"/>
    <w:rsid w:val="00DE5E33"/>
    <w:rsid w:val="00DE7439"/>
    <w:rsid w:val="00DE7726"/>
    <w:rsid w:val="00DE7AAB"/>
    <w:rsid w:val="00DF022B"/>
    <w:rsid w:val="00DF0B04"/>
    <w:rsid w:val="00DF23AC"/>
    <w:rsid w:val="00DF2690"/>
    <w:rsid w:val="00DF2909"/>
    <w:rsid w:val="00DF3526"/>
    <w:rsid w:val="00DF5433"/>
    <w:rsid w:val="00DF6A78"/>
    <w:rsid w:val="00DF7D4F"/>
    <w:rsid w:val="00DF7E1F"/>
    <w:rsid w:val="00E003FF"/>
    <w:rsid w:val="00E00F33"/>
    <w:rsid w:val="00E01289"/>
    <w:rsid w:val="00E0164F"/>
    <w:rsid w:val="00E01C9B"/>
    <w:rsid w:val="00E021C7"/>
    <w:rsid w:val="00E025F1"/>
    <w:rsid w:val="00E03232"/>
    <w:rsid w:val="00E033C6"/>
    <w:rsid w:val="00E04601"/>
    <w:rsid w:val="00E04613"/>
    <w:rsid w:val="00E04A24"/>
    <w:rsid w:val="00E06187"/>
    <w:rsid w:val="00E067D8"/>
    <w:rsid w:val="00E06A27"/>
    <w:rsid w:val="00E06A42"/>
    <w:rsid w:val="00E0745D"/>
    <w:rsid w:val="00E07D44"/>
    <w:rsid w:val="00E07D83"/>
    <w:rsid w:val="00E103D9"/>
    <w:rsid w:val="00E1092A"/>
    <w:rsid w:val="00E11180"/>
    <w:rsid w:val="00E111A6"/>
    <w:rsid w:val="00E114CA"/>
    <w:rsid w:val="00E11722"/>
    <w:rsid w:val="00E11C34"/>
    <w:rsid w:val="00E12082"/>
    <w:rsid w:val="00E1333D"/>
    <w:rsid w:val="00E133BF"/>
    <w:rsid w:val="00E13E67"/>
    <w:rsid w:val="00E14B3B"/>
    <w:rsid w:val="00E1500F"/>
    <w:rsid w:val="00E150EA"/>
    <w:rsid w:val="00E153AD"/>
    <w:rsid w:val="00E17471"/>
    <w:rsid w:val="00E17816"/>
    <w:rsid w:val="00E209F0"/>
    <w:rsid w:val="00E210CC"/>
    <w:rsid w:val="00E21FCB"/>
    <w:rsid w:val="00E2225E"/>
    <w:rsid w:val="00E22734"/>
    <w:rsid w:val="00E22F6A"/>
    <w:rsid w:val="00E23392"/>
    <w:rsid w:val="00E235A6"/>
    <w:rsid w:val="00E24AAF"/>
    <w:rsid w:val="00E25419"/>
    <w:rsid w:val="00E2554A"/>
    <w:rsid w:val="00E25C4B"/>
    <w:rsid w:val="00E25E80"/>
    <w:rsid w:val="00E26496"/>
    <w:rsid w:val="00E27120"/>
    <w:rsid w:val="00E30B6D"/>
    <w:rsid w:val="00E31491"/>
    <w:rsid w:val="00E314DE"/>
    <w:rsid w:val="00E32984"/>
    <w:rsid w:val="00E32CB5"/>
    <w:rsid w:val="00E33BE1"/>
    <w:rsid w:val="00E33C7F"/>
    <w:rsid w:val="00E3447E"/>
    <w:rsid w:val="00E344AD"/>
    <w:rsid w:val="00E354B4"/>
    <w:rsid w:val="00E355EA"/>
    <w:rsid w:val="00E3574F"/>
    <w:rsid w:val="00E35F5A"/>
    <w:rsid w:val="00E36238"/>
    <w:rsid w:val="00E41260"/>
    <w:rsid w:val="00E4128A"/>
    <w:rsid w:val="00E43856"/>
    <w:rsid w:val="00E455A8"/>
    <w:rsid w:val="00E4582D"/>
    <w:rsid w:val="00E47773"/>
    <w:rsid w:val="00E47E55"/>
    <w:rsid w:val="00E50746"/>
    <w:rsid w:val="00E50857"/>
    <w:rsid w:val="00E50B92"/>
    <w:rsid w:val="00E5165D"/>
    <w:rsid w:val="00E52F9D"/>
    <w:rsid w:val="00E53A8C"/>
    <w:rsid w:val="00E53F90"/>
    <w:rsid w:val="00E54A91"/>
    <w:rsid w:val="00E561B0"/>
    <w:rsid w:val="00E56530"/>
    <w:rsid w:val="00E5694B"/>
    <w:rsid w:val="00E60C80"/>
    <w:rsid w:val="00E60F76"/>
    <w:rsid w:val="00E620B9"/>
    <w:rsid w:val="00E627A5"/>
    <w:rsid w:val="00E643E6"/>
    <w:rsid w:val="00E64E10"/>
    <w:rsid w:val="00E65070"/>
    <w:rsid w:val="00E6517A"/>
    <w:rsid w:val="00E65216"/>
    <w:rsid w:val="00E656AF"/>
    <w:rsid w:val="00E65FC9"/>
    <w:rsid w:val="00E661BA"/>
    <w:rsid w:val="00E669AA"/>
    <w:rsid w:val="00E66B4F"/>
    <w:rsid w:val="00E6771B"/>
    <w:rsid w:val="00E67982"/>
    <w:rsid w:val="00E67BA1"/>
    <w:rsid w:val="00E67EE4"/>
    <w:rsid w:val="00E702A0"/>
    <w:rsid w:val="00E70A8A"/>
    <w:rsid w:val="00E7116B"/>
    <w:rsid w:val="00E71C4F"/>
    <w:rsid w:val="00E722D3"/>
    <w:rsid w:val="00E7243D"/>
    <w:rsid w:val="00E725A2"/>
    <w:rsid w:val="00E733A9"/>
    <w:rsid w:val="00E733E2"/>
    <w:rsid w:val="00E7539C"/>
    <w:rsid w:val="00E75AEF"/>
    <w:rsid w:val="00E773AA"/>
    <w:rsid w:val="00E77EAF"/>
    <w:rsid w:val="00E80D04"/>
    <w:rsid w:val="00E81310"/>
    <w:rsid w:val="00E83A30"/>
    <w:rsid w:val="00E83BDE"/>
    <w:rsid w:val="00E83F99"/>
    <w:rsid w:val="00E8452F"/>
    <w:rsid w:val="00E84988"/>
    <w:rsid w:val="00E84CB8"/>
    <w:rsid w:val="00E84EC3"/>
    <w:rsid w:val="00E85CC1"/>
    <w:rsid w:val="00E87166"/>
    <w:rsid w:val="00E905B9"/>
    <w:rsid w:val="00E9077F"/>
    <w:rsid w:val="00E91A13"/>
    <w:rsid w:val="00E91CDA"/>
    <w:rsid w:val="00E92286"/>
    <w:rsid w:val="00E92F01"/>
    <w:rsid w:val="00E93235"/>
    <w:rsid w:val="00E93BA4"/>
    <w:rsid w:val="00E94045"/>
    <w:rsid w:val="00E943CA"/>
    <w:rsid w:val="00E95089"/>
    <w:rsid w:val="00E9592D"/>
    <w:rsid w:val="00E96050"/>
    <w:rsid w:val="00E96140"/>
    <w:rsid w:val="00E9728E"/>
    <w:rsid w:val="00EA03C5"/>
    <w:rsid w:val="00EA0BF7"/>
    <w:rsid w:val="00EA0D30"/>
    <w:rsid w:val="00EA1024"/>
    <w:rsid w:val="00EA16A5"/>
    <w:rsid w:val="00EA1B91"/>
    <w:rsid w:val="00EA1C1B"/>
    <w:rsid w:val="00EA1CF1"/>
    <w:rsid w:val="00EA2161"/>
    <w:rsid w:val="00EA2EF1"/>
    <w:rsid w:val="00EA3ABA"/>
    <w:rsid w:val="00EA404A"/>
    <w:rsid w:val="00EA4786"/>
    <w:rsid w:val="00EA585A"/>
    <w:rsid w:val="00EA7552"/>
    <w:rsid w:val="00EB02D1"/>
    <w:rsid w:val="00EB0436"/>
    <w:rsid w:val="00EB14FB"/>
    <w:rsid w:val="00EB19FE"/>
    <w:rsid w:val="00EB1A58"/>
    <w:rsid w:val="00EB1E41"/>
    <w:rsid w:val="00EB1EE1"/>
    <w:rsid w:val="00EB23BC"/>
    <w:rsid w:val="00EB266B"/>
    <w:rsid w:val="00EB2B3B"/>
    <w:rsid w:val="00EB2DD1"/>
    <w:rsid w:val="00EB3356"/>
    <w:rsid w:val="00EB33F8"/>
    <w:rsid w:val="00EB3717"/>
    <w:rsid w:val="00EB399D"/>
    <w:rsid w:val="00EB4ACF"/>
    <w:rsid w:val="00EB53AD"/>
    <w:rsid w:val="00EB6714"/>
    <w:rsid w:val="00EB6842"/>
    <w:rsid w:val="00EB6F1C"/>
    <w:rsid w:val="00EB7731"/>
    <w:rsid w:val="00EC0321"/>
    <w:rsid w:val="00EC0365"/>
    <w:rsid w:val="00EC163D"/>
    <w:rsid w:val="00EC19CE"/>
    <w:rsid w:val="00EC2653"/>
    <w:rsid w:val="00EC2ECC"/>
    <w:rsid w:val="00EC57DC"/>
    <w:rsid w:val="00EC588B"/>
    <w:rsid w:val="00EC6923"/>
    <w:rsid w:val="00EC782C"/>
    <w:rsid w:val="00EC7F15"/>
    <w:rsid w:val="00ED0A15"/>
    <w:rsid w:val="00ED0B15"/>
    <w:rsid w:val="00ED18BB"/>
    <w:rsid w:val="00ED2FA0"/>
    <w:rsid w:val="00ED3CB0"/>
    <w:rsid w:val="00ED4F95"/>
    <w:rsid w:val="00ED581F"/>
    <w:rsid w:val="00ED605B"/>
    <w:rsid w:val="00ED61BE"/>
    <w:rsid w:val="00ED65A3"/>
    <w:rsid w:val="00ED6AA8"/>
    <w:rsid w:val="00ED79EA"/>
    <w:rsid w:val="00EE034D"/>
    <w:rsid w:val="00EE0818"/>
    <w:rsid w:val="00EE0A01"/>
    <w:rsid w:val="00EE0A2A"/>
    <w:rsid w:val="00EE128F"/>
    <w:rsid w:val="00EE13D2"/>
    <w:rsid w:val="00EE1EBB"/>
    <w:rsid w:val="00EE24DA"/>
    <w:rsid w:val="00EE3A70"/>
    <w:rsid w:val="00EE3AAE"/>
    <w:rsid w:val="00EE3C82"/>
    <w:rsid w:val="00EE42F5"/>
    <w:rsid w:val="00EE58DF"/>
    <w:rsid w:val="00EE6BE5"/>
    <w:rsid w:val="00EE72AA"/>
    <w:rsid w:val="00EE7B1F"/>
    <w:rsid w:val="00EE7E75"/>
    <w:rsid w:val="00EF1C5C"/>
    <w:rsid w:val="00EF1F15"/>
    <w:rsid w:val="00EF25D5"/>
    <w:rsid w:val="00EF29A2"/>
    <w:rsid w:val="00EF30B3"/>
    <w:rsid w:val="00EF31D6"/>
    <w:rsid w:val="00EF37DC"/>
    <w:rsid w:val="00EF3E9B"/>
    <w:rsid w:val="00EF67F3"/>
    <w:rsid w:val="00EF7D26"/>
    <w:rsid w:val="00F00243"/>
    <w:rsid w:val="00F0048B"/>
    <w:rsid w:val="00F00E41"/>
    <w:rsid w:val="00F00F0D"/>
    <w:rsid w:val="00F01595"/>
    <w:rsid w:val="00F01BC9"/>
    <w:rsid w:val="00F01F1C"/>
    <w:rsid w:val="00F027F7"/>
    <w:rsid w:val="00F02DC6"/>
    <w:rsid w:val="00F039EB"/>
    <w:rsid w:val="00F0624D"/>
    <w:rsid w:val="00F071C5"/>
    <w:rsid w:val="00F11A31"/>
    <w:rsid w:val="00F12698"/>
    <w:rsid w:val="00F12851"/>
    <w:rsid w:val="00F13542"/>
    <w:rsid w:val="00F14457"/>
    <w:rsid w:val="00F14ECB"/>
    <w:rsid w:val="00F1505D"/>
    <w:rsid w:val="00F158D4"/>
    <w:rsid w:val="00F158F9"/>
    <w:rsid w:val="00F15C58"/>
    <w:rsid w:val="00F15FB6"/>
    <w:rsid w:val="00F204AF"/>
    <w:rsid w:val="00F21A9E"/>
    <w:rsid w:val="00F22302"/>
    <w:rsid w:val="00F22882"/>
    <w:rsid w:val="00F22B1C"/>
    <w:rsid w:val="00F22F89"/>
    <w:rsid w:val="00F23160"/>
    <w:rsid w:val="00F24117"/>
    <w:rsid w:val="00F244D5"/>
    <w:rsid w:val="00F24879"/>
    <w:rsid w:val="00F251A0"/>
    <w:rsid w:val="00F25828"/>
    <w:rsid w:val="00F259A5"/>
    <w:rsid w:val="00F27D26"/>
    <w:rsid w:val="00F3079D"/>
    <w:rsid w:val="00F3092C"/>
    <w:rsid w:val="00F30CF3"/>
    <w:rsid w:val="00F31F22"/>
    <w:rsid w:val="00F3286A"/>
    <w:rsid w:val="00F32DA7"/>
    <w:rsid w:val="00F331CE"/>
    <w:rsid w:val="00F341E3"/>
    <w:rsid w:val="00F351F5"/>
    <w:rsid w:val="00F35C18"/>
    <w:rsid w:val="00F35F2C"/>
    <w:rsid w:val="00F36AAF"/>
    <w:rsid w:val="00F372CD"/>
    <w:rsid w:val="00F3755C"/>
    <w:rsid w:val="00F40E9F"/>
    <w:rsid w:val="00F41130"/>
    <w:rsid w:val="00F415DB"/>
    <w:rsid w:val="00F41884"/>
    <w:rsid w:val="00F41D4A"/>
    <w:rsid w:val="00F4246C"/>
    <w:rsid w:val="00F43EE6"/>
    <w:rsid w:val="00F44749"/>
    <w:rsid w:val="00F44D1C"/>
    <w:rsid w:val="00F45C23"/>
    <w:rsid w:val="00F46374"/>
    <w:rsid w:val="00F46B53"/>
    <w:rsid w:val="00F47782"/>
    <w:rsid w:val="00F47F06"/>
    <w:rsid w:val="00F5222D"/>
    <w:rsid w:val="00F522C3"/>
    <w:rsid w:val="00F53C73"/>
    <w:rsid w:val="00F552FB"/>
    <w:rsid w:val="00F56CEB"/>
    <w:rsid w:val="00F5777C"/>
    <w:rsid w:val="00F57BC1"/>
    <w:rsid w:val="00F57FB7"/>
    <w:rsid w:val="00F602AF"/>
    <w:rsid w:val="00F6058C"/>
    <w:rsid w:val="00F6119E"/>
    <w:rsid w:val="00F617D7"/>
    <w:rsid w:val="00F62FB4"/>
    <w:rsid w:val="00F6333A"/>
    <w:rsid w:val="00F63C59"/>
    <w:rsid w:val="00F64079"/>
    <w:rsid w:val="00F6496D"/>
    <w:rsid w:val="00F64B6C"/>
    <w:rsid w:val="00F64E1A"/>
    <w:rsid w:val="00F666B4"/>
    <w:rsid w:val="00F676C9"/>
    <w:rsid w:val="00F7021E"/>
    <w:rsid w:val="00F70449"/>
    <w:rsid w:val="00F704AD"/>
    <w:rsid w:val="00F7268F"/>
    <w:rsid w:val="00F742F0"/>
    <w:rsid w:val="00F77805"/>
    <w:rsid w:val="00F77DF6"/>
    <w:rsid w:val="00F800B7"/>
    <w:rsid w:val="00F80EB5"/>
    <w:rsid w:val="00F8175E"/>
    <w:rsid w:val="00F819D9"/>
    <w:rsid w:val="00F81FB0"/>
    <w:rsid w:val="00F82F00"/>
    <w:rsid w:val="00F83D8B"/>
    <w:rsid w:val="00F8474E"/>
    <w:rsid w:val="00F84F94"/>
    <w:rsid w:val="00F8502B"/>
    <w:rsid w:val="00F850B1"/>
    <w:rsid w:val="00F863F3"/>
    <w:rsid w:val="00F87718"/>
    <w:rsid w:val="00F87AC4"/>
    <w:rsid w:val="00F90B06"/>
    <w:rsid w:val="00F90B3F"/>
    <w:rsid w:val="00F90D78"/>
    <w:rsid w:val="00F91AFB"/>
    <w:rsid w:val="00F920E2"/>
    <w:rsid w:val="00F9386A"/>
    <w:rsid w:val="00F93CDD"/>
    <w:rsid w:val="00F94D92"/>
    <w:rsid w:val="00F953DE"/>
    <w:rsid w:val="00F95634"/>
    <w:rsid w:val="00F95D56"/>
    <w:rsid w:val="00F95E57"/>
    <w:rsid w:val="00F96775"/>
    <w:rsid w:val="00F96978"/>
    <w:rsid w:val="00F97987"/>
    <w:rsid w:val="00F97C22"/>
    <w:rsid w:val="00FA0671"/>
    <w:rsid w:val="00FA3F04"/>
    <w:rsid w:val="00FA4021"/>
    <w:rsid w:val="00FA42B9"/>
    <w:rsid w:val="00FA51D4"/>
    <w:rsid w:val="00FA5459"/>
    <w:rsid w:val="00FA5FC9"/>
    <w:rsid w:val="00FA5FDB"/>
    <w:rsid w:val="00FA6D7A"/>
    <w:rsid w:val="00FA7931"/>
    <w:rsid w:val="00FA7D29"/>
    <w:rsid w:val="00FA7DE8"/>
    <w:rsid w:val="00FA7F79"/>
    <w:rsid w:val="00FB125D"/>
    <w:rsid w:val="00FB18A6"/>
    <w:rsid w:val="00FB19AC"/>
    <w:rsid w:val="00FB2E72"/>
    <w:rsid w:val="00FB434C"/>
    <w:rsid w:val="00FB481B"/>
    <w:rsid w:val="00FB4B58"/>
    <w:rsid w:val="00FB4FBC"/>
    <w:rsid w:val="00FB6373"/>
    <w:rsid w:val="00FB6E27"/>
    <w:rsid w:val="00FB71B1"/>
    <w:rsid w:val="00FB7237"/>
    <w:rsid w:val="00FB77D6"/>
    <w:rsid w:val="00FB79FF"/>
    <w:rsid w:val="00FB7F6B"/>
    <w:rsid w:val="00FC03EF"/>
    <w:rsid w:val="00FC230B"/>
    <w:rsid w:val="00FC264A"/>
    <w:rsid w:val="00FC3491"/>
    <w:rsid w:val="00FC434C"/>
    <w:rsid w:val="00FC5213"/>
    <w:rsid w:val="00FC5576"/>
    <w:rsid w:val="00FC5840"/>
    <w:rsid w:val="00FC5B3F"/>
    <w:rsid w:val="00FC6396"/>
    <w:rsid w:val="00FC7A7A"/>
    <w:rsid w:val="00FD0E81"/>
    <w:rsid w:val="00FD17E5"/>
    <w:rsid w:val="00FD2E1D"/>
    <w:rsid w:val="00FD3072"/>
    <w:rsid w:val="00FD38BF"/>
    <w:rsid w:val="00FD398A"/>
    <w:rsid w:val="00FD42EE"/>
    <w:rsid w:val="00FD4450"/>
    <w:rsid w:val="00FD58B0"/>
    <w:rsid w:val="00FD5B71"/>
    <w:rsid w:val="00FD6A1E"/>
    <w:rsid w:val="00FD6C28"/>
    <w:rsid w:val="00FD6FA4"/>
    <w:rsid w:val="00FD7084"/>
    <w:rsid w:val="00FD7A84"/>
    <w:rsid w:val="00FD7D0D"/>
    <w:rsid w:val="00FD7F66"/>
    <w:rsid w:val="00FE04C5"/>
    <w:rsid w:val="00FE14EF"/>
    <w:rsid w:val="00FE17B7"/>
    <w:rsid w:val="00FE190F"/>
    <w:rsid w:val="00FE3FF5"/>
    <w:rsid w:val="00FE4355"/>
    <w:rsid w:val="00FE47A8"/>
    <w:rsid w:val="00FE4994"/>
    <w:rsid w:val="00FE58AD"/>
    <w:rsid w:val="00FE5C34"/>
    <w:rsid w:val="00FE5D6F"/>
    <w:rsid w:val="00FE61F5"/>
    <w:rsid w:val="00FE67B7"/>
    <w:rsid w:val="00FE6E99"/>
    <w:rsid w:val="00FE7A45"/>
    <w:rsid w:val="00FE7B08"/>
    <w:rsid w:val="00FF039D"/>
    <w:rsid w:val="00FF053C"/>
    <w:rsid w:val="00FF054B"/>
    <w:rsid w:val="00FF072E"/>
    <w:rsid w:val="00FF07C0"/>
    <w:rsid w:val="00FF207B"/>
    <w:rsid w:val="00FF41B0"/>
    <w:rsid w:val="00FF43CC"/>
    <w:rsid w:val="00FF5191"/>
    <w:rsid w:val="00FF5B2B"/>
    <w:rsid w:val="00FF67A0"/>
    <w:rsid w:val="00FF685C"/>
    <w:rsid w:val="00FF689A"/>
    <w:rsid w:val="00FF7D46"/>
    <w:rsid w:val="00FF7D93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:center;mso-position-vertical-relative:page;mso-width-percent:300;mso-left-percent:55" o:allowincell="f" fillcolor="none [671]" stroke="f" strokecolor="none [1605]">
      <v:fill color="none [671]" type="pattern"/>
      <v:stroke color="none [1605]" weight="6pt" linestyle="thickThin" on="f"/>
      <v:textbox inset="18pt,18pt,18pt,18pt"/>
    </o:shapedefaults>
    <o:shapelayout v:ext="edit">
      <o:idmap v:ext="edit" data="1"/>
    </o:shapelayout>
  </w:shapeDefaults>
  <w:decimalSymbol w:val="."/>
  <w:listSeparator w:val=","/>
  <w14:docId w14:val="201FE6E0"/>
  <w15:docId w15:val="{CF0D0DA8-5B97-476B-ADFA-BC67A9C4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="Times New Roman" w:hAnsi="Trebuchet MS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semiHidden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unning head"/>
    <w:next w:val="Notebodycopy"/>
    <w:rsid w:val="00D50E1D"/>
    <w:pPr>
      <w:suppressAutoHyphens/>
      <w:spacing w:after="120" w:line="240" w:lineRule="atLeast"/>
      <w:jc w:val="both"/>
    </w:pPr>
    <w:rPr>
      <w:color w:val="5C5454" w:themeColor="accent4"/>
      <w:sz w:val="16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6D636D"/>
    <w:pPr>
      <w:keepNext/>
      <w:pageBreakBefore/>
      <w:numPr>
        <w:numId w:val="2"/>
      </w:numPr>
      <w:tabs>
        <w:tab w:val="left" w:pos="360"/>
      </w:tabs>
      <w:spacing w:before="360" w:after="240"/>
      <w:outlineLvl w:val="0"/>
    </w:pPr>
    <w:rPr>
      <w:rFonts w:cs="Arial"/>
      <w:b/>
      <w:bCs/>
      <w:color w:val="0099A8" w:themeColor="accent2"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DC0775"/>
    <w:pPr>
      <w:pageBreakBefore w:val="0"/>
      <w:numPr>
        <w:ilvl w:val="1"/>
      </w:numPr>
      <w:tabs>
        <w:tab w:val="clear" w:pos="360"/>
        <w:tab w:val="left" w:pos="630"/>
      </w:tabs>
      <w:spacing w:before="480" w:line="240" w:lineRule="auto"/>
      <w:ind w:left="691" w:hanging="578"/>
      <w:jc w:val="left"/>
      <w:outlineLvl w:val="1"/>
    </w:pPr>
    <w:rPr>
      <w:iCs/>
      <w:color w:val="5C5454" w:themeColor="accent4"/>
      <w:sz w:val="28"/>
      <w:szCs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4D1E17"/>
    <w:pPr>
      <w:numPr>
        <w:ilvl w:val="2"/>
      </w:numPr>
      <w:outlineLvl w:val="2"/>
    </w:pPr>
    <w:rPr>
      <w:b w:val="0"/>
      <w:i/>
      <w:sz w:val="24"/>
      <w:szCs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D1E17"/>
    <w:pPr>
      <w:keepLines/>
      <w:numPr>
        <w:ilvl w:val="3"/>
      </w:numPr>
      <w:spacing w:before="200" w:after="0"/>
      <w:outlineLvl w:val="3"/>
    </w:pPr>
    <w:rPr>
      <w:rFonts w:eastAsiaTheme="majorEastAsia" w:cs="Times New Roman (Headings CS)"/>
      <w:bCs w:val="0"/>
      <w:i w:val="0"/>
      <w:iCs w:val="0"/>
      <w:small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1E17"/>
    <w:pPr>
      <w:keepNext/>
      <w:keepLines/>
      <w:numPr>
        <w:ilvl w:val="4"/>
        <w:numId w:val="2"/>
      </w:numPr>
      <w:spacing w:before="200" w:after="0"/>
      <w:outlineLvl w:val="4"/>
    </w:pPr>
    <w:rPr>
      <w:rFonts w:eastAsiaTheme="majorEastAsia" w:cs="Times New Roman (Headings CS)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1E17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="Times New Roman (Headings CS)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02DE8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="Times New Roman (Headings CS)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05C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5C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E17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E17B1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8A1FC0"/>
    <w:rPr>
      <w:rFonts w:ascii="Trebuchet MS" w:hAnsi="Trebuchet MS"/>
      <w:color w:val="0000FF"/>
      <w:sz w:val="18"/>
      <w:u w:val="single"/>
    </w:rPr>
  </w:style>
  <w:style w:type="paragraph" w:customStyle="1" w:styleId="NoteHeading1">
    <w:name w:val="Note Heading1"/>
    <w:basedOn w:val="Caption"/>
    <w:rsid w:val="004D1E17"/>
    <w:rPr>
      <w:color w:val="0099A8" w:themeColor="accent2"/>
    </w:rPr>
  </w:style>
  <w:style w:type="paragraph" w:customStyle="1" w:styleId="Notebodycopy">
    <w:name w:val="Note body copy"/>
    <w:basedOn w:val="Normal"/>
    <w:rsid w:val="00E7116B"/>
  </w:style>
  <w:style w:type="paragraph" w:styleId="BalloonText">
    <w:name w:val="Balloon Text"/>
    <w:basedOn w:val="Normal"/>
    <w:link w:val="BalloonTextChar"/>
    <w:uiPriority w:val="99"/>
    <w:semiHidden/>
    <w:unhideWhenUsed/>
    <w:rsid w:val="00DD0855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855"/>
    <w:rPr>
      <w:rFonts w:ascii="Times New Roman" w:hAnsi="Times New Roman"/>
      <w:sz w:val="18"/>
      <w:szCs w:val="18"/>
      <w:lang w:val="en-GB"/>
    </w:rPr>
  </w:style>
  <w:style w:type="paragraph" w:customStyle="1" w:styleId="Documenttitle">
    <w:name w:val="Document title"/>
    <w:basedOn w:val="Normal"/>
    <w:rsid w:val="0021020F"/>
    <w:pPr>
      <w:jc w:val="left"/>
    </w:pPr>
    <w:rPr>
      <w:color w:val="FFFFFF" w:themeColor="background1"/>
      <w:sz w:val="52"/>
      <w:szCs w:val="52"/>
    </w:rPr>
  </w:style>
  <w:style w:type="table" w:customStyle="1" w:styleId="LightGrid-Accent11">
    <w:name w:val="Light Grid - Accent 11"/>
    <w:basedOn w:val="TableNormal"/>
    <w:uiPriority w:val="62"/>
    <w:rsid w:val="00EB3356"/>
    <w:tblPr>
      <w:tblStyleRowBandSize w:val="1"/>
      <w:tblStyleColBandSize w:val="1"/>
      <w:tblBorders>
        <w:top w:val="single" w:sz="8" w:space="0" w:color="0015C4" w:themeColor="accent1"/>
        <w:left w:val="single" w:sz="8" w:space="0" w:color="0015C4" w:themeColor="accent1"/>
        <w:bottom w:val="single" w:sz="8" w:space="0" w:color="0015C4" w:themeColor="accent1"/>
        <w:right w:val="single" w:sz="8" w:space="0" w:color="0015C4" w:themeColor="accent1"/>
        <w:insideH w:val="single" w:sz="8" w:space="0" w:color="0015C4" w:themeColor="accent1"/>
        <w:insideV w:val="single" w:sz="8" w:space="0" w:color="0015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18" w:space="0" w:color="0015C4" w:themeColor="accent1"/>
          <w:right w:val="single" w:sz="8" w:space="0" w:color="0015C4" w:themeColor="accent1"/>
          <w:insideH w:val="nil"/>
          <w:insideV w:val="single" w:sz="8" w:space="0" w:color="0015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  <w:insideH w:val="nil"/>
          <w:insideV w:val="single" w:sz="8" w:space="0" w:color="0015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</w:tcBorders>
      </w:tcPr>
    </w:tblStylePr>
    <w:tblStylePr w:type="band1Vert"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</w:tcBorders>
        <w:shd w:val="clear" w:color="auto" w:fill="B1B9FF" w:themeFill="accent1" w:themeFillTint="3F"/>
      </w:tcPr>
    </w:tblStylePr>
    <w:tblStylePr w:type="band1Horz"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  <w:insideV w:val="single" w:sz="8" w:space="0" w:color="0015C4" w:themeColor="accent1"/>
        </w:tcBorders>
        <w:shd w:val="clear" w:color="auto" w:fill="B1B9FF" w:themeFill="accent1" w:themeFillTint="3F"/>
      </w:tcPr>
    </w:tblStylePr>
    <w:tblStylePr w:type="band2Horz"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  <w:insideV w:val="single" w:sz="8" w:space="0" w:color="0015C4" w:themeColor="accen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B3356"/>
    <w:tblPr>
      <w:tblStyleRowBandSize w:val="1"/>
      <w:tblStyleColBandSize w:val="1"/>
      <w:tblBorders>
        <w:top w:val="single" w:sz="8" w:space="0" w:color="0015C4" w:themeColor="accent1"/>
        <w:left w:val="single" w:sz="8" w:space="0" w:color="0015C4" w:themeColor="accent1"/>
        <w:bottom w:val="single" w:sz="8" w:space="0" w:color="0015C4" w:themeColor="accent1"/>
        <w:right w:val="single" w:sz="8" w:space="0" w:color="0015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15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</w:tcBorders>
      </w:tcPr>
    </w:tblStylePr>
    <w:tblStylePr w:type="band1Horz"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6D636D"/>
    <w:rPr>
      <w:rFonts w:cs="Arial"/>
      <w:b/>
      <w:bCs/>
      <w:color w:val="0099A8" w:themeColor="accent2"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DC0775"/>
    <w:rPr>
      <w:rFonts w:cs="Arial"/>
      <w:b/>
      <w:bCs/>
      <w:iCs/>
      <w:color w:val="5C5454" w:themeColor="accent4"/>
      <w:kern w:val="32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4D1E17"/>
    <w:rPr>
      <w:rFonts w:cs="Arial"/>
      <w:bCs/>
      <w:i/>
      <w:iCs/>
      <w:color w:val="5C5454" w:themeColor="accent4"/>
      <w:kern w:val="32"/>
      <w:sz w:val="24"/>
      <w:szCs w:val="26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683E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683E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1B0C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F67F3"/>
    <w:rPr>
      <w:color w:val="954F72" w:themeColor="followedHyperlink"/>
      <w:u w:val="single"/>
    </w:rPr>
  </w:style>
  <w:style w:type="table" w:styleId="LightShading-Accent2">
    <w:name w:val="Light Shading Accent 2"/>
    <w:basedOn w:val="TableNormal"/>
    <w:uiPriority w:val="60"/>
    <w:rsid w:val="00011CA8"/>
    <w:rPr>
      <w:color w:val="00727D" w:themeColor="accent2" w:themeShade="BF"/>
    </w:rPr>
    <w:tblPr>
      <w:tblStyleRowBandSize w:val="1"/>
      <w:tblStyleColBandSize w:val="1"/>
      <w:tblBorders>
        <w:top w:val="single" w:sz="8" w:space="0" w:color="0099A8" w:themeColor="accent2"/>
        <w:bottom w:val="single" w:sz="8" w:space="0" w:color="0099A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9A8" w:themeColor="accent2"/>
          <w:left w:val="nil"/>
          <w:bottom w:val="single" w:sz="8" w:space="0" w:color="0099A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9A8" w:themeColor="accent2"/>
          <w:left w:val="nil"/>
          <w:bottom w:val="single" w:sz="8" w:space="0" w:color="0099A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7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7FF" w:themeFill="accent2" w:themeFillTint="3F"/>
      </w:tcPr>
    </w:tblStylePr>
  </w:style>
  <w:style w:type="table" w:styleId="MediumShading2-Accent2">
    <w:name w:val="Medium Shading 2 Accent 2"/>
    <w:basedOn w:val="TableNormal"/>
    <w:uiPriority w:val="64"/>
    <w:rsid w:val="00011CA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9A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9A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9A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qFormat/>
    <w:rsid w:val="004D1E17"/>
    <w:pPr>
      <w:spacing w:before="120" w:line="320" w:lineRule="atLeast"/>
      <w:jc w:val="left"/>
    </w:pPr>
    <w:rPr>
      <w:color w:val="000000" w:themeColor="text1"/>
      <w:sz w:val="20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4D1E17"/>
    <w:rPr>
      <w:color w:val="000000" w:themeColor="text1"/>
      <w:sz w:val="20"/>
      <w:szCs w:val="20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D1E17"/>
    <w:rPr>
      <w:rFonts w:eastAsiaTheme="majorEastAsia" w:cs="Times New Roman (Headings CS)"/>
      <w:smallCaps/>
      <w:color w:val="5C5454" w:themeColor="accent4"/>
      <w:kern w:val="32"/>
      <w:sz w:val="24"/>
      <w:szCs w:val="26"/>
      <w:lang w:val="en-GB"/>
    </w:rPr>
  </w:style>
  <w:style w:type="table" w:styleId="MediumShading2-Accent5">
    <w:name w:val="Medium Shading 2 Accent 5"/>
    <w:basedOn w:val="TableNormal"/>
    <w:uiPriority w:val="64"/>
    <w:rsid w:val="00011CA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530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530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530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leStyle">
    <w:name w:val="Table Style"/>
    <w:basedOn w:val="Table"/>
    <w:uiPriority w:val="99"/>
    <w:rsid w:val="00DB2411"/>
    <w:tblPr/>
    <w:tblStylePr w:type="firstRow">
      <w:pPr>
        <w:spacing w:before="0" w:after="0" w:line="240" w:lineRule="auto"/>
      </w:pPr>
      <w:rPr>
        <w:rFonts w:ascii="Trebuchet MS" w:hAnsi="Trebuchet MS"/>
        <w:b/>
        <w:bCs/>
        <w:color w:val="FFFFFF"/>
        <w:sz w:val="22"/>
      </w:rPr>
      <w:tblPr/>
      <w:trPr>
        <w:tblHeader/>
      </w:t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BodyTextfirst">
    <w:name w:val="Body Text first"/>
    <w:basedOn w:val="Normal"/>
    <w:next w:val="BodyText"/>
    <w:semiHidden/>
    <w:rsid w:val="008D043C"/>
    <w:pPr>
      <w:spacing w:before="180" w:after="180" w:line="320" w:lineRule="atLeast"/>
      <w:ind w:left="1077"/>
    </w:pPr>
    <w:rPr>
      <w:rFonts w:ascii="Arial" w:hAnsi="Arial"/>
      <w:lang w:eastAsia="en-GB"/>
    </w:rPr>
  </w:style>
  <w:style w:type="paragraph" w:styleId="Caption">
    <w:name w:val="caption"/>
    <w:basedOn w:val="Normal"/>
    <w:next w:val="Normal"/>
    <w:link w:val="CaptionChar"/>
    <w:qFormat/>
    <w:rsid w:val="00D50E1D"/>
    <w:pPr>
      <w:keepLines/>
      <w:spacing w:before="120" w:after="180" w:line="320" w:lineRule="atLeast"/>
      <w:contextualSpacing/>
      <w:jc w:val="left"/>
      <w:outlineLvl w:val="4"/>
    </w:pPr>
    <w:rPr>
      <w:b/>
      <w:iCs/>
      <w:sz w:val="20"/>
      <w:szCs w:val="20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4D1E17"/>
    <w:rPr>
      <w:rFonts w:eastAsiaTheme="majorEastAsia" w:cs="Times New Roman (Headings CS)"/>
      <w:color w:val="5C5454" w:themeColor="accent4"/>
      <w:sz w:val="16"/>
      <w:szCs w:val="24"/>
      <w:lang w:val="en-GB"/>
    </w:rPr>
  </w:style>
  <w:style w:type="character" w:styleId="CommentReference">
    <w:name w:val="annotation reference"/>
    <w:basedOn w:val="DefaultParagraphFont"/>
    <w:semiHidden/>
    <w:rsid w:val="008B4C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B4C8E"/>
    <w:pPr>
      <w:spacing w:before="180" w:after="180" w:line="320" w:lineRule="atLeast"/>
    </w:pPr>
    <w:rPr>
      <w:rFonts w:ascii="Arial" w:hAnsi="Arial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C8E"/>
    <w:rPr>
      <w:rFonts w:ascii="Arial" w:hAnsi="Arial"/>
      <w:lang w:val="en-GB" w:eastAsia="en-GB"/>
    </w:rPr>
  </w:style>
  <w:style w:type="paragraph" w:customStyle="1" w:styleId="TableText">
    <w:name w:val="TableText"/>
    <w:basedOn w:val="Normal"/>
    <w:semiHidden/>
    <w:rsid w:val="00DB2411"/>
    <w:pPr>
      <w:spacing w:after="0"/>
    </w:pPr>
    <w:rPr>
      <w:szCs w:val="20"/>
      <w:lang w:eastAsia="en-GB"/>
    </w:rPr>
  </w:style>
  <w:style w:type="table" w:customStyle="1" w:styleId="MastekTableReview">
    <w:name w:val="Mastek Table Review"/>
    <w:basedOn w:val="TableNormal"/>
    <w:rsid w:val="008B4C8E"/>
    <w:rPr>
      <w:sz w:val="18"/>
      <w:szCs w:val="18"/>
      <w:lang w:val="en-GB" w:eastAsia="en-GB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  <w:tblStylePr w:type="firstRow">
      <w:rPr>
        <w:b w:val="0"/>
        <w:i w:val="0"/>
        <w:sz w:val="18"/>
        <w:szCs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C3E9E"/>
    <w:pPr>
      <w:spacing w:after="0" w:line="240" w:lineRule="auto"/>
      <w:jc w:val="left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C3E9E"/>
    <w:rPr>
      <w:rFonts w:ascii="Consolas" w:hAnsi="Consolas"/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2F7"/>
    <w:pPr>
      <w:spacing w:before="0" w:after="120" w:line="240" w:lineRule="auto"/>
    </w:pPr>
    <w:rPr>
      <w:rFonts w:ascii="Trebuchet MS" w:hAnsi="Trebuchet MS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2F7"/>
    <w:rPr>
      <w:rFonts w:ascii="Trebuchet MS" w:hAnsi="Trebuchet MS"/>
      <w:b/>
      <w:bCs/>
      <w:lang w:val="en-GB"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4D1E17"/>
    <w:rPr>
      <w:rFonts w:eastAsiaTheme="majorEastAsia" w:cs="Times New Roman (Headings CS)"/>
      <w:i/>
      <w:iCs/>
      <w:color w:val="5C5454" w:themeColor="accent4"/>
      <w:sz w:val="16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702DE8"/>
    <w:rPr>
      <w:rFonts w:eastAsiaTheme="majorEastAsia" w:cs="Times New Roman (Headings CS)"/>
      <w:i/>
      <w:iCs/>
      <w:color w:val="404040" w:themeColor="text1" w:themeTint="BF"/>
      <w:sz w:val="16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8A05CE"/>
    <w:rPr>
      <w:rFonts w:asciiTheme="majorHAnsi" w:eastAsiaTheme="majorEastAsia" w:hAnsiTheme="majorHAnsi" w:cstheme="majorBidi"/>
      <w:color w:val="404040" w:themeColor="text1" w:themeTint="BF"/>
      <w:sz w:val="16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5CE"/>
    <w:rPr>
      <w:rFonts w:asciiTheme="majorHAnsi" w:eastAsiaTheme="majorEastAsia" w:hAnsiTheme="majorHAnsi" w:cstheme="majorBidi"/>
      <w:i/>
      <w:iCs/>
      <w:color w:val="404040" w:themeColor="text1" w:themeTint="BF"/>
      <w:sz w:val="16"/>
      <w:szCs w:val="20"/>
      <w:lang w:val="en-GB"/>
    </w:rPr>
  </w:style>
  <w:style w:type="paragraph" w:customStyle="1" w:styleId="Mastekcaptioncopy">
    <w:name w:val="Mastek caption copy"/>
    <w:basedOn w:val="Normal"/>
    <w:rsid w:val="006939CB"/>
    <w:pPr>
      <w:jc w:val="left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C1F3F"/>
    <w:pPr>
      <w:spacing w:after="0"/>
      <w:jc w:val="left"/>
    </w:pPr>
    <w:rPr>
      <w:szCs w:val="22"/>
    </w:rPr>
  </w:style>
  <w:style w:type="table" w:customStyle="1" w:styleId="Table">
    <w:name w:val="Table"/>
    <w:basedOn w:val="TableNormal"/>
    <w:uiPriority w:val="61"/>
    <w:rsid w:val="006333DC"/>
    <w:tblPr>
      <w:tblStyleRowBandSize w:val="1"/>
      <w:tblStyleColBandSize w:val="1"/>
      <w:jc w:val="center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rPr>
      <w:jc w:val="center"/>
    </w:trPr>
    <w:tblStylePr w:type="firstRow">
      <w:pPr>
        <w:spacing w:before="0" w:after="0" w:line="240" w:lineRule="auto"/>
      </w:pPr>
      <w:rPr>
        <w:rFonts w:ascii="Trebuchet MS" w:hAnsi="Trebuchet MS"/>
        <w:b/>
        <w:bCs/>
        <w:color w:val="FFFFFF"/>
        <w:sz w:val="22"/>
      </w:rPr>
      <w:tblPr/>
      <w:trPr>
        <w:tblHeader/>
      </w:t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5222D"/>
    <w:rPr>
      <w:color w:val="808080"/>
    </w:rPr>
  </w:style>
  <w:style w:type="character" w:customStyle="1" w:styleId="CaptionChar">
    <w:name w:val="Caption Char"/>
    <w:basedOn w:val="DefaultParagraphFont"/>
    <w:link w:val="Caption"/>
    <w:rsid w:val="00D50E1D"/>
    <w:rPr>
      <w:b/>
      <w:iCs/>
      <w:color w:val="5C5454" w:themeColor="accent4"/>
      <w:sz w:val="20"/>
      <w:szCs w:val="20"/>
      <w:lang w:val="en-GB" w:eastAsia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71CF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71CF9"/>
    <w:rPr>
      <w:szCs w:val="24"/>
      <w:lang w:val="en-GB"/>
    </w:rPr>
  </w:style>
  <w:style w:type="paragraph" w:styleId="ListNumber4">
    <w:name w:val="List Number 4"/>
    <w:basedOn w:val="Normal"/>
    <w:semiHidden/>
    <w:rsid w:val="00871CF9"/>
    <w:pPr>
      <w:tabs>
        <w:tab w:val="num" w:pos="1209"/>
      </w:tabs>
      <w:spacing w:after="0"/>
      <w:ind w:left="1209" w:hanging="360"/>
      <w:jc w:val="left"/>
    </w:pPr>
    <w:rPr>
      <w:rFonts w:ascii="Tahoma" w:eastAsia="Calibri" w:hAnsi="Tahoma"/>
      <w:color w:val="000000" w:themeColor="text1"/>
      <w:sz w:val="20"/>
      <w:szCs w:val="22"/>
      <w:lang w:eastAsia="en-GB"/>
    </w:rPr>
  </w:style>
  <w:style w:type="paragraph" w:customStyle="1" w:styleId="Bullet">
    <w:name w:val="Bullet"/>
    <w:link w:val="BulletChar"/>
    <w:qFormat/>
    <w:rsid w:val="004D1E17"/>
    <w:pPr>
      <w:numPr>
        <w:numId w:val="1"/>
      </w:numPr>
      <w:spacing w:before="120" w:after="120" w:line="320" w:lineRule="atLeast"/>
      <w:ind w:left="714" w:hanging="357"/>
    </w:pPr>
    <w:rPr>
      <w:rFonts w:cs="Tahoma"/>
      <w:color w:val="000000" w:themeColor="text1"/>
      <w:sz w:val="20"/>
      <w:szCs w:val="24"/>
      <w:lang w:val="en-GB"/>
    </w:rPr>
  </w:style>
  <w:style w:type="character" w:customStyle="1" w:styleId="BulletChar">
    <w:name w:val="Bullet Char"/>
    <w:basedOn w:val="DefaultParagraphFont"/>
    <w:link w:val="Bullet"/>
    <w:rsid w:val="004D1E17"/>
    <w:rPr>
      <w:rFonts w:cs="Tahoma"/>
      <w:color w:val="000000" w:themeColor="text1"/>
      <w:sz w:val="20"/>
      <w:szCs w:val="24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871CF9"/>
    <w:rPr>
      <w:rFonts w:asciiTheme="minorHAnsi" w:eastAsiaTheme="minorHAnsi" w:hAnsiTheme="minorHAnsi" w:cstheme="minorBid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8466A4"/>
    <w:tblPr>
      <w:tblStyleRowBandSize w:val="1"/>
      <w:tblStyleColBandSize w:val="1"/>
      <w:tblBorders>
        <w:top w:val="single" w:sz="8" w:space="0" w:color="0015C4" w:themeColor="accent1"/>
        <w:left w:val="single" w:sz="8" w:space="0" w:color="0015C4" w:themeColor="accent1"/>
        <w:bottom w:val="single" w:sz="8" w:space="0" w:color="0015C4" w:themeColor="accent1"/>
        <w:right w:val="single" w:sz="8" w:space="0" w:color="0015C4" w:themeColor="accent1"/>
        <w:insideH w:val="single" w:sz="8" w:space="0" w:color="0015C4" w:themeColor="accent1"/>
        <w:insideV w:val="single" w:sz="8" w:space="0" w:color="0015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18" w:space="0" w:color="0015C4" w:themeColor="accent1"/>
          <w:right w:val="single" w:sz="8" w:space="0" w:color="0015C4" w:themeColor="accent1"/>
          <w:insideH w:val="nil"/>
          <w:insideV w:val="single" w:sz="8" w:space="0" w:color="0015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  <w:insideH w:val="nil"/>
          <w:insideV w:val="single" w:sz="8" w:space="0" w:color="0015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</w:tcBorders>
      </w:tcPr>
    </w:tblStylePr>
    <w:tblStylePr w:type="band1Vert"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</w:tcBorders>
        <w:shd w:val="clear" w:color="auto" w:fill="B1B9FF" w:themeFill="accent1" w:themeFillTint="3F"/>
      </w:tcPr>
    </w:tblStylePr>
    <w:tblStylePr w:type="band1Horz"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  <w:insideV w:val="single" w:sz="8" w:space="0" w:color="0015C4" w:themeColor="accent1"/>
        </w:tcBorders>
        <w:shd w:val="clear" w:color="auto" w:fill="B1B9FF" w:themeFill="accent1" w:themeFillTint="3F"/>
      </w:tcPr>
    </w:tblStylePr>
    <w:tblStylePr w:type="band2Horz"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  <w:insideV w:val="single" w:sz="8" w:space="0" w:color="0015C4" w:themeColor="accent1"/>
        </w:tcBorders>
      </w:tcPr>
    </w:tblStylePr>
  </w:style>
  <w:style w:type="paragraph" w:styleId="FootnoteText">
    <w:name w:val="footnote text"/>
    <w:basedOn w:val="Normal"/>
    <w:link w:val="FootnoteTextChar"/>
    <w:semiHidden/>
    <w:unhideWhenUsed/>
    <w:rsid w:val="007310CB"/>
    <w:pPr>
      <w:spacing w:before="120" w:after="0" w:line="300" w:lineRule="auto"/>
    </w:pPr>
    <w:rPr>
      <w:rFonts w:eastAsiaTheme="minorEastAsia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310CB"/>
    <w:rPr>
      <w:rFonts w:eastAsiaTheme="minorEastAsia" w:cstheme="minorBidi"/>
      <w:sz w:val="20"/>
      <w:szCs w:val="20"/>
      <w:lang w:val="en-GB"/>
    </w:rPr>
  </w:style>
  <w:style w:type="paragraph" w:customStyle="1" w:styleId="MastekTableText">
    <w:name w:val="Mastek Table Text"/>
    <w:basedOn w:val="Normal"/>
    <w:autoRedefine/>
    <w:uiPriority w:val="99"/>
    <w:rsid w:val="00BB06A1"/>
    <w:pPr>
      <w:spacing w:before="60" w:after="60"/>
      <w:jc w:val="left"/>
    </w:pPr>
    <w:rPr>
      <w:bCs/>
      <w:sz w:val="20"/>
      <w:szCs w:val="22"/>
      <w:lang w:eastAsia="en-GB"/>
    </w:rPr>
  </w:style>
  <w:style w:type="paragraph" w:customStyle="1" w:styleId="Documentsubheading">
    <w:name w:val="Document sub heading"/>
    <w:basedOn w:val="Normal"/>
    <w:rsid w:val="0021020F"/>
    <w:pPr>
      <w:framePr w:wrap="notBeside" w:vAnchor="text" w:hAnchor="text" w:y="1"/>
      <w:jc w:val="left"/>
    </w:pPr>
    <w:rPr>
      <w:color w:val="FFFFFF" w:themeColor="background1"/>
      <w:sz w:val="40"/>
      <w:szCs w:val="40"/>
    </w:rPr>
  </w:style>
  <w:style w:type="paragraph" w:styleId="Revision">
    <w:name w:val="Revision"/>
    <w:hidden/>
    <w:uiPriority w:val="99"/>
    <w:semiHidden/>
    <w:rsid w:val="00BF5667"/>
    <w:rPr>
      <w:szCs w:val="24"/>
      <w:lang w:val="en-GB"/>
    </w:rPr>
  </w:style>
  <w:style w:type="table" w:customStyle="1" w:styleId="MediumShading1-Accent12">
    <w:name w:val="Medium Shading 1 - Accent 12"/>
    <w:basedOn w:val="TableNormal"/>
    <w:uiPriority w:val="63"/>
    <w:rsid w:val="008A43AB"/>
    <w:rPr>
      <w:sz w:val="20"/>
      <w:szCs w:val="20"/>
    </w:rPr>
    <w:tblPr>
      <w:tblStyleRowBandSize w:val="1"/>
      <w:tblStyleColBandSize w:val="1"/>
      <w:tblBorders>
        <w:top w:val="single" w:sz="8" w:space="0" w:color="132CFF" w:themeColor="accent1" w:themeTint="BF"/>
        <w:left w:val="single" w:sz="8" w:space="0" w:color="132CFF" w:themeColor="accent1" w:themeTint="BF"/>
        <w:bottom w:val="single" w:sz="8" w:space="0" w:color="132CFF" w:themeColor="accent1" w:themeTint="BF"/>
        <w:right w:val="single" w:sz="8" w:space="0" w:color="132CFF" w:themeColor="accent1" w:themeTint="BF"/>
        <w:insideH w:val="single" w:sz="8" w:space="0" w:color="132C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32CFF" w:themeColor="accent1" w:themeTint="BF"/>
          <w:left w:val="single" w:sz="8" w:space="0" w:color="132CFF" w:themeColor="accent1" w:themeTint="BF"/>
          <w:bottom w:val="single" w:sz="8" w:space="0" w:color="132CFF" w:themeColor="accent1" w:themeTint="BF"/>
          <w:right w:val="single" w:sz="8" w:space="0" w:color="132CFF" w:themeColor="accent1" w:themeTint="BF"/>
          <w:insideH w:val="nil"/>
          <w:insideV w:val="nil"/>
        </w:tcBorders>
        <w:shd w:val="clear" w:color="auto" w:fill="0015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32CFF" w:themeColor="accent1" w:themeTint="BF"/>
          <w:left w:val="single" w:sz="8" w:space="0" w:color="132CFF" w:themeColor="accent1" w:themeTint="BF"/>
          <w:bottom w:val="single" w:sz="8" w:space="0" w:color="132CFF" w:themeColor="accent1" w:themeTint="BF"/>
          <w:right w:val="single" w:sz="8" w:space="0" w:color="132C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1B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C51F1"/>
    <w:rPr>
      <w:rFonts w:ascii="Times New Roman" w:hAnsi="Times New Roman"/>
      <w:sz w:val="20"/>
      <w:szCs w:val="20"/>
    </w:rPr>
    <w:tblPr>
      <w:tblStyleRowBandSize w:val="1"/>
      <w:tblStyleColBandSize w:val="1"/>
      <w:tblBorders>
        <w:top w:val="single" w:sz="8" w:space="0" w:color="F37B45" w:themeColor="accent5" w:themeTint="BF"/>
        <w:left w:val="single" w:sz="8" w:space="0" w:color="F37B45" w:themeColor="accent5" w:themeTint="BF"/>
        <w:bottom w:val="single" w:sz="8" w:space="0" w:color="F37B45" w:themeColor="accent5" w:themeTint="BF"/>
        <w:right w:val="single" w:sz="8" w:space="0" w:color="F37B45" w:themeColor="accent5" w:themeTint="BF"/>
        <w:insideH w:val="single" w:sz="8" w:space="0" w:color="F37B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7B45" w:themeColor="accent5" w:themeTint="BF"/>
          <w:left w:val="single" w:sz="8" w:space="0" w:color="F37B45" w:themeColor="accent5" w:themeTint="BF"/>
          <w:bottom w:val="single" w:sz="8" w:space="0" w:color="F37B45" w:themeColor="accent5" w:themeTint="BF"/>
          <w:right w:val="single" w:sz="8" w:space="0" w:color="F37B45" w:themeColor="accent5" w:themeTint="BF"/>
          <w:insideH w:val="nil"/>
          <w:insideV w:val="nil"/>
        </w:tcBorders>
        <w:shd w:val="clear" w:color="auto" w:fill="E9530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B45" w:themeColor="accent5" w:themeTint="BF"/>
          <w:left w:val="single" w:sz="8" w:space="0" w:color="F37B45" w:themeColor="accent5" w:themeTint="BF"/>
          <w:bottom w:val="single" w:sz="8" w:space="0" w:color="F37B45" w:themeColor="accent5" w:themeTint="BF"/>
          <w:right w:val="single" w:sz="8" w:space="0" w:color="F37B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5">
    <w:name w:val="Medium Grid 2 Accent 5"/>
    <w:basedOn w:val="TableNormal"/>
    <w:uiPriority w:val="68"/>
    <w:rsid w:val="00216A1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530E" w:themeColor="accent5"/>
        <w:left w:val="single" w:sz="8" w:space="0" w:color="E9530E" w:themeColor="accent5"/>
        <w:bottom w:val="single" w:sz="8" w:space="0" w:color="E9530E" w:themeColor="accent5"/>
        <w:right w:val="single" w:sz="8" w:space="0" w:color="E9530E" w:themeColor="accent5"/>
        <w:insideH w:val="single" w:sz="8" w:space="0" w:color="E9530E" w:themeColor="accent5"/>
        <w:insideV w:val="single" w:sz="8" w:space="0" w:color="E9530E" w:themeColor="accent5"/>
      </w:tblBorders>
    </w:tblPr>
    <w:tcPr>
      <w:shd w:val="clear" w:color="auto" w:fill="FBD3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CD" w:themeFill="accent5" w:themeFillTint="33"/>
      </w:tcPr>
    </w:tblStylePr>
    <w:tblStylePr w:type="band1Vert">
      <w:tblPr/>
      <w:tcPr>
        <w:shd w:val="clear" w:color="auto" w:fill="F7A783" w:themeFill="accent5" w:themeFillTint="7F"/>
      </w:tcPr>
    </w:tblStylePr>
    <w:tblStylePr w:type="band1Horz">
      <w:tblPr/>
      <w:tcPr>
        <w:tcBorders>
          <w:insideH w:val="single" w:sz="6" w:space="0" w:color="E9530E" w:themeColor="accent5"/>
          <w:insideV w:val="single" w:sz="6" w:space="0" w:color="E9530E" w:themeColor="accent5"/>
        </w:tcBorders>
        <w:shd w:val="clear" w:color="auto" w:fill="F7A78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216A1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1B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15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15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15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15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272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272FF" w:themeFill="accent1" w:themeFillTint="7F"/>
      </w:tcPr>
    </w:tblStylePr>
  </w:style>
  <w:style w:type="table" w:styleId="LightShading">
    <w:name w:val="Light Shading"/>
    <w:basedOn w:val="TableNormal"/>
    <w:uiPriority w:val="60"/>
    <w:rsid w:val="00FF07C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24E86"/>
    <w:rPr>
      <w:color w:val="000F92" w:themeColor="accent1" w:themeShade="BF"/>
    </w:rPr>
    <w:tblPr>
      <w:tblStyleRowBandSize w:val="1"/>
      <w:tblStyleColBandSize w:val="1"/>
      <w:tblBorders>
        <w:top w:val="single" w:sz="8" w:space="0" w:color="0015C4" w:themeColor="accent1"/>
        <w:bottom w:val="single" w:sz="8" w:space="0" w:color="0015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15C4" w:themeColor="accent1"/>
          <w:left w:val="nil"/>
          <w:bottom w:val="single" w:sz="8" w:space="0" w:color="0015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15C4" w:themeColor="accent1"/>
          <w:left w:val="nil"/>
          <w:bottom w:val="single" w:sz="8" w:space="0" w:color="0015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1B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1B9FF" w:themeFill="accent1" w:themeFillTint="3F"/>
      </w:tc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253407"/>
    <w:pPr>
      <w:spacing w:after="0"/>
      <w:jc w:val="left"/>
    </w:pPr>
    <w:rPr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53407"/>
    <w:pPr>
      <w:spacing w:after="0"/>
      <w:jc w:val="left"/>
    </w:pPr>
    <w:rPr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53407"/>
    <w:pPr>
      <w:spacing w:after="0"/>
      <w:jc w:val="left"/>
    </w:pPr>
    <w:rPr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53407"/>
    <w:pPr>
      <w:spacing w:after="0"/>
      <w:jc w:val="left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E7A45"/>
    <w:pPr>
      <w:spacing w:after="100"/>
    </w:pPr>
  </w:style>
  <w:style w:type="character" w:styleId="PageNumber">
    <w:name w:val="page number"/>
    <w:basedOn w:val="DefaultParagraphFont"/>
    <w:uiPriority w:val="99"/>
    <w:semiHidden/>
    <w:unhideWhenUsed/>
    <w:rsid w:val="00253407"/>
  </w:style>
  <w:style w:type="paragraph" w:customStyle="1" w:styleId="Heasertext">
    <w:name w:val="Heaser text"/>
    <w:basedOn w:val="Normal"/>
    <w:next w:val="Header"/>
    <w:rsid w:val="00D260FC"/>
    <w:pPr>
      <w:pBdr>
        <w:bottom w:val="single" w:sz="4" w:space="1" w:color="A6A6A6" w:themeColor="background1" w:themeShade="A6"/>
      </w:pBdr>
      <w:jc w:val="left"/>
    </w:pPr>
  </w:style>
  <w:style w:type="paragraph" w:styleId="TOC2">
    <w:name w:val="toc 2"/>
    <w:basedOn w:val="TOC1"/>
    <w:next w:val="Normal"/>
    <w:autoRedefine/>
    <w:uiPriority w:val="39"/>
    <w:unhideWhenUsed/>
    <w:rsid w:val="00FE7A45"/>
    <w:pPr>
      <w:tabs>
        <w:tab w:val="left" w:pos="480"/>
        <w:tab w:val="right" w:leader="dot" w:pos="9064"/>
      </w:tabs>
      <w:jc w:val="left"/>
    </w:pPr>
    <w:rPr>
      <w:noProof/>
    </w:rPr>
  </w:style>
  <w:style w:type="paragraph" w:customStyle="1" w:styleId="Covercontactdetails">
    <w:name w:val="Cover contact details"/>
    <w:basedOn w:val="Normal"/>
    <w:rsid w:val="008B3931"/>
    <w:rPr>
      <w:color w:val="FFFFFF" w:themeColor="background1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3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20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89380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9802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5779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1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58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47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0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078972">
                                              <w:marLeft w:val="133"/>
                                              <w:marRight w:val="133"/>
                                              <w:marTop w:val="133"/>
                                              <w:marBottom w:val="2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29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36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5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721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0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220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394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8925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4498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239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087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4080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5750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8761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1236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1448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8089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603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0153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3642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9810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0997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6743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642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429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9260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6704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6099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879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8828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1656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119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2287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1843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18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8861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606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4957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005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1613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1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5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8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2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5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112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55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348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431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68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89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9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4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6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048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9933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34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325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593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669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923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111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2747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325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7905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87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2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3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8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8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6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68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9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05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0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54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9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9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4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1881">
          <w:marLeft w:val="0"/>
          <w:marRight w:val="0"/>
          <w:marTop w:val="0"/>
          <w:marBottom w:val="0"/>
          <w:divBdr>
            <w:top w:val="none" w:sz="0" w:space="8" w:color="auto"/>
            <w:left w:val="single" w:sz="4" w:space="0" w:color="BBBBBB"/>
            <w:bottom w:val="none" w:sz="0" w:space="0" w:color="auto"/>
            <w:right w:val="none" w:sz="0" w:space="0" w:color="auto"/>
          </w:divBdr>
          <w:divsChild>
            <w:div w:id="1038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9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8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9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5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7124">
          <w:marLeft w:val="0"/>
          <w:marRight w:val="0"/>
          <w:marTop w:val="0"/>
          <w:marBottom w:val="0"/>
          <w:divBdr>
            <w:top w:val="none" w:sz="0" w:space="8" w:color="auto"/>
            <w:left w:val="single" w:sz="4" w:space="0" w:color="BBBBBB"/>
            <w:bottom w:val="none" w:sz="0" w:space="0" w:color="auto"/>
            <w:right w:val="none" w:sz="0" w:space="0" w:color="auto"/>
          </w:divBdr>
          <w:divsChild>
            <w:div w:id="1140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8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8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8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2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27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17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329212">
                                              <w:marLeft w:val="133"/>
                                              <w:marRight w:val="133"/>
                                              <w:marTop w:val="133"/>
                                              <w:marBottom w:val="2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16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632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577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518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275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7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514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2957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79258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097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3258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788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478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6005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0898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003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9104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4444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19905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814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5775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746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5910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6305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511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6458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13" w:color="B7B193"/>
                  </w:divBdr>
                </w:div>
              </w:divsChild>
            </w:div>
          </w:divsChild>
        </w:div>
      </w:divsChild>
    </w:div>
    <w:div w:id="17462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4714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36" Type="http://schemas.microsoft.com/office/2016/09/relationships/commentsIds" Target="commentsId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ravinn\Local%20Settings\Temporary%20Internet%20Files\Content.Outlook\M3LGAJ76\Mastek%20Proposal.dotx" TargetMode="External"/></Relationships>
</file>

<file path=word/theme/theme1.xml><?xml version="1.0" encoding="utf-8"?>
<a:theme xmlns:a="http://schemas.openxmlformats.org/drawingml/2006/main" name="Office Theme">
  <a:themeElements>
    <a:clrScheme name="Mastek colour palle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15C4"/>
      </a:accent1>
      <a:accent2>
        <a:srgbClr val="0099A8"/>
      </a:accent2>
      <a:accent3>
        <a:srgbClr val="98989A"/>
      </a:accent3>
      <a:accent4>
        <a:srgbClr val="5C5454"/>
      </a:accent4>
      <a:accent5>
        <a:srgbClr val="E9530E"/>
      </a:accent5>
      <a:accent6>
        <a:srgbClr val="EBDC00"/>
      </a:accent6>
      <a:hlink>
        <a:srgbClr val="41AEDA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A8F44B21A7BD4F87792DDD02D5E737" ma:contentTypeVersion="29" ma:contentTypeDescription="Create a new document." ma:contentTypeScope="" ma:versionID="af3aa3c77cae7251e70b3df320c62e9c">
  <xsd:schema xmlns:xsd="http://www.w3.org/2001/XMLSchema" xmlns:xs="http://www.w3.org/2001/XMLSchema" xmlns:p="http://schemas.microsoft.com/office/2006/metadata/properties" xmlns:ns2="489abc5b-bdf6-4e50-9c28-6745d929bd9c" xmlns:ns3="3508eb69-905d-4d96-b582-f8c956ab1b25" targetNamespace="http://schemas.microsoft.com/office/2006/metadata/properties" ma:root="true" ma:fieldsID="175f3ba0eeb843e69796f724550251a1" ns2:_="" ns3:_="">
    <xsd:import namespace="489abc5b-bdf6-4e50-9c28-6745d929bd9c"/>
    <xsd:import namespace="3508eb69-905d-4d96-b582-f8c956ab1b2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TaxKeywordTaxHTField" minOccurs="0"/>
                <xsd:element ref="ns2:TaxCatchAll" minOccurs="0"/>
                <xsd:element ref="ns3:Category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abc5b-bdf6-4e50-9c28-6745d929bd9c" elementFormDefault="qualified">
    <xsd:import namespace="http://schemas.microsoft.com/office/2006/documentManagement/types"/>
    <xsd:import namespace="http://schemas.microsoft.com/office/infopath/2007/PartnerControls"/>
    <xsd:element name="SharedWithUsers" ma:index="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11" nillable="true" ma:taxonomy="true" ma:internalName="TaxKeywordTaxHTField" ma:taxonomyFieldName="TaxKeyword" ma:displayName="Enterprise Keywords" ma:fieldId="{23f27201-bee3-471e-b2e7-b64fd8b7ca38}" ma:taxonomyMulti="true" ma:sspId="79436181-6ac7-4620-95a8-5fa159db9a54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description="" ma:list="{9ebe014d-bb3c-48de-9087-885b1c78817e}" ma:internalName="TaxCatchAll" ma:readOnly="false" ma:showField="CatchAllData" ma:web="489abc5b-bdf6-4e50-9c28-6745d929bd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8eb69-905d-4d96-b582-f8c956ab1b25" elementFormDefault="qualified">
    <xsd:import namespace="http://schemas.microsoft.com/office/2006/documentManagement/types"/>
    <xsd:import namespace="http://schemas.microsoft.com/office/infopath/2007/PartnerControls"/>
    <xsd:element name="Category" ma:index="13" nillable="true" ma:displayName="Category" ma:internalName="Category">
      <xsd:simpleType>
        <xsd:restriction base="dms:Text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TaxKeywordTaxHTField xmlns="489abc5b-bdf6-4e50-9c28-6745d929bd9c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Real Estate</TermName>
          <TermId xmlns="http://schemas.microsoft.com/office/infopath/2007/PartnerControls">3ec582f2-3fb9-450e-97c4-dc6b3739a677</TermId>
        </TermInfo>
      </Terms>
    </TaxKeywordTaxHTField>
    <TaxCatchAll xmlns="489abc5b-bdf6-4e50-9c28-6745d929bd9c">
      <Value>69</Value>
    </TaxCatchAll>
    <Category xmlns="3508eb69-905d-4d96-b582-f8c956ab1b2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AF738-FDB2-4481-852B-5D2B4F5122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A49FF1-12F4-4352-9992-7B91EF1EFB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9abc5b-bdf6-4e50-9c28-6745d929bd9c"/>
    <ds:schemaRef ds:uri="3508eb69-905d-4d96-b582-f8c956ab1b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73B977-5318-4A68-8190-BA49015BB552}">
  <ds:schemaRefs>
    <ds:schemaRef ds:uri="http://schemas.microsoft.com/office/2006/metadata/properties"/>
    <ds:schemaRef ds:uri="489abc5b-bdf6-4e50-9c28-6745d929bd9c"/>
    <ds:schemaRef ds:uri="http://schemas.microsoft.com/office/infopath/2007/PartnerControls"/>
    <ds:schemaRef ds:uri="3508eb69-905d-4d96-b582-f8c956ab1b25"/>
  </ds:schemaRefs>
</ds:datastoreItem>
</file>

<file path=customXml/itemProps4.xml><?xml version="1.0" encoding="utf-8"?>
<ds:datastoreItem xmlns:ds="http://schemas.openxmlformats.org/officeDocument/2006/customXml" ds:itemID="{9CF4CDCD-0FD7-4032-8250-04EDF59FB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Mastek Proposal.dotx</Template>
  <TotalTime>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Mastek Response to Spicerhaart_EA Sales Replacement ITT_v1.0 for KM</vt:lpstr>
    </vt:vector>
  </TitlesOfParts>
  <Manager/>
  <Company>Mastek UK Ltd.</Company>
  <LinksUpToDate>false</LinksUpToDate>
  <CharactersWithSpaces>15</CharactersWithSpaces>
  <SharedDoc>false</SharedDoc>
  <HyperlinkBase/>
  <HLinks>
    <vt:vector size="78" baseType="variant">
      <vt:variant>
        <vt:i4>1507381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_Toc121201512</vt:lpwstr>
      </vt:variant>
      <vt:variant>
        <vt:i4>1507381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_Toc121201511</vt:lpwstr>
      </vt:variant>
      <vt:variant>
        <vt:i4>1507381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_Toc121201510</vt:lpwstr>
      </vt:variant>
      <vt:variant>
        <vt:i4>1441845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_Toc121201509</vt:lpwstr>
      </vt:variant>
      <vt:variant>
        <vt:i4>1441845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_Toc121201508</vt:lpwstr>
      </vt:variant>
      <vt:variant>
        <vt:i4>1441845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_Toc121201507</vt:lpwstr>
      </vt:variant>
      <vt:variant>
        <vt:i4>1441845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_Toc121201506</vt:lpwstr>
      </vt:variant>
      <vt:variant>
        <vt:i4>1441845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_Toc121201505</vt:lpwstr>
      </vt:variant>
      <vt:variant>
        <vt:i4>1441845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_Toc121201504</vt:lpwstr>
      </vt:variant>
      <vt:variant>
        <vt:i4>1441845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_Toc121201503</vt:lpwstr>
      </vt:variant>
      <vt:variant>
        <vt:i4>5636214</vt:i4>
      </vt:variant>
      <vt:variant>
        <vt:i4>12</vt:i4>
      </vt:variant>
      <vt:variant>
        <vt:i4>0</vt:i4>
      </vt:variant>
      <vt:variant>
        <vt:i4>5</vt:i4>
      </vt:variant>
      <vt:variant>
        <vt:lpwstr>mailto:email.address@mastek.co.uk</vt:lpwstr>
      </vt:variant>
      <vt:variant>
        <vt:lpwstr/>
      </vt:variant>
      <vt:variant>
        <vt:i4>3145747</vt:i4>
      </vt:variant>
      <vt:variant>
        <vt:i4>9</vt:i4>
      </vt:variant>
      <vt:variant>
        <vt:i4>0</vt:i4>
      </vt:variant>
      <vt:variant>
        <vt:i4>5</vt:i4>
      </vt:variant>
      <vt:variant>
        <vt:lpwstr>mailto:email@mastek.com</vt:lpwstr>
      </vt:variant>
      <vt:variant>
        <vt:lpwstr/>
      </vt:variant>
      <vt:variant>
        <vt:i4>4718617</vt:i4>
      </vt:variant>
      <vt:variant>
        <vt:i4>5681</vt:i4>
      </vt:variant>
      <vt:variant>
        <vt:i4>1025</vt:i4>
      </vt:variant>
      <vt:variant>
        <vt:i4>1</vt:i4>
      </vt:variant>
      <vt:variant>
        <vt:lpwstr>..\MASTEK logo files\MASTEK SMALL 03.jpg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Mastek Response to Spicerhaart_EA Sales Replacement ITT_v1.0 for KM</dc:title>
  <dc:subject/>
  <dc:creator>Mastek</dc:creator>
  <cp:keywords>Real Estate</cp:keywords>
  <dc:description/>
  <cp:lastModifiedBy>Yusuf Soni</cp:lastModifiedBy>
  <cp:revision>2</cp:revision>
  <cp:lastPrinted>2018-05-04T14:52:00Z</cp:lastPrinted>
  <dcterms:created xsi:type="dcterms:W3CDTF">2019-07-30T11:08:00Z</dcterms:created>
  <dcterms:modified xsi:type="dcterms:W3CDTF">2019-07-30T11:08:00Z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0x010100F5A8F44B21A7BD4F87792DDD02D5E737</vt:lpwstr>
  </property>
  <property fmtid="{D5CDD505-2E9C-101B-9397-08002B2CF9AE}" pid="3" name="TaxKeyword">
    <vt:lpwstr>69;#Real Estate|3ec582f2-3fb9-450e-97c4-dc6b3739a677</vt:lpwstr>
  </property>
</Properties>
</file>