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F6D83" w14:textId="598DEFD0" w:rsidR="00927023" w:rsidRDefault="00927023" w:rsidP="00927023">
      <w:pPr>
        <w:pStyle w:val="Notebodycopy"/>
      </w:pPr>
      <w:r w:rsidRPr="0092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0BC9E2" wp14:editId="6F7C24EA">
                <wp:simplePos x="0" y="0"/>
                <wp:positionH relativeFrom="column">
                  <wp:posOffset>-50800</wp:posOffset>
                </wp:positionH>
                <wp:positionV relativeFrom="paragraph">
                  <wp:posOffset>6337935</wp:posOffset>
                </wp:positionV>
                <wp:extent cx="5062220" cy="1073150"/>
                <wp:effectExtent l="0" t="0" r="508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35BBA" w14:textId="77777777" w:rsidR="00927023" w:rsidRPr="00927023" w:rsidRDefault="00927023" w:rsidP="00927023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27023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Document heading</w:t>
                            </w:r>
                          </w:p>
                          <w:p w14:paraId="09B2A8A5" w14:textId="77777777" w:rsidR="00927023" w:rsidRPr="00927023" w:rsidRDefault="00927023" w:rsidP="0092702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2702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Sub heading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C9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pt;margin-top:499.05pt;width:398.6pt;height:8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" filled="f" stroked="f">
                <v:textbox inset="0,0,0,0">
                  <w:txbxContent>
                    <w:p w14:paraId="28135BBA" w14:textId="77777777" w:rsidR="00927023" w:rsidRPr="00927023" w:rsidRDefault="00927023" w:rsidP="00927023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927023">
                        <w:rPr>
                          <w:color w:val="FFFFFF" w:themeColor="background1"/>
                          <w:sz w:val="52"/>
                          <w:szCs w:val="52"/>
                        </w:rPr>
                        <w:t>Document heading</w:t>
                      </w:r>
                    </w:p>
                    <w:p w14:paraId="09B2A8A5" w14:textId="77777777" w:rsidR="00927023" w:rsidRPr="00927023" w:rsidRDefault="00927023" w:rsidP="0092702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27023">
                        <w:rPr>
                          <w:color w:val="FFFFFF" w:themeColor="background1"/>
                          <w:sz w:val="40"/>
                          <w:szCs w:val="40"/>
                        </w:rPr>
                        <w:t>Sub 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B3545C2" w14:textId="77777777" w:rsidR="00690BCD" w:rsidRDefault="00220DD7" w:rsidP="00690BCD">
      <w:pPr>
        <w:tabs>
          <w:tab w:val="left" w:pos="480"/>
        </w:tabs>
      </w:pPr>
      <w:r w:rsidRPr="00C551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AB5163" wp14:editId="0A1B3CA4">
                <wp:simplePos x="0" y="0"/>
                <wp:positionH relativeFrom="column">
                  <wp:posOffset>-70485</wp:posOffset>
                </wp:positionH>
                <wp:positionV relativeFrom="paragraph">
                  <wp:posOffset>5874385</wp:posOffset>
                </wp:positionV>
                <wp:extent cx="5062220" cy="1073150"/>
                <wp:effectExtent l="0" t="0" r="508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3C313" w14:textId="3ECB721C" w:rsidR="00220DD7" w:rsidRDefault="00220DD7" w:rsidP="00220DD7">
                            <w:pPr>
                              <w:rPr>
                                <w:color w:val="00168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1689"/>
                                <w:sz w:val="52"/>
                                <w:szCs w:val="52"/>
                              </w:rPr>
                              <w:t xml:space="preserve">Skill Tracker </w:t>
                            </w:r>
                          </w:p>
                          <w:p w14:paraId="7B6C03FD" w14:textId="6E381AC3" w:rsidR="00220DD7" w:rsidRPr="009C1790" w:rsidRDefault="00220DD7" w:rsidP="00220DD7">
                            <w:pPr>
                              <w:rPr>
                                <w:color w:val="0099A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99A8"/>
                                <w:sz w:val="40"/>
                                <w:szCs w:val="40"/>
                              </w:rPr>
                              <w:t>Group No.: 4 (Justice League)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5163" id="_x0000_s1027" type="#_x0000_t202" style="position:absolute;left:0;text-align:left;margin-left:-5.55pt;margin-top:462.55pt;width:398.6pt;height:8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" filled="f" stroked="f">
                <v:textbox inset="0,0,0,0">
                  <w:txbxContent>
                    <w:p w14:paraId="1DC3C313" w14:textId="3ECB721C" w:rsidR="00220DD7" w:rsidRDefault="00220DD7" w:rsidP="00220DD7">
                      <w:pPr>
                        <w:rPr>
                          <w:color w:val="001689"/>
                          <w:sz w:val="52"/>
                          <w:szCs w:val="52"/>
                        </w:rPr>
                      </w:pPr>
                      <w:r>
                        <w:rPr>
                          <w:color w:val="001689"/>
                          <w:sz w:val="52"/>
                          <w:szCs w:val="52"/>
                        </w:rPr>
                        <w:t xml:space="preserve">Skill Tracker </w:t>
                      </w:r>
                    </w:p>
                    <w:p w14:paraId="7B6C03FD" w14:textId="6E381AC3" w:rsidR="00220DD7" w:rsidRPr="009C1790" w:rsidRDefault="00220DD7" w:rsidP="00220DD7">
                      <w:pPr>
                        <w:rPr>
                          <w:color w:val="0099A8"/>
                          <w:sz w:val="40"/>
                          <w:szCs w:val="40"/>
                        </w:rPr>
                      </w:pPr>
                      <w:r>
                        <w:rPr>
                          <w:color w:val="0099A8"/>
                          <w:sz w:val="40"/>
                          <w:szCs w:val="40"/>
                        </w:rPr>
                        <w:t>Group No.: 4 (Justice League)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927023" w:rsidRPr="0092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CFAB65" wp14:editId="03E28152">
                <wp:simplePos x="0" y="0"/>
                <wp:positionH relativeFrom="column">
                  <wp:posOffset>-36830</wp:posOffset>
                </wp:positionH>
                <wp:positionV relativeFrom="paragraph">
                  <wp:posOffset>6331585</wp:posOffset>
                </wp:positionV>
                <wp:extent cx="5062220" cy="1073150"/>
                <wp:effectExtent l="0" t="0" r="508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68E87" w14:textId="77777777" w:rsidR="00927023" w:rsidRPr="00927023" w:rsidRDefault="00927023" w:rsidP="00927023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27023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Document heading</w:t>
                            </w:r>
                          </w:p>
                          <w:p w14:paraId="66C6A02A" w14:textId="77777777" w:rsidR="00927023" w:rsidRPr="00927023" w:rsidRDefault="00927023" w:rsidP="0092702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2702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Sub heading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AB65" id="_x0000_s1028" type="#_x0000_t202" style="position:absolute;left:0;text-align:left;margin-left:-2.9pt;margin-top:498.55pt;width:398.6pt;height:8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" filled="f" stroked="f">
                <v:textbox inset="0,0,0,0">
                  <w:txbxContent>
                    <w:p w14:paraId="2DF68E87" w14:textId="77777777" w:rsidR="00927023" w:rsidRPr="00927023" w:rsidRDefault="00927023" w:rsidP="00927023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927023">
                        <w:rPr>
                          <w:color w:val="FFFFFF" w:themeColor="background1"/>
                          <w:sz w:val="52"/>
                          <w:szCs w:val="52"/>
                        </w:rPr>
                        <w:t>Document heading</w:t>
                      </w:r>
                    </w:p>
                    <w:p w14:paraId="66C6A02A" w14:textId="77777777" w:rsidR="00927023" w:rsidRPr="00927023" w:rsidRDefault="00927023" w:rsidP="0092702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27023">
                        <w:rPr>
                          <w:color w:val="FFFFFF" w:themeColor="background1"/>
                          <w:sz w:val="40"/>
                          <w:szCs w:val="40"/>
                        </w:rPr>
                        <w:t>Sub 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14382CF7" w14:textId="77777777" w:rsidR="00690BCD" w:rsidRDefault="00690BCD" w:rsidP="00690BCD">
      <w:pPr>
        <w:tabs>
          <w:tab w:val="left" w:pos="480"/>
        </w:tabs>
      </w:pPr>
    </w:p>
    <w:p w14:paraId="12FDFEBE" w14:textId="77777777" w:rsidR="00690BCD" w:rsidRDefault="00690BCD" w:rsidP="00690BCD">
      <w:pPr>
        <w:tabs>
          <w:tab w:val="left" w:pos="480"/>
        </w:tabs>
      </w:pPr>
    </w:p>
    <w:p w14:paraId="11014E76" w14:textId="77777777" w:rsidR="00690BCD" w:rsidRDefault="00690BCD" w:rsidP="00690BCD">
      <w:pPr>
        <w:tabs>
          <w:tab w:val="left" w:pos="480"/>
        </w:tabs>
      </w:pPr>
    </w:p>
    <w:p w14:paraId="2370923C" w14:textId="77777777" w:rsidR="00690BCD" w:rsidRDefault="00690BCD" w:rsidP="00690BCD">
      <w:pPr>
        <w:tabs>
          <w:tab w:val="left" w:pos="480"/>
        </w:tabs>
      </w:pPr>
    </w:p>
    <w:p w14:paraId="20F9AC47" w14:textId="77777777" w:rsidR="00690BCD" w:rsidRDefault="00690BCD" w:rsidP="00690BCD">
      <w:pPr>
        <w:tabs>
          <w:tab w:val="left" w:pos="480"/>
        </w:tabs>
      </w:pPr>
    </w:p>
    <w:p w14:paraId="3CCABFBB" w14:textId="77777777" w:rsidR="00690BCD" w:rsidRDefault="00690BCD" w:rsidP="00690BCD">
      <w:pPr>
        <w:tabs>
          <w:tab w:val="left" w:pos="480"/>
        </w:tabs>
      </w:pPr>
    </w:p>
    <w:p w14:paraId="63824180" w14:textId="77777777" w:rsidR="00690BCD" w:rsidRDefault="00690BCD" w:rsidP="00690BCD">
      <w:pPr>
        <w:tabs>
          <w:tab w:val="left" w:pos="480"/>
        </w:tabs>
      </w:pPr>
    </w:p>
    <w:p w14:paraId="2712ED95" w14:textId="77777777" w:rsidR="00690BCD" w:rsidRDefault="00690BCD" w:rsidP="00690BCD">
      <w:pPr>
        <w:tabs>
          <w:tab w:val="left" w:pos="480"/>
        </w:tabs>
      </w:pPr>
    </w:p>
    <w:p w14:paraId="4A57B37A" w14:textId="77777777" w:rsidR="00690BCD" w:rsidRDefault="00690BCD" w:rsidP="00690BCD">
      <w:pPr>
        <w:tabs>
          <w:tab w:val="left" w:pos="480"/>
        </w:tabs>
      </w:pPr>
    </w:p>
    <w:p w14:paraId="13BCB0FB" w14:textId="77777777" w:rsidR="00690BCD" w:rsidRDefault="00690BCD" w:rsidP="00690BCD">
      <w:pPr>
        <w:tabs>
          <w:tab w:val="left" w:pos="480"/>
        </w:tabs>
      </w:pPr>
    </w:p>
    <w:p w14:paraId="0FC27E00" w14:textId="77777777" w:rsidR="00690BCD" w:rsidRDefault="00690BCD" w:rsidP="00690BCD">
      <w:pPr>
        <w:tabs>
          <w:tab w:val="left" w:pos="480"/>
        </w:tabs>
      </w:pPr>
    </w:p>
    <w:p w14:paraId="12C44695" w14:textId="77777777" w:rsidR="00690BCD" w:rsidRDefault="00690BCD" w:rsidP="00690BCD">
      <w:pPr>
        <w:tabs>
          <w:tab w:val="left" w:pos="480"/>
        </w:tabs>
      </w:pPr>
    </w:p>
    <w:p w14:paraId="23755516" w14:textId="77777777" w:rsidR="00690BCD" w:rsidRDefault="00690BCD" w:rsidP="00690BCD">
      <w:pPr>
        <w:tabs>
          <w:tab w:val="left" w:pos="480"/>
        </w:tabs>
      </w:pPr>
    </w:p>
    <w:p w14:paraId="02F98820" w14:textId="77777777" w:rsidR="00690BCD" w:rsidRDefault="00690BCD" w:rsidP="00690BCD">
      <w:pPr>
        <w:tabs>
          <w:tab w:val="left" w:pos="480"/>
        </w:tabs>
      </w:pPr>
    </w:p>
    <w:p w14:paraId="4FC7978D" w14:textId="77777777" w:rsidR="00690BCD" w:rsidRDefault="00690BCD" w:rsidP="00690BCD">
      <w:pPr>
        <w:tabs>
          <w:tab w:val="left" w:pos="480"/>
        </w:tabs>
      </w:pPr>
    </w:p>
    <w:p w14:paraId="0175FAF8" w14:textId="77777777" w:rsidR="00690BCD" w:rsidRDefault="00690BCD" w:rsidP="00690BCD">
      <w:pPr>
        <w:tabs>
          <w:tab w:val="left" w:pos="480"/>
        </w:tabs>
      </w:pPr>
    </w:p>
    <w:p w14:paraId="07D60356" w14:textId="77777777" w:rsidR="00690BCD" w:rsidRDefault="00690BCD" w:rsidP="00690BCD">
      <w:pPr>
        <w:tabs>
          <w:tab w:val="left" w:pos="480"/>
        </w:tabs>
      </w:pPr>
    </w:p>
    <w:p w14:paraId="65257F6C" w14:textId="77777777" w:rsidR="00690BCD" w:rsidRDefault="00690BCD" w:rsidP="00690BCD">
      <w:pPr>
        <w:tabs>
          <w:tab w:val="left" w:pos="480"/>
        </w:tabs>
      </w:pPr>
    </w:p>
    <w:p w14:paraId="0EA66D76" w14:textId="77777777" w:rsidR="00690BCD" w:rsidRDefault="00690BCD" w:rsidP="00690BCD">
      <w:pPr>
        <w:tabs>
          <w:tab w:val="left" w:pos="480"/>
        </w:tabs>
      </w:pPr>
    </w:p>
    <w:p w14:paraId="0E7482C4" w14:textId="77777777" w:rsidR="00690BCD" w:rsidRDefault="00690BCD" w:rsidP="00690BCD">
      <w:pPr>
        <w:tabs>
          <w:tab w:val="left" w:pos="480"/>
        </w:tabs>
      </w:pPr>
    </w:p>
    <w:p w14:paraId="44FD50A9" w14:textId="77777777" w:rsidR="00690BCD" w:rsidRDefault="00690BCD" w:rsidP="00690BCD">
      <w:pPr>
        <w:tabs>
          <w:tab w:val="left" w:pos="480"/>
        </w:tabs>
      </w:pPr>
    </w:p>
    <w:p w14:paraId="5D7E8BCA" w14:textId="77777777" w:rsidR="00690BCD" w:rsidRDefault="00690BCD" w:rsidP="00690BCD">
      <w:pPr>
        <w:tabs>
          <w:tab w:val="left" w:pos="480"/>
        </w:tabs>
      </w:pPr>
    </w:p>
    <w:p w14:paraId="257428F9" w14:textId="77777777" w:rsidR="00690BCD" w:rsidRDefault="00690BCD" w:rsidP="00690BCD">
      <w:pPr>
        <w:tabs>
          <w:tab w:val="left" w:pos="480"/>
        </w:tabs>
      </w:pPr>
    </w:p>
    <w:p w14:paraId="3ACC0708" w14:textId="77777777" w:rsidR="00690BCD" w:rsidRDefault="00690BCD" w:rsidP="00690BCD">
      <w:pPr>
        <w:tabs>
          <w:tab w:val="left" w:pos="480"/>
        </w:tabs>
      </w:pPr>
    </w:p>
    <w:p w14:paraId="4D1309C2" w14:textId="77777777" w:rsidR="00690BCD" w:rsidRDefault="00690BCD" w:rsidP="00690BCD">
      <w:pPr>
        <w:tabs>
          <w:tab w:val="left" w:pos="480"/>
        </w:tabs>
      </w:pPr>
    </w:p>
    <w:p w14:paraId="352FB06B" w14:textId="77777777" w:rsidR="00690BCD" w:rsidRDefault="00690BCD" w:rsidP="00690BCD">
      <w:pPr>
        <w:tabs>
          <w:tab w:val="left" w:pos="480"/>
        </w:tabs>
      </w:pPr>
    </w:p>
    <w:p w14:paraId="62BF8CB5" w14:textId="77777777" w:rsidR="00690BCD" w:rsidRDefault="00690BCD" w:rsidP="00690BCD">
      <w:pPr>
        <w:tabs>
          <w:tab w:val="left" w:pos="480"/>
        </w:tabs>
      </w:pPr>
    </w:p>
    <w:p w14:paraId="0597E1BF" w14:textId="77777777" w:rsidR="00690BCD" w:rsidRDefault="00690BCD" w:rsidP="00690BCD">
      <w:pPr>
        <w:tabs>
          <w:tab w:val="left" w:pos="480"/>
        </w:tabs>
      </w:pPr>
    </w:p>
    <w:p w14:paraId="06A9FF59" w14:textId="77777777" w:rsidR="00690BCD" w:rsidRDefault="00690BCD" w:rsidP="00690BCD">
      <w:pPr>
        <w:tabs>
          <w:tab w:val="left" w:pos="480"/>
        </w:tabs>
      </w:pPr>
    </w:p>
    <w:p w14:paraId="201FE6FE" w14:textId="4B43E4B6" w:rsidR="00B67386" w:rsidRDefault="009C1790" w:rsidP="00690BCD">
      <w:pPr>
        <w:tabs>
          <w:tab w:val="left" w:pos="480"/>
        </w:tabs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3661333" wp14:editId="441CE34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1102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59" r="5" b="-67"/>
                    <a:stretch/>
                  </pic:blipFill>
                  <pic:spPr bwMode="auto">
                    <a:xfrm>
                      <a:off x="0" y="0"/>
                      <a:ext cx="7560348" cy="106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65D" w:rsidRPr="00404D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4432C63" wp14:editId="2FDE7142">
                <wp:simplePos x="0" y="0"/>
                <wp:positionH relativeFrom="column">
                  <wp:posOffset>-31750</wp:posOffset>
                </wp:positionH>
                <wp:positionV relativeFrom="paragraph">
                  <wp:posOffset>4458453</wp:posOffset>
                </wp:positionV>
                <wp:extent cx="5062220" cy="1428750"/>
                <wp:effectExtent l="0" t="0" r="508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3C7E" w14:textId="77777777" w:rsidR="000D05BA" w:rsidRDefault="00885CFD" w:rsidP="000D05BA">
                            <w:pPr>
                              <w:jc w:val="left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85CFD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Document heading</w:t>
                            </w:r>
                          </w:p>
                          <w:p w14:paraId="3AD6AE63" w14:textId="47577A57" w:rsidR="00C25C1F" w:rsidRPr="00885CFD" w:rsidRDefault="000D05BA" w:rsidP="004D3722">
                            <w:pPr>
                              <w:pStyle w:val="Documentsubheading"/>
                              <w:rPr>
                                <w:sz w:val="52"/>
                                <w:szCs w:val="52"/>
                              </w:rPr>
                            </w:pPr>
                            <w:r w:rsidRPr="000D05BA">
                              <w:t>Sub heading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2C63" id="_x0000_s1029" type="#_x0000_t202" style="position:absolute;left:0;text-align:left;margin-left:-2.5pt;margin-top:351.05pt;width:398.6pt;height:112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" filled="f" stroked="f">
                <v:textbox inset="0,0,0,0">
                  <w:txbxContent>
                    <w:p w14:paraId="01FD3C7E" w14:textId="77777777" w:rsidR="000D05BA" w:rsidRDefault="00885CFD" w:rsidP="000D05BA">
                      <w:pPr>
                        <w:jc w:val="left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885CFD">
                        <w:rPr>
                          <w:color w:val="FFFFFF" w:themeColor="background1"/>
                          <w:sz w:val="52"/>
                          <w:szCs w:val="52"/>
                        </w:rPr>
                        <w:t>Document heading</w:t>
                      </w:r>
                    </w:p>
                    <w:p w14:paraId="3AD6AE63" w14:textId="47577A57" w:rsidR="00C25C1F" w:rsidRPr="00885CFD" w:rsidRDefault="000D05BA" w:rsidP="004D3722">
                      <w:pPr>
                        <w:pStyle w:val="Documentsubheading"/>
                        <w:rPr>
                          <w:sz w:val="52"/>
                          <w:szCs w:val="52"/>
                        </w:rPr>
                      </w:pPr>
                      <w:r w:rsidRPr="000D05BA">
                        <w:t>Sub heading</w:t>
                      </w:r>
                    </w:p>
                  </w:txbxContent>
                </v:textbox>
              </v:shape>
            </w:pict>
          </mc:Fallback>
        </mc:AlternateContent>
      </w:r>
      <w:r w:rsidR="0021020F" w:rsidRPr="00404D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3FB71" wp14:editId="6E9FC81C">
                <wp:simplePos x="0" y="0"/>
                <wp:positionH relativeFrom="column">
                  <wp:posOffset>41275</wp:posOffset>
                </wp:positionH>
                <wp:positionV relativeFrom="paragraph">
                  <wp:posOffset>6569075</wp:posOffset>
                </wp:positionV>
                <wp:extent cx="5062220" cy="785495"/>
                <wp:effectExtent l="0" t="0" r="508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20E3A" w14:textId="0D7E23C6" w:rsidR="000D05BA" w:rsidRPr="008B3931" w:rsidRDefault="008B3931" w:rsidP="008B3931">
                            <w:pPr>
                              <w:pStyle w:val="Covercontactdetails"/>
                            </w:pPr>
                            <w:r w:rsidRPr="008B3931">
                              <w:t>D</w:t>
                            </w:r>
                            <w:r w:rsidR="00F15FB6">
                              <w:t>ate DD/MM/YY</w:t>
                            </w:r>
                          </w:p>
                          <w:p w14:paraId="0C006447" w14:textId="70D6648A" w:rsidR="008B3931" w:rsidRPr="008B3931" w:rsidRDefault="008B3931" w:rsidP="008B3931">
                            <w:pPr>
                              <w:pStyle w:val="Covercontactdetails"/>
                            </w:pPr>
                            <w:r>
                              <w:t xml:space="preserve">M: </w:t>
                            </w:r>
                            <w:r w:rsidR="00F15FB6">
                              <w:t>XXXXXX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FB71" id="_x0000_s1030" type="#_x0000_t202" style="position:absolute;left:0;text-align:left;margin-left:3.25pt;margin-top:517.25pt;width:398.6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" filled="f" stroked="f">
                <v:textbox inset="0,0,0,0">
                  <w:txbxContent>
                    <w:p w14:paraId="54B20E3A" w14:textId="0D7E23C6" w:rsidR="000D05BA" w:rsidRPr="008B3931" w:rsidRDefault="008B3931" w:rsidP="008B3931">
                      <w:pPr>
                        <w:pStyle w:val="Covercontactdetails"/>
                      </w:pPr>
                      <w:r w:rsidRPr="008B3931">
                        <w:t>D</w:t>
                      </w:r>
                      <w:r w:rsidR="00F15FB6">
                        <w:t>ate DD/MM/YY</w:t>
                      </w:r>
                    </w:p>
                    <w:p w14:paraId="0C006447" w14:textId="70D6648A" w:rsidR="008B3931" w:rsidRPr="008B3931" w:rsidRDefault="008B3931" w:rsidP="008B3931">
                      <w:pPr>
                        <w:pStyle w:val="Covercontactdetails"/>
                      </w:pPr>
                      <w:r>
                        <w:t xml:space="preserve">M: </w:t>
                      </w:r>
                      <w:r w:rsidR="00F15FB6">
                        <w:t>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FE6FF" w14:textId="06DE34FF" w:rsidR="009B599D" w:rsidRPr="004E175F" w:rsidRDefault="009B599D" w:rsidP="009B599D"/>
    <w:p w14:paraId="4462F596" w14:textId="7871BC33" w:rsidR="00D44035" w:rsidRPr="00690BCD" w:rsidRDefault="007F71D7" w:rsidP="00690BCD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01FED66" wp14:editId="65646D97">
                <wp:extent cx="6486525" cy="3086100"/>
                <wp:effectExtent l="0" t="0" r="9525" b="0"/>
                <wp:docPr id="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3E756" w14:textId="4975FC2A" w:rsidR="00362126" w:rsidRPr="00690BCD" w:rsidRDefault="00690BCD" w:rsidP="00690BCD">
                            <w:pPr>
                              <w:pStyle w:val="NoteHeading1"/>
                              <w:rPr>
                                <w:sz w:val="40"/>
                                <w:szCs w:val="40"/>
                              </w:rPr>
                            </w:pPr>
                            <w:r w:rsidRPr="00690BCD">
                              <w:rPr>
                                <w:sz w:val="40"/>
                                <w:szCs w:val="40"/>
                              </w:rPr>
                              <w:t>MODULES:</w:t>
                            </w:r>
                          </w:p>
                          <w:tbl>
                            <w:tblPr>
                              <w:tblStyle w:val="TableGrid"/>
                              <w:tblW w:w="93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5"/>
                              <w:gridCol w:w="8200"/>
                            </w:tblGrid>
                            <w:tr w:rsidR="00690BCD" w14:paraId="2658C03C" w14:textId="77777777" w:rsidTr="00690BCD">
                              <w:trPr>
                                <w:trHeight w:val="591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0103C444" w14:textId="77777777" w:rsidR="00690BCD" w:rsidRPr="00690BCD" w:rsidRDefault="00690BCD" w:rsidP="00690BCD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8200" w:type="dxa"/>
                                </w:tcPr>
                                <w:p w14:paraId="088D0DD8" w14:textId="77777777" w:rsidR="00690BCD" w:rsidRPr="00690BCD" w:rsidRDefault="00690BCD" w:rsidP="00690BCD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</w:rPr>
                                    <w:t>Admin/User can first register/signup and then login to use the application</w:t>
                                  </w:r>
                                </w:p>
                              </w:tc>
                            </w:tr>
                            <w:tr w:rsidR="00690BCD" w14:paraId="7CB8B546" w14:textId="77777777" w:rsidTr="00690BCD">
                              <w:trPr>
                                <w:trHeight w:val="1718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35D37595" w14:textId="77777777" w:rsidR="00690BCD" w:rsidRPr="00690BCD" w:rsidRDefault="00690BCD" w:rsidP="00690BCD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</w:rPr>
                                    <w:t>Admin</w:t>
                                  </w:r>
                                </w:p>
                              </w:tc>
                              <w:tc>
                                <w:tcPr>
                                  <w:tcW w:w="8200" w:type="dxa"/>
                                </w:tcPr>
                                <w:p w14:paraId="0C52A4AB" w14:textId="77777777" w:rsidR="00690BCD" w:rsidRPr="00690BCD" w:rsidRDefault="00690BCD" w:rsidP="00690BCD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Admin can </w:t>
                                  </w:r>
                                </w:p>
                                <w:p w14:paraId="5983F382" w14:textId="77777777" w:rsidR="00690BCD" w:rsidRPr="00690BCD" w:rsidRDefault="00690BCD" w:rsidP="00690BC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View jobs, courses, skills</w:t>
                                  </w:r>
                                </w:p>
                                <w:p w14:paraId="3621B5B1" w14:textId="77777777" w:rsidR="00690BCD" w:rsidRPr="00690BCD" w:rsidRDefault="00690BCD" w:rsidP="00690BC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 new jobs, courses, skills</w:t>
                                  </w:r>
                                </w:p>
                                <w:p w14:paraId="46441D9E" w14:textId="77777777" w:rsidR="00690BCD" w:rsidRPr="00690BCD" w:rsidRDefault="00690BCD" w:rsidP="00690BC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Delete jobs, courses, skills</w:t>
                                  </w:r>
                                </w:p>
                                <w:p w14:paraId="3E3119D4" w14:textId="77777777" w:rsidR="00690BCD" w:rsidRPr="00690BCD" w:rsidRDefault="00690BCD" w:rsidP="00690BC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Update skills</w:t>
                                  </w:r>
                                </w:p>
                              </w:tc>
                            </w:tr>
                            <w:tr w:rsidR="00690BCD" w:rsidRPr="00F820AE" w14:paraId="2092A765" w14:textId="77777777" w:rsidTr="00690BCD">
                              <w:trPr>
                                <w:trHeight w:val="795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550F47C6" w14:textId="77777777" w:rsidR="00690BCD" w:rsidRPr="00690BCD" w:rsidRDefault="00690BCD" w:rsidP="00690BCD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8200" w:type="dxa"/>
                                </w:tcPr>
                                <w:p w14:paraId="46414ED2" w14:textId="77777777" w:rsidR="00690BCD" w:rsidRPr="00690BCD" w:rsidRDefault="00690BCD" w:rsidP="00690BCD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</w:rPr>
                                    <w:t>User can</w:t>
                                  </w:r>
                                </w:p>
                                <w:p w14:paraId="5279AA9A" w14:textId="77777777" w:rsidR="00690BCD" w:rsidRPr="00690BCD" w:rsidRDefault="00690BCD" w:rsidP="00690B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90BC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View jobs, courses, skills</w:t>
                                  </w:r>
                                </w:p>
                              </w:tc>
                            </w:tr>
                          </w:tbl>
                          <w:p w14:paraId="4E57B19F" w14:textId="77777777" w:rsidR="00690BCD" w:rsidRDefault="00690BCD" w:rsidP="00690BCD">
                            <w:pPr>
                              <w:pStyle w:val="NoteHeading1"/>
                              <w:rPr>
                                <w:color w:val="auto"/>
                              </w:rPr>
                            </w:pPr>
                          </w:p>
                          <w:p w14:paraId="57CC44D9" w14:textId="77777777" w:rsidR="00E7116B" w:rsidRDefault="00E7116B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1FED66" id="Text Box 10" o:spid="_x0000_s1031" type="#_x0000_t202" style="width:510.75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" stroked="f">
                <v:textbox inset="0,0,0,0">
                  <w:txbxContent>
                    <w:p w14:paraId="7713E756" w14:textId="4975FC2A" w:rsidR="00362126" w:rsidRPr="00690BCD" w:rsidRDefault="00690BCD" w:rsidP="00690BCD">
                      <w:pPr>
                        <w:pStyle w:val="NoteHeading1"/>
                        <w:rPr>
                          <w:sz w:val="40"/>
                          <w:szCs w:val="40"/>
                        </w:rPr>
                      </w:pPr>
                      <w:r w:rsidRPr="00690BCD">
                        <w:rPr>
                          <w:sz w:val="40"/>
                          <w:szCs w:val="40"/>
                        </w:rPr>
                        <w:t>MODULES:</w:t>
                      </w:r>
                    </w:p>
                    <w:tbl>
                      <w:tblPr>
                        <w:tblStyle w:val="TableGrid"/>
                        <w:tblW w:w="9355" w:type="dxa"/>
                        <w:tblLook w:val="04A0" w:firstRow="1" w:lastRow="0" w:firstColumn="1" w:lastColumn="0" w:noHBand="0" w:noVBand="1"/>
                      </w:tblPr>
                      <w:tblGrid>
                        <w:gridCol w:w="1155"/>
                        <w:gridCol w:w="8200"/>
                      </w:tblGrid>
                      <w:tr w:rsidR="00690BCD" w14:paraId="2658C03C" w14:textId="77777777" w:rsidTr="00690BCD">
                        <w:trPr>
                          <w:trHeight w:val="591"/>
                        </w:trPr>
                        <w:tc>
                          <w:tcPr>
                            <w:tcW w:w="1155" w:type="dxa"/>
                          </w:tcPr>
                          <w:p w14:paraId="0103C444" w14:textId="77777777" w:rsidR="00690BCD" w:rsidRPr="00690BCD" w:rsidRDefault="00690BCD" w:rsidP="00690B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8200" w:type="dxa"/>
                          </w:tcPr>
                          <w:p w14:paraId="088D0DD8" w14:textId="77777777" w:rsidR="00690BCD" w:rsidRPr="00690BCD" w:rsidRDefault="00690BCD" w:rsidP="00690B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</w:rPr>
                              <w:t>Admin/User can first register/signup and then login to use the application</w:t>
                            </w:r>
                          </w:p>
                        </w:tc>
                      </w:tr>
                      <w:tr w:rsidR="00690BCD" w14:paraId="7CB8B546" w14:textId="77777777" w:rsidTr="00690BCD">
                        <w:trPr>
                          <w:trHeight w:val="1718"/>
                        </w:trPr>
                        <w:tc>
                          <w:tcPr>
                            <w:tcW w:w="1155" w:type="dxa"/>
                          </w:tcPr>
                          <w:p w14:paraId="35D37595" w14:textId="77777777" w:rsidR="00690BCD" w:rsidRPr="00690BCD" w:rsidRDefault="00690BCD" w:rsidP="00690B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</w:rPr>
                              <w:t>Admin</w:t>
                            </w:r>
                          </w:p>
                        </w:tc>
                        <w:tc>
                          <w:tcPr>
                            <w:tcW w:w="8200" w:type="dxa"/>
                          </w:tcPr>
                          <w:p w14:paraId="0C52A4AB" w14:textId="77777777" w:rsidR="00690BCD" w:rsidRPr="00690BCD" w:rsidRDefault="00690BCD" w:rsidP="00690B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</w:rPr>
                              <w:t xml:space="preserve">Admin can </w:t>
                            </w:r>
                          </w:p>
                          <w:p w14:paraId="5983F382" w14:textId="77777777" w:rsidR="00690BCD" w:rsidRPr="00690BCD" w:rsidRDefault="00690BCD" w:rsidP="00690B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jobs, courses, skills</w:t>
                            </w:r>
                          </w:p>
                          <w:p w14:paraId="3621B5B1" w14:textId="77777777" w:rsidR="00690BCD" w:rsidRPr="00690BCD" w:rsidRDefault="00690BCD" w:rsidP="00690B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 new jobs, courses, skills</w:t>
                            </w:r>
                          </w:p>
                          <w:p w14:paraId="46441D9E" w14:textId="77777777" w:rsidR="00690BCD" w:rsidRPr="00690BCD" w:rsidRDefault="00690BCD" w:rsidP="00690B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Delete jobs, courses, skills</w:t>
                            </w:r>
                          </w:p>
                          <w:p w14:paraId="3E3119D4" w14:textId="77777777" w:rsidR="00690BCD" w:rsidRPr="00690BCD" w:rsidRDefault="00690BCD" w:rsidP="00690B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 skills</w:t>
                            </w:r>
                          </w:p>
                        </w:tc>
                      </w:tr>
                      <w:tr w:rsidR="00690BCD" w:rsidRPr="00F820AE" w14:paraId="2092A765" w14:textId="77777777" w:rsidTr="00690BCD">
                        <w:trPr>
                          <w:trHeight w:val="795"/>
                        </w:trPr>
                        <w:tc>
                          <w:tcPr>
                            <w:tcW w:w="1155" w:type="dxa"/>
                          </w:tcPr>
                          <w:p w14:paraId="550F47C6" w14:textId="77777777" w:rsidR="00690BCD" w:rsidRPr="00690BCD" w:rsidRDefault="00690BCD" w:rsidP="00690B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8200" w:type="dxa"/>
                          </w:tcPr>
                          <w:p w14:paraId="46414ED2" w14:textId="77777777" w:rsidR="00690BCD" w:rsidRPr="00690BCD" w:rsidRDefault="00690BCD" w:rsidP="00690B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</w:rPr>
                              <w:t>User can</w:t>
                            </w:r>
                          </w:p>
                          <w:p w14:paraId="5279AA9A" w14:textId="77777777" w:rsidR="00690BCD" w:rsidRPr="00690BCD" w:rsidRDefault="00690BCD" w:rsidP="00690B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0BC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jobs, courses, skills</w:t>
                            </w:r>
                          </w:p>
                        </w:tc>
                      </w:tr>
                    </w:tbl>
                    <w:p w14:paraId="4E57B19F" w14:textId="77777777" w:rsidR="00690BCD" w:rsidRDefault="00690BCD" w:rsidP="00690BCD">
                      <w:pPr>
                        <w:pStyle w:val="NoteHeading1"/>
                        <w:rPr>
                          <w:color w:val="auto"/>
                        </w:rPr>
                      </w:pPr>
                    </w:p>
                    <w:p w14:paraId="57CC44D9" w14:textId="77777777" w:rsidR="00E7116B" w:rsidRDefault="00E7116B"/>
                  </w:txbxContent>
                </v:textbox>
                <w10:anchorlock/>
              </v:shape>
            </w:pict>
          </mc:Fallback>
        </mc:AlternateContent>
      </w:r>
    </w:p>
    <w:p w14:paraId="552835F3" w14:textId="6C31A510" w:rsidR="00690BCD" w:rsidRPr="00690BCD" w:rsidRDefault="00690BCD" w:rsidP="00690BCD">
      <w:pPr>
        <w:pStyle w:val="NoteHeading1"/>
        <w:rPr>
          <w:sz w:val="40"/>
          <w:szCs w:val="40"/>
        </w:rPr>
      </w:pPr>
      <w:r>
        <w:rPr>
          <w:sz w:val="40"/>
          <w:szCs w:val="40"/>
        </w:rPr>
        <w:t>COMPONENTS</w:t>
      </w:r>
      <w:r w:rsidRPr="00690BCD">
        <w:rPr>
          <w:sz w:val="40"/>
          <w:szCs w:val="40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19"/>
        <w:gridCol w:w="7636"/>
      </w:tblGrid>
      <w:tr w:rsidR="00690BCD" w14:paraId="447F7CBC" w14:textId="77777777" w:rsidTr="00690BCD">
        <w:trPr>
          <w:trHeight w:val="735"/>
        </w:trPr>
        <w:tc>
          <w:tcPr>
            <w:tcW w:w="1719" w:type="dxa"/>
          </w:tcPr>
          <w:p w14:paraId="2E087C9C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@Admin</w:t>
            </w:r>
          </w:p>
        </w:tc>
        <w:tc>
          <w:tcPr>
            <w:tcW w:w="7636" w:type="dxa"/>
          </w:tcPr>
          <w:p w14:paraId="16A14923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Display admin related data</w:t>
            </w:r>
          </w:p>
        </w:tc>
      </w:tr>
      <w:tr w:rsidR="00690BCD" w14:paraId="3F3B0690" w14:textId="77777777" w:rsidTr="00690BCD">
        <w:trPr>
          <w:trHeight w:val="735"/>
        </w:trPr>
        <w:tc>
          <w:tcPr>
            <w:tcW w:w="1719" w:type="dxa"/>
          </w:tcPr>
          <w:p w14:paraId="69E11AE6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@Auth</w:t>
            </w:r>
          </w:p>
        </w:tc>
        <w:tc>
          <w:tcPr>
            <w:tcW w:w="7636" w:type="dxa"/>
          </w:tcPr>
          <w:p w14:paraId="7BD1EB41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Manage the authentication</w:t>
            </w:r>
          </w:p>
        </w:tc>
      </w:tr>
      <w:tr w:rsidR="00690BCD" w14:paraId="561EDB3E" w14:textId="77777777" w:rsidTr="00690BCD">
        <w:trPr>
          <w:trHeight w:val="735"/>
        </w:trPr>
        <w:tc>
          <w:tcPr>
            <w:tcW w:w="1719" w:type="dxa"/>
          </w:tcPr>
          <w:p w14:paraId="56779628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@Home</w:t>
            </w:r>
          </w:p>
        </w:tc>
        <w:tc>
          <w:tcPr>
            <w:tcW w:w="7636" w:type="dxa"/>
          </w:tcPr>
          <w:p w14:paraId="44C86030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Display the home page of the application</w:t>
            </w:r>
          </w:p>
        </w:tc>
      </w:tr>
      <w:tr w:rsidR="00690BCD" w14:paraId="2A5140AC" w14:textId="77777777" w:rsidTr="00690BCD">
        <w:trPr>
          <w:trHeight w:val="735"/>
        </w:trPr>
        <w:tc>
          <w:tcPr>
            <w:tcW w:w="1719" w:type="dxa"/>
          </w:tcPr>
          <w:p w14:paraId="78CDB023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@Login</w:t>
            </w:r>
          </w:p>
        </w:tc>
        <w:tc>
          <w:tcPr>
            <w:tcW w:w="7636" w:type="dxa"/>
          </w:tcPr>
          <w:p w14:paraId="05EB2E06" w14:textId="6CB61571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 xml:space="preserve">Display the </w:t>
            </w:r>
            <w:r w:rsidRPr="00690BCD">
              <w:rPr>
                <w:color w:val="auto"/>
                <w:sz w:val="24"/>
              </w:rPr>
              <w:t>sign in</w:t>
            </w:r>
            <w:r w:rsidRPr="00690BCD">
              <w:rPr>
                <w:color w:val="auto"/>
                <w:sz w:val="24"/>
              </w:rPr>
              <w:t xml:space="preserve">/login page </w:t>
            </w:r>
          </w:p>
        </w:tc>
      </w:tr>
      <w:tr w:rsidR="00690BCD" w14:paraId="23D86155" w14:textId="77777777" w:rsidTr="00690BCD">
        <w:trPr>
          <w:trHeight w:val="735"/>
        </w:trPr>
        <w:tc>
          <w:tcPr>
            <w:tcW w:w="1719" w:type="dxa"/>
          </w:tcPr>
          <w:p w14:paraId="0A2ACB92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@User</w:t>
            </w:r>
          </w:p>
        </w:tc>
        <w:tc>
          <w:tcPr>
            <w:tcW w:w="7636" w:type="dxa"/>
          </w:tcPr>
          <w:p w14:paraId="26D065A6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Display user related data</w:t>
            </w:r>
          </w:p>
        </w:tc>
      </w:tr>
      <w:tr w:rsidR="00690BCD" w14:paraId="788E30C2" w14:textId="77777777" w:rsidTr="00690BCD">
        <w:trPr>
          <w:trHeight w:val="735"/>
        </w:trPr>
        <w:tc>
          <w:tcPr>
            <w:tcW w:w="1719" w:type="dxa"/>
          </w:tcPr>
          <w:p w14:paraId="3F1AAD0E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@Skill</w:t>
            </w:r>
          </w:p>
        </w:tc>
        <w:tc>
          <w:tcPr>
            <w:tcW w:w="7636" w:type="dxa"/>
          </w:tcPr>
          <w:p w14:paraId="7D6DCE3F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 xml:space="preserve">Display the skills and view the ratings of the skills </w:t>
            </w:r>
          </w:p>
        </w:tc>
      </w:tr>
      <w:tr w:rsidR="00690BCD" w14:paraId="1BCEB69D" w14:textId="77777777" w:rsidTr="00690BCD">
        <w:trPr>
          <w:trHeight w:val="735"/>
        </w:trPr>
        <w:tc>
          <w:tcPr>
            <w:tcW w:w="1719" w:type="dxa"/>
          </w:tcPr>
          <w:p w14:paraId="01F175A5" w14:textId="77777777" w:rsidR="00690BCD" w:rsidRPr="00690BCD" w:rsidRDefault="00690BCD" w:rsidP="00BE2FC9">
            <w:pPr>
              <w:tabs>
                <w:tab w:val="left" w:pos="1230"/>
              </w:tabs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@Job</w:t>
            </w:r>
          </w:p>
        </w:tc>
        <w:tc>
          <w:tcPr>
            <w:tcW w:w="7636" w:type="dxa"/>
          </w:tcPr>
          <w:p w14:paraId="273AF576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Display the jobs and the companies providing the jobs</w:t>
            </w:r>
          </w:p>
          <w:p w14:paraId="1BE78464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</w:p>
        </w:tc>
      </w:tr>
      <w:tr w:rsidR="00690BCD" w14:paraId="37CC0185" w14:textId="77777777" w:rsidTr="00690BCD">
        <w:trPr>
          <w:trHeight w:val="893"/>
        </w:trPr>
        <w:tc>
          <w:tcPr>
            <w:tcW w:w="1719" w:type="dxa"/>
          </w:tcPr>
          <w:p w14:paraId="6440670C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@Course</w:t>
            </w:r>
          </w:p>
        </w:tc>
        <w:tc>
          <w:tcPr>
            <w:tcW w:w="7636" w:type="dxa"/>
          </w:tcPr>
          <w:p w14:paraId="15BE122D" w14:textId="77777777" w:rsidR="00690BCD" w:rsidRPr="00690BCD" w:rsidRDefault="00690BCD" w:rsidP="00BE2FC9">
            <w:pPr>
              <w:rPr>
                <w:color w:val="auto"/>
                <w:sz w:val="24"/>
              </w:rPr>
            </w:pPr>
            <w:r w:rsidRPr="00690BCD">
              <w:rPr>
                <w:color w:val="auto"/>
                <w:sz w:val="24"/>
              </w:rPr>
              <w:t>Display the courses along with the related websites</w:t>
            </w:r>
          </w:p>
        </w:tc>
      </w:tr>
    </w:tbl>
    <w:p w14:paraId="2863157F" w14:textId="77777777" w:rsidR="00690BCD" w:rsidRDefault="00690BCD" w:rsidP="00690BCD">
      <w:pPr>
        <w:rPr>
          <w:b/>
        </w:rPr>
      </w:pPr>
    </w:p>
    <w:p w14:paraId="201FE707" w14:textId="62317B1D" w:rsidR="00B67386" w:rsidRDefault="00B67386" w:rsidP="00652F56">
      <w:pPr>
        <w:suppressAutoHyphens w:val="0"/>
        <w:spacing w:after="0" w:line="240" w:lineRule="auto"/>
        <w:jc w:val="left"/>
        <w:rPr>
          <w:rFonts w:cs="Arial"/>
          <w:b/>
          <w:bCs/>
          <w:caps/>
          <w:color w:val="333333"/>
          <w:kern w:val="28"/>
          <w:sz w:val="32"/>
          <w:szCs w:val="32"/>
        </w:rPr>
      </w:pPr>
    </w:p>
    <w:p w14:paraId="1F4CE75F" w14:textId="3A236BC6" w:rsidR="00652F56" w:rsidRDefault="00652F56" w:rsidP="00652F56">
      <w:pPr>
        <w:pStyle w:val="Notebodycopy"/>
      </w:pPr>
    </w:p>
    <w:p w14:paraId="7BEA68E3" w14:textId="188579CF" w:rsidR="00652F56" w:rsidRDefault="00652F56" w:rsidP="00652F56">
      <w:pPr>
        <w:pStyle w:val="Notebodycopy"/>
      </w:pPr>
    </w:p>
    <w:p w14:paraId="539EB983" w14:textId="4899E5A1" w:rsidR="00652F56" w:rsidRDefault="00652F56" w:rsidP="00652F56">
      <w:pPr>
        <w:pStyle w:val="Notebodycopy"/>
      </w:pPr>
    </w:p>
    <w:p w14:paraId="530B1BD1" w14:textId="77777777" w:rsidR="00652F56" w:rsidRPr="00652F56" w:rsidRDefault="00652F56" w:rsidP="00652F56">
      <w:pPr>
        <w:pStyle w:val="Notebodycopy"/>
      </w:pPr>
    </w:p>
    <w:p w14:paraId="6A2EA666" w14:textId="410E3490" w:rsidR="00253407" w:rsidRPr="00C80CBC" w:rsidRDefault="00253407" w:rsidP="00652F56">
      <w:pPr>
        <w:jc w:val="left"/>
      </w:pPr>
      <w:bookmarkStart w:id="0" w:name="_Toc301774486"/>
      <w:bookmarkStart w:id="1" w:name="_Toc301774161"/>
      <w:bookmarkStart w:id="2" w:name="_Toc304203850"/>
    </w:p>
    <w:p w14:paraId="5F1FE9C6" w14:textId="0ECA7874" w:rsidR="00631454" w:rsidRDefault="00652F56" w:rsidP="00652F56">
      <w:pPr>
        <w:pStyle w:val="NoteHeading1"/>
        <w:rPr>
          <w:sz w:val="40"/>
          <w:szCs w:val="40"/>
        </w:rPr>
      </w:pPr>
      <w:r>
        <w:rPr>
          <w:sz w:val="40"/>
          <w:szCs w:val="40"/>
        </w:rPr>
        <w:lastRenderedPageBreak/>
        <w:t>DATABASES</w:t>
      </w:r>
      <w:r w:rsidRPr="00690BCD">
        <w:rPr>
          <w:sz w:val="40"/>
          <w:szCs w:val="40"/>
        </w:rPr>
        <w:t>:</w:t>
      </w:r>
    </w:p>
    <w:p w14:paraId="087BAE25" w14:textId="77777777" w:rsidR="00652F56" w:rsidRPr="00652F56" w:rsidRDefault="00652F56" w:rsidP="00652F56">
      <w:pPr>
        <w:pStyle w:val="NoteHeading1"/>
        <w:ind w:firstLine="284"/>
        <w:rPr>
          <w:sz w:val="28"/>
          <w:szCs w:val="28"/>
        </w:rPr>
      </w:pPr>
    </w:p>
    <w:p w14:paraId="10374F9B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  <w:r w:rsidRPr="00652F56">
        <w:rPr>
          <w:b/>
          <w:i/>
          <w:color w:val="000000" w:themeColor="text1"/>
          <w:sz w:val="28"/>
          <w:szCs w:val="28"/>
        </w:rPr>
        <w:t>Skill-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52F56" w:rsidRPr="00652F56" w14:paraId="4EDE086A" w14:textId="77777777" w:rsidTr="00652F56">
        <w:trPr>
          <w:trHeight w:val="454"/>
        </w:trPr>
        <w:tc>
          <w:tcPr>
            <w:tcW w:w="9355" w:type="dxa"/>
          </w:tcPr>
          <w:p w14:paraId="34F5A595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Skill_id - [int (20), auto increment, primary key, not null]</w:t>
            </w:r>
          </w:p>
        </w:tc>
      </w:tr>
      <w:tr w:rsidR="00652F56" w:rsidRPr="00652F56" w14:paraId="09557482" w14:textId="77777777" w:rsidTr="00652F56">
        <w:trPr>
          <w:trHeight w:val="454"/>
        </w:trPr>
        <w:tc>
          <w:tcPr>
            <w:tcW w:w="9355" w:type="dxa"/>
          </w:tcPr>
          <w:p w14:paraId="36F5A8B2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Skill_name - [varchar (30), not null]</w:t>
            </w:r>
          </w:p>
        </w:tc>
      </w:tr>
      <w:tr w:rsidR="00652F56" w:rsidRPr="00652F56" w14:paraId="3204251A" w14:textId="77777777" w:rsidTr="00652F56">
        <w:trPr>
          <w:trHeight w:val="454"/>
        </w:trPr>
        <w:tc>
          <w:tcPr>
            <w:tcW w:w="9355" w:type="dxa"/>
          </w:tcPr>
          <w:p w14:paraId="2E63496A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Priority - [int (20), not null]</w:t>
            </w:r>
          </w:p>
        </w:tc>
      </w:tr>
    </w:tbl>
    <w:p w14:paraId="641015C2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</w:p>
    <w:p w14:paraId="581F9FF9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  <w:r w:rsidRPr="00652F56">
        <w:rPr>
          <w:b/>
          <w:i/>
          <w:color w:val="000000" w:themeColor="text1"/>
          <w:sz w:val="28"/>
          <w:szCs w:val="28"/>
        </w:rPr>
        <w:t>Course-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52F56" w:rsidRPr="00652F56" w14:paraId="18DB4D40" w14:textId="77777777" w:rsidTr="00652F56">
        <w:trPr>
          <w:trHeight w:val="440"/>
        </w:trPr>
        <w:tc>
          <w:tcPr>
            <w:tcW w:w="9355" w:type="dxa"/>
          </w:tcPr>
          <w:p w14:paraId="5048EDE5" w14:textId="77777777" w:rsidR="00652F56" w:rsidRPr="00652F56" w:rsidRDefault="00652F56" w:rsidP="00BE2FC9">
            <w:pPr>
              <w:tabs>
                <w:tab w:val="left" w:pos="2610"/>
              </w:tabs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Course_id - [int (20), primary key, not null]</w:t>
            </w:r>
          </w:p>
        </w:tc>
      </w:tr>
      <w:tr w:rsidR="00652F56" w:rsidRPr="00652F56" w14:paraId="2103BFB5" w14:textId="77777777" w:rsidTr="00652F56">
        <w:trPr>
          <w:trHeight w:val="440"/>
        </w:trPr>
        <w:tc>
          <w:tcPr>
            <w:tcW w:w="9355" w:type="dxa"/>
          </w:tcPr>
          <w:p w14:paraId="302F48AC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Course_name - [varchar (100), not null]</w:t>
            </w:r>
          </w:p>
        </w:tc>
      </w:tr>
      <w:tr w:rsidR="00652F56" w:rsidRPr="00652F56" w14:paraId="17FD8B9E" w14:textId="77777777" w:rsidTr="00652F56">
        <w:trPr>
          <w:trHeight w:val="440"/>
        </w:trPr>
        <w:tc>
          <w:tcPr>
            <w:tcW w:w="9355" w:type="dxa"/>
          </w:tcPr>
          <w:p w14:paraId="27DE58B3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Course_link - [varchar (100), not null]</w:t>
            </w:r>
          </w:p>
        </w:tc>
      </w:tr>
      <w:tr w:rsidR="00652F56" w:rsidRPr="00652F56" w14:paraId="1BA38007" w14:textId="77777777" w:rsidTr="00652F56">
        <w:trPr>
          <w:trHeight w:val="440"/>
        </w:trPr>
        <w:tc>
          <w:tcPr>
            <w:tcW w:w="9355" w:type="dxa"/>
          </w:tcPr>
          <w:p w14:paraId="74E1F5E6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 xml:space="preserve">Course_description - [varchar (400)]       </w:t>
            </w:r>
          </w:p>
        </w:tc>
      </w:tr>
    </w:tbl>
    <w:p w14:paraId="6A734F9A" w14:textId="77777777" w:rsidR="00652F56" w:rsidRPr="00652F56" w:rsidRDefault="00652F56" w:rsidP="00652F56">
      <w:pPr>
        <w:rPr>
          <w:color w:val="000000" w:themeColor="text1"/>
          <w:sz w:val="28"/>
          <w:szCs w:val="28"/>
        </w:rPr>
      </w:pPr>
    </w:p>
    <w:p w14:paraId="64C1B696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  <w:r w:rsidRPr="00652F56">
        <w:rPr>
          <w:b/>
          <w:i/>
          <w:color w:val="000000" w:themeColor="text1"/>
          <w:sz w:val="28"/>
          <w:szCs w:val="28"/>
        </w:rPr>
        <w:t>Job-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52F56" w:rsidRPr="00652F56" w14:paraId="44FC9288" w14:textId="77777777" w:rsidTr="00652F56">
        <w:trPr>
          <w:trHeight w:val="557"/>
        </w:trPr>
        <w:tc>
          <w:tcPr>
            <w:tcW w:w="9355" w:type="dxa"/>
          </w:tcPr>
          <w:p w14:paraId="76868B0E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Job_id - [int (20), primary key, not null]</w:t>
            </w:r>
          </w:p>
          <w:p w14:paraId="22918DE0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</w:p>
        </w:tc>
      </w:tr>
      <w:tr w:rsidR="00652F56" w:rsidRPr="00652F56" w14:paraId="748D78DC" w14:textId="77777777" w:rsidTr="00652F56">
        <w:trPr>
          <w:trHeight w:val="512"/>
        </w:trPr>
        <w:tc>
          <w:tcPr>
            <w:tcW w:w="9355" w:type="dxa"/>
          </w:tcPr>
          <w:p w14:paraId="288E422D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Job_description - [varchar (400)]</w:t>
            </w:r>
          </w:p>
        </w:tc>
      </w:tr>
      <w:tr w:rsidR="00652F56" w:rsidRPr="00652F56" w14:paraId="46C1F584" w14:textId="77777777" w:rsidTr="00652F56">
        <w:trPr>
          <w:trHeight w:val="446"/>
        </w:trPr>
        <w:tc>
          <w:tcPr>
            <w:tcW w:w="9355" w:type="dxa"/>
          </w:tcPr>
          <w:p w14:paraId="726278D2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Company_name - [varchar (100), not null]</w:t>
            </w:r>
          </w:p>
        </w:tc>
      </w:tr>
      <w:tr w:rsidR="00652F56" w:rsidRPr="00652F56" w14:paraId="5B607D09" w14:textId="77777777" w:rsidTr="00652F56">
        <w:trPr>
          <w:trHeight w:val="509"/>
        </w:trPr>
        <w:tc>
          <w:tcPr>
            <w:tcW w:w="9355" w:type="dxa"/>
          </w:tcPr>
          <w:p w14:paraId="19F4B215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Job_title - [varchar (400)]</w:t>
            </w:r>
          </w:p>
        </w:tc>
      </w:tr>
      <w:tr w:rsidR="00652F56" w:rsidRPr="00652F56" w14:paraId="4943EAEE" w14:textId="77777777" w:rsidTr="00652F56">
        <w:trPr>
          <w:trHeight w:val="461"/>
        </w:trPr>
        <w:tc>
          <w:tcPr>
            <w:tcW w:w="9355" w:type="dxa"/>
          </w:tcPr>
          <w:p w14:paraId="1FA99EF5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Job_link - [varchar (100), not null]</w:t>
            </w:r>
          </w:p>
        </w:tc>
      </w:tr>
    </w:tbl>
    <w:p w14:paraId="4D9882B4" w14:textId="77777777" w:rsidR="00652F56" w:rsidRPr="00652F56" w:rsidRDefault="00652F56" w:rsidP="00652F56">
      <w:pPr>
        <w:rPr>
          <w:color w:val="000000" w:themeColor="text1"/>
          <w:sz w:val="28"/>
          <w:szCs w:val="28"/>
        </w:rPr>
      </w:pPr>
    </w:p>
    <w:p w14:paraId="6EDB0FD9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  <w:r w:rsidRPr="00652F56">
        <w:rPr>
          <w:b/>
          <w:i/>
          <w:color w:val="000000" w:themeColor="text1"/>
          <w:sz w:val="28"/>
          <w:szCs w:val="28"/>
        </w:rPr>
        <w:t xml:space="preserve">User- </w:t>
      </w: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52F56" w:rsidRPr="00652F56" w14:paraId="323BF973" w14:textId="77777777" w:rsidTr="00652F56">
        <w:trPr>
          <w:trHeight w:val="395"/>
        </w:trPr>
        <w:tc>
          <w:tcPr>
            <w:tcW w:w="9355" w:type="dxa"/>
          </w:tcPr>
          <w:p w14:paraId="64FBFD94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Id - [int (20), primary key, not null, auto increment]</w:t>
            </w:r>
          </w:p>
        </w:tc>
      </w:tr>
      <w:tr w:rsidR="00652F56" w:rsidRPr="00652F56" w14:paraId="66A0B4AB" w14:textId="77777777" w:rsidTr="00652F56">
        <w:trPr>
          <w:trHeight w:val="377"/>
        </w:trPr>
        <w:tc>
          <w:tcPr>
            <w:tcW w:w="9355" w:type="dxa"/>
          </w:tcPr>
          <w:p w14:paraId="41DD6CB8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Email - [varchar (50), unique]</w:t>
            </w:r>
          </w:p>
        </w:tc>
      </w:tr>
      <w:tr w:rsidR="00652F56" w:rsidRPr="00652F56" w14:paraId="38155FC8" w14:textId="77777777" w:rsidTr="00652F56">
        <w:trPr>
          <w:trHeight w:val="377"/>
        </w:trPr>
        <w:tc>
          <w:tcPr>
            <w:tcW w:w="9355" w:type="dxa"/>
          </w:tcPr>
          <w:p w14:paraId="3E3FFE8E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Name - [varchar (50)]</w:t>
            </w:r>
          </w:p>
        </w:tc>
      </w:tr>
      <w:tr w:rsidR="00652F56" w:rsidRPr="00652F56" w14:paraId="0743099D" w14:textId="77777777" w:rsidTr="00652F56">
        <w:trPr>
          <w:trHeight w:val="368"/>
        </w:trPr>
        <w:tc>
          <w:tcPr>
            <w:tcW w:w="9355" w:type="dxa"/>
          </w:tcPr>
          <w:p w14:paraId="27085F76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Password - [varchar (50)]</w:t>
            </w:r>
          </w:p>
        </w:tc>
      </w:tr>
      <w:tr w:rsidR="00652F56" w:rsidRPr="00652F56" w14:paraId="3E74CA0D" w14:textId="77777777" w:rsidTr="00652F56">
        <w:trPr>
          <w:trHeight w:val="458"/>
        </w:trPr>
        <w:tc>
          <w:tcPr>
            <w:tcW w:w="9355" w:type="dxa"/>
          </w:tcPr>
          <w:p w14:paraId="31D4740C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Username - [varchar(50), unique]</w:t>
            </w:r>
          </w:p>
        </w:tc>
      </w:tr>
    </w:tbl>
    <w:p w14:paraId="6F411CD4" w14:textId="43F8D0E2" w:rsidR="00652F56" w:rsidRPr="00652F56" w:rsidRDefault="00652F56" w:rsidP="00652F56">
      <w:pPr>
        <w:pStyle w:val="Notebodycopy"/>
      </w:pPr>
    </w:p>
    <w:p w14:paraId="35A63899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  <w:r w:rsidRPr="00652F56">
        <w:rPr>
          <w:b/>
          <w:i/>
          <w:color w:val="000000" w:themeColor="text1"/>
          <w:sz w:val="28"/>
          <w:szCs w:val="28"/>
        </w:rPr>
        <w:t>Roles-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52F56" w:rsidRPr="00652F56" w14:paraId="63D9B6EA" w14:textId="77777777" w:rsidTr="00652F56">
        <w:trPr>
          <w:trHeight w:val="485"/>
        </w:trPr>
        <w:tc>
          <w:tcPr>
            <w:tcW w:w="9355" w:type="dxa"/>
          </w:tcPr>
          <w:p w14:paraId="44D61468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Id – [int (20), primary key, auto increment, not null]</w:t>
            </w:r>
          </w:p>
        </w:tc>
      </w:tr>
      <w:tr w:rsidR="00652F56" w:rsidRPr="00652F56" w14:paraId="081A2AE8" w14:textId="77777777" w:rsidTr="00652F56">
        <w:trPr>
          <w:trHeight w:val="440"/>
        </w:trPr>
        <w:tc>
          <w:tcPr>
            <w:tcW w:w="9355" w:type="dxa"/>
          </w:tcPr>
          <w:p w14:paraId="324B26BF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Name – [varchar (20), unique]</w:t>
            </w:r>
          </w:p>
        </w:tc>
      </w:tr>
    </w:tbl>
    <w:p w14:paraId="6EECBEA0" w14:textId="77777777" w:rsidR="00652F56" w:rsidRPr="00652F56" w:rsidRDefault="00652F56" w:rsidP="00652F56">
      <w:pPr>
        <w:rPr>
          <w:color w:val="000000" w:themeColor="text1"/>
          <w:sz w:val="28"/>
          <w:szCs w:val="28"/>
        </w:rPr>
      </w:pPr>
    </w:p>
    <w:p w14:paraId="0B59F0BF" w14:textId="77777777" w:rsidR="00652F56" w:rsidRPr="00652F56" w:rsidRDefault="00652F56" w:rsidP="00652F56">
      <w:pPr>
        <w:rPr>
          <w:b/>
          <w:i/>
          <w:color w:val="000000" w:themeColor="text1"/>
          <w:sz w:val="28"/>
          <w:szCs w:val="28"/>
        </w:rPr>
      </w:pPr>
      <w:r w:rsidRPr="00652F56">
        <w:rPr>
          <w:b/>
          <w:i/>
          <w:color w:val="000000" w:themeColor="text1"/>
          <w:sz w:val="28"/>
          <w:szCs w:val="28"/>
        </w:rPr>
        <w:lastRenderedPageBreak/>
        <w:t>User_roles-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52F56" w:rsidRPr="00652F56" w14:paraId="7B35A970" w14:textId="77777777" w:rsidTr="00652F56">
        <w:trPr>
          <w:trHeight w:val="440"/>
        </w:trPr>
        <w:tc>
          <w:tcPr>
            <w:tcW w:w="9355" w:type="dxa"/>
          </w:tcPr>
          <w:p w14:paraId="1475832A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User_id - [int (20), primary key]</w:t>
            </w:r>
          </w:p>
        </w:tc>
      </w:tr>
      <w:tr w:rsidR="00652F56" w:rsidRPr="00652F56" w14:paraId="500DB2CD" w14:textId="77777777" w:rsidTr="00652F56">
        <w:trPr>
          <w:trHeight w:val="440"/>
        </w:trPr>
        <w:tc>
          <w:tcPr>
            <w:tcW w:w="9355" w:type="dxa"/>
          </w:tcPr>
          <w:p w14:paraId="54B21CF5" w14:textId="77777777" w:rsidR="00652F56" w:rsidRPr="00652F56" w:rsidRDefault="00652F56" w:rsidP="00BE2FC9">
            <w:pPr>
              <w:rPr>
                <w:color w:val="000000" w:themeColor="text1"/>
                <w:sz w:val="24"/>
              </w:rPr>
            </w:pPr>
            <w:r w:rsidRPr="00652F56">
              <w:rPr>
                <w:color w:val="000000" w:themeColor="text1"/>
                <w:sz w:val="24"/>
              </w:rPr>
              <w:t>Role_id - [int (20), primary key]</w:t>
            </w:r>
          </w:p>
        </w:tc>
      </w:tr>
    </w:tbl>
    <w:p w14:paraId="38914D79" w14:textId="1944A1E3" w:rsidR="00652F56" w:rsidRDefault="00652F56" w:rsidP="00652F56">
      <w:pPr>
        <w:rPr>
          <w:b/>
          <w:color w:val="000000" w:themeColor="text1"/>
          <w:sz w:val="24"/>
          <w:u w:val="single"/>
        </w:rPr>
      </w:pPr>
    </w:p>
    <w:p w14:paraId="4B943DFB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610A0BFF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0EE9DE58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7716B967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55CB7150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31B86AD1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77BC2363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30AE3597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2A4CA365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7C519B4B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7B70007F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6B1C3754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419B591E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4742ADA6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3ED04007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6847D1E5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443E95CA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40517DBC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1A700925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35AFC51D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7A6B7A21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3EBF382C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3EBBFCC7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43EA186A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637A7D59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1971737F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2B5C6CD0" w14:textId="77777777" w:rsidR="00B716F0" w:rsidRDefault="00B716F0" w:rsidP="00B716F0">
      <w:pPr>
        <w:pStyle w:val="NoteHeading1"/>
        <w:rPr>
          <w:sz w:val="40"/>
          <w:szCs w:val="40"/>
        </w:rPr>
      </w:pPr>
    </w:p>
    <w:p w14:paraId="0C90F0B4" w14:textId="23B68015" w:rsidR="00B716F0" w:rsidRDefault="00B716F0" w:rsidP="00B716F0">
      <w:pPr>
        <w:pStyle w:val="NoteHeading1"/>
        <w:rPr>
          <w:sz w:val="40"/>
          <w:szCs w:val="40"/>
        </w:rPr>
      </w:pPr>
      <w:r>
        <w:rPr>
          <w:sz w:val="40"/>
          <w:szCs w:val="40"/>
        </w:rPr>
        <w:lastRenderedPageBreak/>
        <w:t>UNIT TEST CASES</w:t>
      </w:r>
      <w:r w:rsidRPr="00690BCD">
        <w:rPr>
          <w:sz w:val="40"/>
          <w:szCs w:val="40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7"/>
        <w:gridCol w:w="1647"/>
        <w:gridCol w:w="1540"/>
        <w:gridCol w:w="1531"/>
        <w:gridCol w:w="1501"/>
        <w:gridCol w:w="1649"/>
      </w:tblGrid>
      <w:tr w:rsidR="00B716F0" w:rsidRPr="00B716F0" w14:paraId="666D9EEB" w14:textId="77777777" w:rsidTr="00B716F0">
        <w:tc>
          <w:tcPr>
            <w:tcW w:w="1505" w:type="dxa"/>
          </w:tcPr>
          <w:p w14:paraId="04B41761" w14:textId="77777777" w:rsidR="00B716F0" w:rsidRPr="00B716F0" w:rsidRDefault="00B716F0" w:rsidP="00BE2FC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B716F0">
              <w:rPr>
                <w:b/>
                <w:color w:val="000000" w:themeColor="text1"/>
                <w:sz w:val="28"/>
                <w:szCs w:val="28"/>
              </w:rPr>
              <w:t>TEST CASE</w:t>
            </w:r>
          </w:p>
        </w:tc>
        <w:tc>
          <w:tcPr>
            <w:tcW w:w="1546" w:type="dxa"/>
          </w:tcPr>
          <w:p w14:paraId="0BF19685" w14:textId="77777777" w:rsidR="00B716F0" w:rsidRPr="00B716F0" w:rsidRDefault="00B716F0" w:rsidP="00BE2FC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B716F0">
              <w:rPr>
                <w:b/>
                <w:color w:val="000000" w:themeColor="text1"/>
                <w:sz w:val="28"/>
                <w:szCs w:val="28"/>
              </w:rPr>
              <w:t>TEST STEPS</w:t>
            </w:r>
          </w:p>
        </w:tc>
        <w:tc>
          <w:tcPr>
            <w:tcW w:w="1534" w:type="dxa"/>
          </w:tcPr>
          <w:p w14:paraId="4E281B39" w14:textId="77777777" w:rsidR="00B716F0" w:rsidRPr="00B716F0" w:rsidRDefault="00B716F0" w:rsidP="00BE2FC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B716F0">
              <w:rPr>
                <w:b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532" w:type="dxa"/>
          </w:tcPr>
          <w:p w14:paraId="73A9284E" w14:textId="77777777" w:rsidR="00B716F0" w:rsidRPr="00B716F0" w:rsidRDefault="00B716F0" w:rsidP="00BE2FC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B716F0">
              <w:rPr>
                <w:b/>
                <w:color w:val="000000" w:themeColor="text1"/>
                <w:sz w:val="28"/>
                <w:szCs w:val="28"/>
              </w:rPr>
              <w:t>EXPECTED DATA</w:t>
            </w:r>
          </w:p>
        </w:tc>
        <w:tc>
          <w:tcPr>
            <w:tcW w:w="1507" w:type="dxa"/>
          </w:tcPr>
          <w:p w14:paraId="3B7C26EE" w14:textId="77777777" w:rsidR="00B716F0" w:rsidRPr="00B716F0" w:rsidRDefault="00B716F0" w:rsidP="00BE2FC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B716F0">
              <w:rPr>
                <w:b/>
                <w:color w:val="000000" w:themeColor="text1"/>
                <w:sz w:val="28"/>
                <w:szCs w:val="28"/>
              </w:rPr>
              <w:t>OBTAINED DATA</w:t>
            </w:r>
          </w:p>
        </w:tc>
        <w:tc>
          <w:tcPr>
            <w:tcW w:w="1731" w:type="dxa"/>
          </w:tcPr>
          <w:p w14:paraId="24EE5633" w14:textId="77777777" w:rsidR="00B716F0" w:rsidRPr="00B716F0" w:rsidRDefault="00B716F0" w:rsidP="00BE2FC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B716F0">
              <w:rPr>
                <w:b/>
                <w:color w:val="000000" w:themeColor="text1"/>
                <w:sz w:val="28"/>
                <w:szCs w:val="28"/>
              </w:rPr>
              <w:t>PASS / FAIL</w:t>
            </w:r>
          </w:p>
        </w:tc>
      </w:tr>
      <w:tr w:rsidR="00B716F0" w14:paraId="73C4113F" w14:textId="77777777" w:rsidTr="00B716F0">
        <w:tc>
          <w:tcPr>
            <w:tcW w:w="1505" w:type="dxa"/>
          </w:tcPr>
          <w:p w14:paraId="167686A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with valid data tries to login</w:t>
            </w:r>
          </w:p>
        </w:tc>
        <w:tc>
          <w:tcPr>
            <w:tcW w:w="1546" w:type="dxa"/>
          </w:tcPr>
          <w:p w14:paraId="5C1849A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2ACE39C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448A496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082FA9C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</w:tc>
        <w:tc>
          <w:tcPr>
            <w:tcW w:w="1534" w:type="dxa"/>
          </w:tcPr>
          <w:p w14:paraId="2791D0B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Username: joel5121</w:t>
            </w:r>
          </w:p>
          <w:p w14:paraId="20012C5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Password: mastekadmin</w:t>
            </w:r>
          </w:p>
        </w:tc>
        <w:tc>
          <w:tcPr>
            <w:tcW w:w="1532" w:type="dxa"/>
          </w:tcPr>
          <w:p w14:paraId="680EC4F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should be able to login</w:t>
            </w:r>
          </w:p>
        </w:tc>
        <w:tc>
          <w:tcPr>
            <w:tcW w:w="1507" w:type="dxa"/>
          </w:tcPr>
          <w:p w14:paraId="19A837B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656F23F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6D81CBBE" w14:textId="77777777" w:rsidTr="00B716F0">
        <w:tc>
          <w:tcPr>
            <w:tcW w:w="1505" w:type="dxa"/>
          </w:tcPr>
          <w:p w14:paraId="43D69F8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with incorrect login credentials tries to login</w:t>
            </w:r>
          </w:p>
        </w:tc>
        <w:tc>
          <w:tcPr>
            <w:tcW w:w="1546" w:type="dxa"/>
          </w:tcPr>
          <w:p w14:paraId="1BB247B9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21764399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510C11A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570F3CE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</w:tc>
        <w:tc>
          <w:tcPr>
            <w:tcW w:w="1534" w:type="dxa"/>
          </w:tcPr>
          <w:p w14:paraId="7E9FDA41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Username: joel5121</w:t>
            </w:r>
          </w:p>
          <w:p w14:paraId="5584F13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Password: hello1234</w:t>
            </w:r>
          </w:p>
        </w:tc>
        <w:tc>
          <w:tcPr>
            <w:tcW w:w="1532" w:type="dxa"/>
          </w:tcPr>
          <w:p w14:paraId="6827944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Error: unauthorized</w:t>
            </w:r>
          </w:p>
        </w:tc>
        <w:tc>
          <w:tcPr>
            <w:tcW w:w="1507" w:type="dxa"/>
          </w:tcPr>
          <w:p w14:paraId="5170C0A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6D9AFA5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084F5DE6" w14:textId="77777777" w:rsidTr="00B716F0">
        <w:tc>
          <w:tcPr>
            <w:tcW w:w="1505" w:type="dxa"/>
          </w:tcPr>
          <w:p w14:paraId="27721B7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 with correct login credentials tries to login</w:t>
            </w:r>
          </w:p>
        </w:tc>
        <w:tc>
          <w:tcPr>
            <w:tcW w:w="1546" w:type="dxa"/>
          </w:tcPr>
          <w:p w14:paraId="5F940C7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4DAF8E4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62F1C0C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6F7CCE8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</w:tc>
        <w:tc>
          <w:tcPr>
            <w:tcW w:w="1534" w:type="dxa"/>
          </w:tcPr>
          <w:p w14:paraId="220D15F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Username: hello01</w:t>
            </w:r>
          </w:p>
          <w:p w14:paraId="6B11AD9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Password: 1234567890</w:t>
            </w:r>
          </w:p>
        </w:tc>
        <w:tc>
          <w:tcPr>
            <w:tcW w:w="1532" w:type="dxa"/>
          </w:tcPr>
          <w:p w14:paraId="203CEDB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 should be able to login</w:t>
            </w:r>
          </w:p>
        </w:tc>
        <w:tc>
          <w:tcPr>
            <w:tcW w:w="1507" w:type="dxa"/>
          </w:tcPr>
          <w:p w14:paraId="5C78757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1440782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1FF0F7AC" w14:textId="77777777" w:rsidTr="00B716F0">
        <w:tc>
          <w:tcPr>
            <w:tcW w:w="1505" w:type="dxa"/>
          </w:tcPr>
          <w:p w14:paraId="67D1E43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 with incorrect login credentials tries to login</w:t>
            </w:r>
          </w:p>
        </w:tc>
        <w:tc>
          <w:tcPr>
            <w:tcW w:w="1546" w:type="dxa"/>
          </w:tcPr>
          <w:p w14:paraId="7A2D23D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30C5C83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2E9F252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2A5FFE1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</w:tc>
        <w:tc>
          <w:tcPr>
            <w:tcW w:w="1534" w:type="dxa"/>
          </w:tcPr>
          <w:p w14:paraId="3FA46EE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Username: hello01</w:t>
            </w:r>
          </w:p>
          <w:p w14:paraId="22409CD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Password: hello1234</w:t>
            </w:r>
          </w:p>
        </w:tc>
        <w:tc>
          <w:tcPr>
            <w:tcW w:w="1532" w:type="dxa"/>
          </w:tcPr>
          <w:p w14:paraId="23CDD20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Error: unauthorized</w:t>
            </w:r>
          </w:p>
        </w:tc>
        <w:tc>
          <w:tcPr>
            <w:tcW w:w="1507" w:type="dxa"/>
          </w:tcPr>
          <w:p w14:paraId="29FF1BE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3ADF349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7559C31D" w14:textId="77777777" w:rsidTr="00B716F0">
        <w:tc>
          <w:tcPr>
            <w:tcW w:w="1505" w:type="dxa"/>
          </w:tcPr>
          <w:p w14:paraId="7A5A362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If nothing is entered</w:t>
            </w:r>
          </w:p>
        </w:tc>
        <w:tc>
          <w:tcPr>
            <w:tcW w:w="1546" w:type="dxa"/>
          </w:tcPr>
          <w:p w14:paraId="71DC90F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35B25E6C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16DD377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login</w:t>
            </w:r>
          </w:p>
        </w:tc>
        <w:tc>
          <w:tcPr>
            <w:tcW w:w="1534" w:type="dxa"/>
          </w:tcPr>
          <w:p w14:paraId="3FA5AF1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14:paraId="523ADD8C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Password and username required</w:t>
            </w:r>
          </w:p>
        </w:tc>
        <w:tc>
          <w:tcPr>
            <w:tcW w:w="1507" w:type="dxa"/>
          </w:tcPr>
          <w:p w14:paraId="375215A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63169B89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679C2732" w14:textId="77777777" w:rsidTr="00B716F0">
        <w:tc>
          <w:tcPr>
            <w:tcW w:w="1505" w:type="dxa"/>
          </w:tcPr>
          <w:p w14:paraId="0F9F226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If fields in signup form are left unfilled</w:t>
            </w:r>
          </w:p>
        </w:tc>
        <w:tc>
          <w:tcPr>
            <w:tcW w:w="1546" w:type="dxa"/>
          </w:tcPr>
          <w:p w14:paraId="66F78E6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421FD09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5992781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3. click on signup</w:t>
            </w:r>
          </w:p>
        </w:tc>
        <w:tc>
          <w:tcPr>
            <w:tcW w:w="1534" w:type="dxa"/>
          </w:tcPr>
          <w:p w14:paraId="6315E38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Certain fields in form left unfilled, or not filled properly</w:t>
            </w:r>
          </w:p>
        </w:tc>
        <w:tc>
          <w:tcPr>
            <w:tcW w:w="1532" w:type="dxa"/>
          </w:tcPr>
          <w:p w14:paraId="59C6450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Validators for appropriate fields shown</w:t>
            </w:r>
          </w:p>
        </w:tc>
        <w:tc>
          <w:tcPr>
            <w:tcW w:w="1507" w:type="dxa"/>
          </w:tcPr>
          <w:p w14:paraId="2651E91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2F68EEC1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2AD66F2A" w14:textId="77777777" w:rsidTr="00B716F0">
        <w:tc>
          <w:tcPr>
            <w:tcW w:w="1505" w:type="dxa"/>
          </w:tcPr>
          <w:p w14:paraId="6C98952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add job</w:t>
            </w:r>
          </w:p>
        </w:tc>
        <w:tc>
          <w:tcPr>
            <w:tcW w:w="1546" w:type="dxa"/>
          </w:tcPr>
          <w:p w14:paraId="349E2FB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339A3F3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3F7763B1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623840C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231B384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job board</w:t>
            </w:r>
          </w:p>
          <w:p w14:paraId="664B48B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add job</w:t>
            </w:r>
          </w:p>
        </w:tc>
        <w:tc>
          <w:tcPr>
            <w:tcW w:w="1534" w:type="dxa"/>
          </w:tcPr>
          <w:p w14:paraId="7131B2E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job id</w:t>
            </w:r>
          </w:p>
          <w:p w14:paraId="1AA83B21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company name</w:t>
            </w:r>
          </w:p>
          <w:p w14:paraId="42F12F4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job description</w:t>
            </w:r>
          </w:p>
          <w:p w14:paraId="39AFFC9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job title</w:t>
            </w:r>
          </w:p>
          <w:p w14:paraId="2F7A8E2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job url</w:t>
            </w:r>
          </w:p>
        </w:tc>
        <w:tc>
          <w:tcPr>
            <w:tcW w:w="1532" w:type="dxa"/>
          </w:tcPr>
          <w:p w14:paraId="0BACC28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Job should be added</w:t>
            </w:r>
          </w:p>
        </w:tc>
        <w:tc>
          <w:tcPr>
            <w:tcW w:w="1507" w:type="dxa"/>
          </w:tcPr>
          <w:p w14:paraId="7DAF12F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4076DBA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5A3DD32A" w14:textId="77777777" w:rsidTr="00B716F0">
        <w:tc>
          <w:tcPr>
            <w:tcW w:w="1505" w:type="dxa"/>
          </w:tcPr>
          <w:p w14:paraId="7F7366A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delete job</w:t>
            </w:r>
          </w:p>
        </w:tc>
        <w:tc>
          <w:tcPr>
            <w:tcW w:w="1546" w:type="dxa"/>
          </w:tcPr>
          <w:p w14:paraId="093566E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60B8ED0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316AFCB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706DCF0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3FABEB2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job board</w:t>
            </w:r>
          </w:p>
          <w:p w14:paraId="4169063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delete job</w:t>
            </w:r>
          </w:p>
        </w:tc>
        <w:tc>
          <w:tcPr>
            <w:tcW w:w="1534" w:type="dxa"/>
          </w:tcPr>
          <w:p w14:paraId="75205E0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14:paraId="75C3D13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Job should be deleted</w:t>
            </w:r>
          </w:p>
        </w:tc>
        <w:tc>
          <w:tcPr>
            <w:tcW w:w="1507" w:type="dxa"/>
          </w:tcPr>
          <w:p w14:paraId="743D038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63BCBA2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3370EA04" w14:textId="77777777" w:rsidTr="00B716F0">
        <w:tc>
          <w:tcPr>
            <w:tcW w:w="1505" w:type="dxa"/>
          </w:tcPr>
          <w:p w14:paraId="10DAD52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add course</w:t>
            </w:r>
          </w:p>
        </w:tc>
        <w:tc>
          <w:tcPr>
            <w:tcW w:w="1546" w:type="dxa"/>
          </w:tcPr>
          <w:p w14:paraId="36307D1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7D3C4E4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0D93A8A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74B8C9D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7023C3B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course board</w:t>
            </w:r>
          </w:p>
          <w:p w14:paraId="2717834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add course</w:t>
            </w:r>
          </w:p>
        </w:tc>
        <w:tc>
          <w:tcPr>
            <w:tcW w:w="1534" w:type="dxa"/>
          </w:tcPr>
          <w:p w14:paraId="4C13AE6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course id</w:t>
            </w:r>
          </w:p>
          <w:p w14:paraId="2A178CE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course name</w:t>
            </w:r>
          </w:p>
          <w:p w14:paraId="6486273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course description</w:t>
            </w:r>
          </w:p>
          <w:p w14:paraId="099ADE3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course url</w:t>
            </w:r>
          </w:p>
          <w:p w14:paraId="154AD1A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2" w:type="dxa"/>
          </w:tcPr>
          <w:p w14:paraId="72598A9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Course should be added</w:t>
            </w:r>
          </w:p>
        </w:tc>
        <w:tc>
          <w:tcPr>
            <w:tcW w:w="1507" w:type="dxa"/>
          </w:tcPr>
          <w:p w14:paraId="7026D96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1D6E81A9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4605D037" w14:textId="77777777" w:rsidTr="00B716F0">
        <w:tc>
          <w:tcPr>
            <w:tcW w:w="1505" w:type="dxa"/>
          </w:tcPr>
          <w:p w14:paraId="0DCE691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delete course</w:t>
            </w:r>
          </w:p>
        </w:tc>
        <w:tc>
          <w:tcPr>
            <w:tcW w:w="1546" w:type="dxa"/>
          </w:tcPr>
          <w:p w14:paraId="42A2050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5CA6979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7E120D0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158A1CC9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6E7F05B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5. go to course board</w:t>
            </w:r>
          </w:p>
          <w:p w14:paraId="1A0A136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 xml:space="preserve">6. click delete course </w:t>
            </w:r>
          </w:p>
        </w:tc>
        <w:tc>
          <w:tcPr>
            <w:tcW w:w="1534" w:type="dxa"/>
          </w:tcPr>
          <w:p w14:paraId="0F96D73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1532" w:type="dxa"/>
          </w:tcPr>
          <w:p w14:paraId="28CC3F4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Course should be deleted</w:t>
            </w:r>
          </w:p>
        </w:tc>
        <w:tc>
          <w:tcPr>
            <w:tcW w:w="1507" w:type="dxa"/>
          </w:tcPr>
          <w:p w14:paraId="3EA4C49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52168C0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44985598" w14:textId="77777777" w:rsidTr="00B716F0">
        <w:tc>
          <w:tcPr>
            <w:tcW w:w="1505" w:type="dxa"/>
          </w:tcPr>
          <w:p w14:paraId="68119D41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add skill</w:t>
            </w:r>
          </w:p>
        </w:tc>
        <w:tc>
          <w:tcPr>
            <w:tcW w:w="1546" w:type="dxa"/>
          </w:tcPr>
          <w:p w14:paraId="06CAA73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277D082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02AF661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1DED301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2F5BB09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skill board</w:t>
            </w:r>
          </w:p>
          <w:p w14:paraId="6B934CF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add skill</w:t>
            </w:r>
          </w:p>
        </w:tc>
        <w:tc>
          <w:tcPr>
            <w:tcW w:w="1534" w:type="dxa"/>
          </w:tcPr>
          <w:p w14:paraId="0CFCF9C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skill id</w:t>
            </w:r>
          </w:p>
          <w:p w14:paraId="6006EA9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skill name</w:t>
            </w:r>
          </w:p>
          <w:p w14:paraId="0462452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Enter priority</w:t>
            </w:r>
          </w:p>
        </w:tc>
        <w:tc>
          <w:tcPr>
            <w:tcW w:w="1532" w:type="dxa"/>
          </w:tcPr>
          <w:p w14:paraId="49048A2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Skill should be added</w:t>
            </w:r>
          </w:p>
        </w:tc>
        <w:tc>
          <w:tcPr>
            <w:tcW w:w="1507" w:type="dxa"/>
          </w:tcPr>
          <w:p w14:paraId="4E355DA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705694D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2A5ACE8D" w14:textId="77777777" w:rsidTr="00B716F0">
        <w:tc>
          <w:tcPr>
            <w:tcW w:w="1505" w:type="dxa"/>
          </w:tcPr>
          <w:p w14:paraId="2318744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delete skill</w:t>
            </w:r>
          </w:p>
        </w:tc>
        <w:tc>
          <w:tcPr>
            <w:tcW w:w="1546" w:type="dxa"/>
          </w:tcPr>
          <w:p w14:paraId="7C3162E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0DACA1C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32C6D8A9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117299EC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7487B3F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skill board</w:t>
            </w:r>
          </w:p>
          <w:p w14:paraId="15111F7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delete skill</w:t>
            </w:r>
          </w:p>
        </w:tc>
        <w:tc>
          <w:tcPr>
            <w:tcW w:w="1534" w:type="dxa"/>
          </w:tcPr>
          <w:p w14:paraId="4CF2074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14:paraId="7C0F0FB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Skill should be deleted</w:t>
            </w:r>
          </w:p>
        </w:tc>
        <w:tc>
          <w:tcPr>
            <w:tcW w:w="1507" w:type="dxa"/>
          </w:tcPr>
          <w:p w14:paraId="68DA5A7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1BCD344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791D9B8B" w14:textId="77777777" w:rsidTr="00B716F0">
        <w:tc>
          <w:tcPr>
            <w:tcW w:w="1505" w:type="dxa"/>
          </w:tcPr>
          <w:p w14:paraId="78B2B36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update skill rating</w:t>
            </w:r>
          </w:p>
        </w:tc>
        <w:tc>
          <w:tcPr>
            <w:tcW w:w="1546" w:type="dxa"/>
          </w:tcPr>
          <w:p w14:paraId="7A98D7B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5497B5E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5B29806F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6230FA4A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4. login</w:t>
            </w:r>
          </w:p>
          <w:p w14:paraId="0BFECC2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skill board</w:t>
            </w:r>
          </w:p>
          <w:p w14:paraId="48EB349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on update</w:t>
            </w:r>
          </w:p>
        </w:tc>
        <w:tc>
          <w:tcPr>
            <w:tcW w:w="1534" w:type="dxa"/>
          </w:tcPr>
          <w:p w14:paraId="024D235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Skill id</w:t>
            </w:r>
          </w:p>
          <w:p w14:paraId="64520AC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Skill rating</w:t>
            </w:r>
          </w:p>
          <w:p w14:paraId="3A73B73B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2" w:type="dxa"/>
          </w:tcPr>
          <w:p w14:paraId="04491B7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Rating should get updated</w:t>
            </w:r>
          </w:p>
        </w:tc>
        <w:tc>
          <w:tcPr>
            <w:tcW w:w="1507" w:type="dxa"/>
          </w:tcPr>
          <w:p w14:paraId="03B0681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As expected</w:t>
            </w:r>
          </w:p>
        </w:tc>
        <w:tc>
          <w:tcPr>
            <w:tcW w:w="1731" w:type="dxa"/>
          </w:tcPr>
          <w:p w14:paraId="21955654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716F0" w14:paraId="7013DF0D" w14:textId="77777777" w:rsidTr="00B716F0">
        <w:tc>
          <w:tcPr>
            <w:tcW w:w="1505" w:type="dxa"/>
          </w:tcPr>
          <w:p w14:paraId="7FE52B3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Admin tries to add rating more than 5</w:t>
            </w:r>
          </w:p>
        </w:tc>
        <w:tc>
          <w:tcPr>
            <w:tcW w:w="1546" w:type="dxa"/>
          </w:tcPr>
          <w:p w14:paraId="15B6CED8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1. go to localhost:4200</w:t>
            </w:r>
          </w:p>
          <w:p w14:paraId="2129F86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2. click on login</w:t>
            </w:r>
          </w:p>
          <w:p w14:paraId="622C642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3. enter credentials</w:t>
            </w:r>
          </w:p>
          <w:p w14:paraId="5C0A53D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4. login</w:t>
            </w:r>
          </w:p>
          <w:p w14:paraId="133EBFF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5. go to skill board</w:t>
            </w:r>
          </w:p>
          <w:p w14:paraId="69561E72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6. click on update</w:t>
            </w:r>
          </w:p>
        </w:tc>
        <w:tc>
          <w:tcPr>
            <w:tcW w:w="1534" w:type="dxa"/>
          </w:tcPr>
          <w:p w14:paraId="27DAE776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Skill id</w:t>
            </w:r>
          </w:p>
          <w:p w14:paraId="13EE70DD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Skill rating</w:t>
            </w:r>
          </w:p>
          <w:p w14:paraId="3D6C7D57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2" w:type="dxa"/>
          </w:tcPr>
          <w:p w14:paraId="06114F25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Rating should not get updated</w:t>
            </w:r>
          </w:p>
        </w:tc>
        <w:tc>
          <w:tcPr>
            <w:tcW w:w="1507" w:type="dxa"/>
          </w:tcPr>
          <w:p w14:paraId="6115FE6E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>Rating does not get updated</w:t>
            </w:r>
          </w:p>
          <w:p w14:paraId="23CEA073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t xml:space="preserve">(Rating is selected </w:t>
            </w: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using dropdown)</w:t>
            </w:r>
          </w:p>
        </w:tc>
        <w:tc>
          <w:tcPr>
            <w:tcW w:w="1731" w:type="dxa"/>
          </w:tcPr>
          <w:p w14:paraId="48EE1120" w14:textId="77777777" w:rsidR="00B716F0" w:rsidRPr="00B716F0" w:rsidRDefault="00B716F0" w:rsidP="00BE2FC9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B716F0">
              <w:rPr>
                <w:bCs/>
                <w:color w:val="000000" w:themeColor="text1"/>
                <w:sz w:val="24"/>
                <w:szCs w:val="24"/>
              </w:rPr>
              <w:lastRenderedPageBreak/>
              <w:t>Pass</w:t>
            </w:r>
          </w:p>
        </w:tc>
      </w:tr>
    </w:tbl>
    <w:p w14:paraId="09A29E30" w14:textId="712F5C77" w:rsidR="00B716F0" w:rsidRDefault="00B716F0" w:rsidP="00B716F0">
      <w:pPr>
        <w:pStyle w:val="NoteHeading1"/>
        <w:rPr>
          <w:sz w:val="40"/>
          <w:szCs w:val="40"/>
        </w:rPr>
      </w:pPr>
    </w:p>
    <w:p w14:paraId="40FB2DCD" w14:textId="40C3EF42" w:rsidR="00973025" w:rsidRDefault="00973025" w:rsidP="00B716F0">
      <w:pPr>
        <w:pStyle w:val="NoteHeading1"/>
        <w:rPr>
          <w:sz w:val="40"/>
          <w:szCs w:val="40"/>
        </w:rPr>
      </w:pPr>
    </w:p>
    <w:p w14:paraId="37BE7F5C" w14:textId="318A71F2" w:rsidR="00973025" w:rsidRDefault="00973025" w:rsidP="00B716F0">
      <w:pPr>
        <w:pStyle w:val="NoteHeading1"/>
        <w:rPr>
          <w:sz w:val="40"/>
          <w:szCs w:val="40"/>
        </w:rPr>
      </w:pPr>
    </w:p>
    <w:p w14:paraId="274214F3" w14:textId="02E3F4CB" w:rsidR="00973025" w:rsidRDefault="00973025" w:rsidP="00B716F0">
      <w:pPr>
        <w:pStyle w:val="NoteHeading1"/>
        <w:rPr>
          <w:sz w:val="40"/>
          <w:szCs w:val="40"/>
        </w:rPr>
      </w:pPr>
    </w:p>
    <w:p w14:paraId="7E32D427" w14:textId="5DE87AFB" w:rsidR="00973025" w:rsidRDefault="00973025" w:rsidP="00B716F0">
      <w:pPr>
        <w:pStyle w:val="NoteHeading1"/>
        <w:rPr>
          <w:sz w:val="40"/>
          <w:szCs w:val="40"/>
        </w:rPr>
      </w:pPr>
    </w:p>
    <w:p w14:paraId="3AC2DE3A" w14:textId="3B4A8E02" w:rsidR="00973025" w:rsidRDefault="00973025" w:rsidP="00B716F0">
      <w:pPr>
        <w:pStyle w:val="NoteHeading1"/>
        <w:rPr>
          <w:sz w:val="40"/>
          <w:szCs w:val="40"/>
        </w:rPr>
      </w:pPr>
    </w:p>
    <w:p w14:paraId="3636BF6A" w14:textId="5D12E6BF" w:rsidR="00973025" w:rsidRDefault="00973025" w:rsidP="00B716F0">
      <w:pPr>
        <w:pStyle w:val="NoteHeading1"/>
        <w:rPr>
          <w:sz w:val="40"/>
          <w:szCs w:val="40"/>
        </w:rPr>
      </w:pPr>
    </w:p>
    <w:p w14:paraId="392B12D7" w14:textId="2B305E3F" w:rsidR="00973025" w:rsidRDefault="00973025" w:rsidP="00B716F0">
      <w:pPr>
        <w:pStyle w:val="NoteHeading1"/>
        <w:rPr>
          <w:sz w:val="40"/>
          <w:szCs w:val="40"/>
        </w:rPr>
      </w:pPr>
    </w:p>
    <w:p w14:paraId="799C6290" w14:textId="1261B58C" w:rsidR="00973025" w:rsidRDefault="00973025" w:rsidP="00B716F0">
      <w:pPr>
        <w:pStyle w:val="NoteHeading1"/>
        <w:rPr>
          <w:sz w:val="40"/>
          <w:szCs w:val="40"/>
        </w:rPr>
      </w:pPr>
    </w:p>
    <w:p w14:paraId="497E6FB6" w14:textId="3FB5FBE0" w:rsidR="00973025" w:rsidRDefault="00973025" w:rsidP="00B716F0">
      <w:pPr>
        <w:pStyle w:val="NoteHeading1"/>
        <w:rPr>
          <w:sz w:val="40"/>
          <w:szCs w:val="40"/>
        </w:rPr>
      </w:pPr>
    </w:p>
    <w:p w14:paraId="438CA168" w14:textId="46B70F6D" w:rsidR="00973025" w:rsidRDefault="00973025" w:rsidP="00B716F0">
      <w:pPr>
        <w:pStyle w:val="NoteHeading1"/>
        <w:rPr>
          <w:sz w:val="40"/>
          <w:szCs w:val="40"/>
        </w:rPr>
      </w:pPr>
    </w:p>
    <w:p w14:paraId="77D7A5CE" w14:textId="613AF54A" w:rsidR="00973025" w:rsidRDefault="00973025" w:rsidP="00B716F0">
      <w:pPr>
        <w:pStyle w:val="NoteHeading1"/>
        <w:rPr>
          <w:sz w:val="40"/>
          <w:szCs w:val="40"/>
        </w:rPr>
      </w:pPr>
    </w:p>
    <w:p w14:paraId="2DE10175" w14:textId="3A362E54" w:rsidR="00973025" w:rsidRDefault="00973025" w:rsidP="00B716F0">
      <w:pPr>
        <w:pStyle w:val="NoteHeading1"/>
        <w:rPr>
          <w:sz w:val="40"/>
          <w:szCs w:val="40"/>
        </w:rPr>
      </w:pPr>
    </w:p>
    <w:p w14:paraId="4B9C30EB" w14:textId="2180A747" w:rsidR="00973025" w:rsidRDefault="00973025" w:rsidP="00B716F0">
      <w:pPr>
        <w:pStyle w:val="NoteHeading1"/>
        <w:rPr>
          <w:sz w:val="40"/>
          <w:szCs w:val="40"/>
        </w:rPr>
      </w:pPr>
    </w:p>
    <w:p w14:paraId="5F9E0C9B" w14:textId="41467A5B" w:rsidR="00973025" w:rsidRDefault="00973025" w:rsidP="00B716F0">
      <w:pPr>
        <w:pStyle w:val="NoteHeading1"/>
        <w:rPr>
          <w:sz w:val="40"/>
          <w:szCs w:val="40"/>
        </w:rPr>
      </w:pPr>
    </w:p>
    <w:p w14:paraId="47D0D0C5" w14:textId="15E223A9" w:rsidR="00973025" w:rsidRDefault="00973025" w:rsidP="00B716F0">
      <w:pPr>
        <w:pStyle w:val="NoteHeading1"/>
        <w:rPr>
          <w:sz w:val="40"/>
          <w:szCs w:val="40"/>
        </w:rPr>
      </w:pPr>
    </w:p>
    <w:p w14:paraId="1F7EC8AA" w14:textId="6A1F213A" w:rsidR="00973025" w:rsidRDefault="00973025" w:rsidP="00B716F0">
      <w:pPr>
        <w:pStyle w:val="NoteHeading1"/>
        <w:rPr>
          <w:sz w:val="40"/>
          <w:szCs w:val="40"/>
        </w:rPr>
      </w:pPr>
    </w:p>
    <w:p w14:paraId="474A91BA" w14:textId="61869751" w:rsidR="00973025" w:rsidRDefault="00973025" w:rsidP="00B716F0">
      <w:pPr>
        <w:pStyle w:val="NoteHeading1"/>
        <w:rPr>
          <w:sz w:val="40"/>
          <w:szCs w:val="40"/>
        </w:rPr>
      </w:pPr>
    </w:p>
    <w:p w14:paraId="0367D75F" w14:textId="5F046123" w:rsidR="00973025" w:rsidRDefault="00973025" w:rsidP="00B716F0">
      <w:pPr>
        <w:pStyle w:val="NoteHeading1"/>
        <w:rPr>
          <w:sz w:val="40"/>
          <w:szCs w:val="40"/>
        </w:rPr>
      </w:pPr>
    </w:p>
    <w:p w14:paraId="460F53D5" w14:textId="3597B977" w:rsidR="00973025" w:rsidRDefault="00973025" w:rsidP="00B716F0">
      <w:pPr>
        <w:pStyle w:val="NoteHeading1"/>
        <w:rPr>
          <w:sz w:val="40"/>
          <w:szCs w:val="40"/>
        </w:rPr>
      </w:pPr>
    </w:p>
    <w:p w14:paraId="18B2DB4E" w14:textId="57202CCC" w:rsidR="00973025" w:rsidRDefault="00973025" w:rsidP="00B716F0">
      <w:pPr>
        <w:pStyle w:val="NoteHeading1"/>
        <w:rPr>
          <w:sz w:val="40"/>
          <w:szCs w:val="40"/>
        </w:rPr>
      </w:pPr>
    </w:p>
    <w:p w14:paraId="08637537" w14:textId="2069B60F" w:rsidR="00973025" w:rsidRDefault="00973025" w:rsidP="00B716F0">
      <w:pPr>
        <w:pStyle w:val="NoteHeading1"/>
        <w:rPr>
          <w:sz w:val="40"/>
          <w:szCs w:val="40"/>
        </w:rPr>
      </w:pPr>
    </w:p>
    <w:p w14:paraId="127A3019" w14:textId="5F54CF62" w:rsidR="00973025" w:rsidRDefault="00973025" w:rsidP="00B716F0">
      <w:pPr>
        <w:pStyle w:val="NoteHeading1"/>
        <w:rPr>
          <w:sz w:val="40"/>
          <w:szCs w:val="40"/>
        </w:rPr>
      </w:pPr>
    </w:p>
    <w:p w14:paraId="53A4CFD9" w14:textId="2387735D" w:rsidR="00973025" w:rsidRDefault="00973025" w:rsidP="00B716F0">
      <w:pPr>
        <w:pStyle w:val="NoteHeading1"/>
        <w:rPr>
          <w:sz w:val="40"/>
          <w:szCs w:val="40"/>
        </w:rPr>
      </w:pPr>
    </w:p>
    <w:p w14:paraId="1E6173DB" w14:textId="65178601" w:rsidR="00973025" w:rsidRDefault="00973025" w:rsidP="00B716F0">
      <w:pPr>
        <w:pStyle w:val="NoteHeading1"/>
        <w:rPr>
          <w:sz w:val="40"/>
          <w:szCs w:val="40"/>
        </w:rPr>
      </w:pPr>
    </w:p>
    <w:p w14:paraId="527CB432" w14:textId="6EF88A52" w:rsidR="00973025" w:rsidRDefault="00973025" w:rsidP="00B716F0">
      <w:pPr>
        <w:pStyle w:val="NoteHeading1"/>
        <w:rPr>
          <w:sz w:val="40"/>
          <w:szCs w:val="40"/>
        </w:rPr>
      </w:pPr>
    </w:p>
    <w:p w14:paraId="4FDF4D0C" w14:textId="77777777" w:rsidR="00973025" w:rsidRDefault="00973025" w:rsidP="00B716F0">
      <w:pPr>
        <w:pStyle w:val="NoteHeading1"/>
        <w:rPr>
          <w:sz w:val="40"/>
          <w:szCs w:val="40"/>
        </w:rPr>
      </w:pPr>
    </w:p>
    <w:p w14:paraId="33EBBF2A" w14:textId="39E723E8" w:rsidR="00652F56" w:rsidRPr="00973025" w:rsidRDefault="00973025" w:rsidP="00973025">
      <w:pPr>
        <w:pStyle w:val="NoteHeading1"/>
        <w:rPr>
          <w:sz w:val="40"/>
          <w:szCs w:val="40"/>
        </w:rPr>
      </w:pPr>
      <w:r>
        <w:rPr>
          <w:sz w:val="40"/>
          <w:szCs w:val="40"/>
        </w:rPr>
        <w:lastRenderedPageBreak/>
        <w:t>BUSINESS FEATURES</w:t>
      </w:r>
      <w:r w:rsidRPr="00690BCD">
        <w:rPr>
          <w:sz w:val="40"/>
          <w:szCs w:val="40"/>
        </w:rPr>
        <w:t>:</w:t>
      </w:r>
    </w:p>
    <w:p w14:paraId="06C1B8F2" w14:textId="77777777" w:rsidR="00973025" w:rsidRPr="00973025" w:rsidRDefault="00973025" w:rsidP="0097302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3025">
        <w:rPr>
          <w:sz w:val="24"/>
          <w:szCs w:val="24"/>
        </w:rPr>
        <w:t>User can view the various trending technologies which will help him/her give their future a better shape.</w:t>
      </w:r>
    </w:p>
    <w:p w14:paraId="50E0C220" w14:textId="77777777" w:rsidR="00973025" w:rsidRPr="00973025" w:rsidRDefault="00973025" w:rsidP="0097302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3025">
        <w:rPr>
          <w:sz w:val="24"/>
          <w:szCs w:val="24"/>
        </w:rPr>
        <w:t xml:space="preserve"> A secured login for each and every user.</w:t>
      </w:r>
    </w:p>
    <w:p w14:paraId="598437E4" w14:textId="77777777" w:rsidR="00973025" w:rsidRPr="00973025" w:rsidRDefault="00973025" w:rsidP="0097302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3025">
        <w:rPr>
          <w:sz w:val="24"/>
          <w:szCs w:val="24"/>
        </w:rPr>
        <w:t>User can view jobs in a reputed c</w:t>
      </w:r>
      <w:bookmarkStart w:id="3" w:name="_GoBack"/>
      <w:bookmarkEnd w:id="3"/>
      <w:r w:rsidRPr="00973025">
        <w:rPr>
          <w:sz w:val="24"/>
          <w:szCs w:val="24"/>
        </w:rPr>
        <w:t>ompany for a particular skill.</w:t>
      </w:r>
    </w:p>
    <w:p w14:paraId="4060FFBE" w14:textId="77777777" w:rsidR="00973025" w:rsidRPr="00973025" w:rsidRDefault="00973025" w:rsidP="0097302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3025">
        <w:rPr>
          <w:sz w:val="24"/>
          <w:szCs w:val="24"/>
        </w:rPr>
        <w:t>User can view best online courses for a particular skill thus enhancing knowledge in that field.</w:t>
      </w:r>
    </w:p>
    <w:p w14:paraId="643FF4A9" w14:textId="77777777" w:rsidR="00973025" w:rsidRPr="00973025" w:rsidRDefault="00973025" w:rsidP="0097302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3025">
        <w:rPr>
          <w:sz w:val="24"/>
          <w:szCs w:val="24"/>
        </w:rPr>
        <w:t>Visitor can know more about the technology by just clicking on the companies/skills logo which is navigated to the Wikipedia page.</w:t>
      </w:r>
    </w:p>
    <w:p w14:paraId="3EE5C3F5" w14:textId="77777777" w:rsidR="00652F56" w:rsidRPr="00652F56" w:rsidRDefault="00652F56" w:rsidP="00652F56">
      <w:pPr>
        <w:pStyle w:val="Notebodycopy"/>
        <w:sectPr w:rsidR="00652F56" w:rsidRPr="00652F56" w:rsidSect="00D44035">
          <w:footerReference w:type="default" r:id="rId12"/>
          <w:headerReference w:type="first" r:id="rId13"/>
          <w:footerReference w:type="first" r:id="rId14"/>
          <w:pgSz w:w="11909" w:h="16834" w:code="9"/>
          <w:pgMar w:top="1134" w:right="1134" w:bottom="1134" w:left="1701" w:header="709" w:footer="709" w:gutter="0"/>
          <w:cols w:space="720"/>
          <w:docGrid w:linePitch="360"/>
        </w:sectPr>
      </w:pPr>
    </w:p>
    <w:p w14:paraId="6A5E4004" w14:textId="3CCAD682" w:rsidR="000D05BA" w:rsidRDefault="000D05BA" w:rsidP="0007451C">
      <w:pPr>
        <w:pStyle w:val="BodyText"/>
      </w:pPr>
      <w:bookmarkStart w:id="4" w:name="_Toc374263634"/>
      <w:bookmarkStart w:id="5" w:name="_Toc374313374"/>
      <w:bookmarkStart w:id="6" w:name="_Toc374263635"/>
      <w:bookmarkStart w:id="7" w:name="_Toc374313375"/>
      <w:bookmarkStart w:id="8" w:name="_Toc374263636"/>
      <w:bookmarkStart w:id="9" w:name="_Toc374313376"/>
      <w:bookmarkStart w:id="10" w:name="_Toc374263637"/>
      <w:bookmarkStart w:id="11" w:name="_Toc374313377"/>
      <w:bookmarkStart w:id="12" w:name="_Toc374263639"/>
      <w:bookmarkStart w:id="13" w:name="_Toc374313379"/>
      <w:bookmarkStart w:id="14" w:name="_Toc374263640"/>
      <w:bookmarkStart w:id="15" w:name="_Toc374313380"/>
      <w:bookmarkStart w:id="16" w:name="_Toc374263642"/>
      <w:bookmarkStart w:id="17" w:name="_Toc374313382"/>
      <w:bookmarkStart w:id="18" w:name="_Toc374263643"/>
      <w:bookmarkStart w:id="19" w:name="_Toc374313383"/>
      <w:bookmarkStart w:id="20" w:name="_Toc374263645"/>
      <w:bookmarkStart w:id="21" w:name="_Toc374313385"/>
      <w:bookmarkStart w:id="22" w:name="_Toc374263646"/>
      <w:bookmarkStart w:id="23" w:name="_Toc374313386"/>
      <w:bookmarkStart w:id="24" w:name="_Toc374263647"/>
      <w:bookmarkStart w:id="25" w:name="_Toc374313387"/>
      <w:bookmarkStart w:id="26" w:name="_Toc374263648"/>
      <w:bookmarkStart w:id="27" w:name="_Toc374313388"/>
      <w:bookmarkStart w:id="28" w:name="_Toc374263649"/>
      <w:bookmarkStart w:id="29" w:name="_Toc374313389"/>
      <w:bookmarkStart w:id="30" w:name="_Toc374263650"/>
      <w:bookmarkStart w:id="31" w:name="_Toc374313390"/>
      <w:bookmarkStart w:id="32" w:name="_Toc374263651"/>
      <w:bookmarkStart w:id="33" w:name="_Toc374313391"/>
      <w:bookmarkStart w:id="34" w:name="_Toc374263652"/>
      <w:bookmarkStart w:id="35" w:name="_Toc374313392"/>
      <w:bookmarkStart w:id="36" w:name="_Toc374263653"/>
      <w:bookmarkStart w:id="37" w:name="_Toc374313393"/>
      <w:bookmarkStart w:id="38" w:name="_Toc374263654"/>
      <w:bookmarkStart w:id="39" w:name="_Toc374313394"/>
      <w:bookmarkStart w:id="40" w:name="_Toc374263655"/>
      <w:bookmarkStart w:id="41" w:name="_Toc374313395"/>
      <w:bookmarkStart w:id="42" w:name="_Toc374263656"/>
      <w:bookmarkStart w:id="43" w:name="_Toc374313396"/>
      <w:bookmarkStart w:id="44" w:name="_Toc374263657"/>
      <w:bookmarkStart w:id="45" w:name="_Toc374313397"/>
      <w:bookmarkStart w:id="46" w:name="_Toc374263670"/>
      <w:bookmarkStart w:id="47" w:name="_Toc374313410"/>
      <w:bookmarkStart w:id="48" w:name="_Toc374263686"/>
      <w:bookmarkStart w:id="49" w:name="_Toc374313426"/>
      <w:bookmarkStart w:id="50" w:name="_Toc374478123"/>
      <w:bookmarkStart w:id="51" w:name="_Toc374479279"/>
      <w:bookmarkStart w:id="52" w:name="_Toc374479348"/>
      <w:bookmarkEnd w:id="0"/>
      <w:bookmarkEnd w:id="1"/>
      <w:bookmarkEnd w:id="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C941922" w14:textId="68951A5F" w:rsidR="000D05BA" w:rsidRDefault="000D05BA" w:rsidP="0007451C">
      <w:pPr>
        <w:pStyle w:val="BodyText"/>
      </w:pPr>
    </w:p>
    <w:p w14:paraId="3B21935E" w14:textId="180F9085" w:rsidR="000D05BA" w:rsidRDefault="00300829" w:rsidP="0007451C">
      <w:pPr>
        <w:pStyle w:val="BodyText"/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107BF69" wp14:editId="672B5EEF">
            <wp:simplePos x="0" y="0"/>
            <wp:positionH relativeFrom="page">
              <wp:posOffset>-41564</wp:posOffset>
            </wp:positionH>
            <wp:positionV relativeFrom="page">
              <wp:posOffset>0</wp:posOffset>
            </wp:positionV>
            <wp:extent cx="7595761" cy="1073619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 Visualisation MM3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761" cy="10736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7DB77" w14:textId="2F5B432A" w:rsidR="000D05BA" w:rsidRDefault="000D05BA" w:rsidP="0007451C">
      <w:pPr>
        <w:pStyle w:val="BodyText"/>
      </w:pPr>
    </w:p>
    <w:p w14:paraId="5B2C816A" w14:textId="556DB392" w:rsidR="000D05BA" w:rsidRDefault="000D05BA" w:rsidP="0007451C">
      <w:pPr>
        <w:pStyle w:val="BodyText"/>
      </w:pPr>
    </w:p>
    <w:p w14:paraId="6C8ECFBD" w14:textId="3DC46E7C" w:rsidR="000D05BA" w:rsidRDefault="000D05BA" w:rsidP="0007451C">
      <w:pPr>
        <w:pStyle w:val="BodyText"/>
      </w:pPr>
    </w:p>
    <w:p w14:paraId="33CF6962" w14:textId="2E9E3C4D" w:rsidR="000D05BA" w:rsidRDefault="000D05BA" w:rsidP="0007451C">
      <w:pPr>
        <w:pStyle w:val="BodyText"/>
      </w:pPr>
    </w:p>
    <w:p w14:paraId="2E042B8C" w14:textId="71075832" w:rsidR="000D05BA" w:rsidRDefault="000D05BA" w:rsidP="0007451C">
      <w:pPr>
        <w:pStyle w:val="BodyText"/>
      </w:pPr>
    </w:p>
    <w:p w14:paraId="41CF7B29" w14:textId="4FB4BD9E" w:rsidR="000D05BA" w:rsidRDefault="000D05BA" w:rsidP="0007451C">
      <w:pPr>
        <w:pStyle w:val="BodyText"/>
      </w:pPr>
    </w:p>
    <w:p w14:paraId="63DB3B8D" w14:textId="6C88724D" w:rsidR="000D05BA" w:rsidRDefault="000D05BA" w:rsidP="0007451C">
      <w:pPr>
        <w:pStyle w:val="BodyText"/>
      </w:pPr>
    </w:p>
    <w:p w14:paraId="4995EB42" w14:textId="7226E680" w:rsidR="000D05BA" w:rsidRDefault="000D05BA" w:rsidP="0007451C">
      <w:pPr>
        <w:pStyle w:val="BodyText"/>
      </w:pPr>
    </w:p>
    <w:p w14:paraId="1DAE4438" w14:textId="0458921A" w:rsidR="000D05BA" w:rsidRDefault="000D05BA" w:rsidP="0007451C">
      <w:pPr>
        <w:pStyle w:val="BodyText"/>
      </w:pPr>
    </w:p>
    <w:p w14:paraId="485AA587" w14:textId="313CD06C" w:rsidR="000D05BA" w:rsidRDefault="000D05BA" w:rsidP="0007451C">
      <w:pPr>
        <w:pStyle w:val="BodyText"/>
      </w:pPr>
    </w:p>
    <w:p w14:paraId="32981E43" w14:textId="10CDB640" w:rsidR="000D05BA" w:rsidRDefault="000D05BA" w:rsidP="0007451C">
      <w:pPr>
        <w:pStyle w:val="BodyText"/>
      </w:pPr>
    </w:p>
    <w:p w14:paraId="3ED57AC9" w14:textId="1DE93D43" w:rsidR="000D05BA" w:rsidRDefault="000D05BA" w:rsidP="0007451C">
      <w:pPr>
        <w:pStyle w:val="BodyText"/>
      </w:pPr>
    </w:p>
    <w:p w14:paraId="4EC4C890" w14:textId="242A6BF2" w:rsidR="000D05BA" w:rsidRDefault="000D05BA" w:rsidP="0007451C">
      <w:pPr>
        <w:pStyle w:val="BodyText"/>
      </w:pPr>
    </w:p>
    <w:p w14:paraId="6B5C647A" w14:textId="52877DA7" w:rsidR="000D05BA" w:rsidRDefault="000D05BA" w:rsidP="0007451C">
      <w:pPr>
        <w:pStyle w:val="BodyText"/>
      </w:pPr>
    </w:p>
    <w:p w14:paraId="32EC47B6" w14:textId="69630DA6" w:rsidR="000D05BA" w:rsidRDefault="000D05BA" w:rsidP="0007451C">
      <w:pPr>
        <w:pStyle w:val="BodyText"/>
      </w:pPr>
    </w:p>
    <w:p w14:paraId="4F035091" w14:textId="3A735EC4" w:rsidR="000D05BA" w:rsidRDefault="000D05BA" w:rsidP="0007451C">
      <w:pPr>
        <w:pStyle w:val="BodyText"/>
      </w:pPr>
    </w:p>
    <w:p w14:paraId="4106BEF6" w14:textId="77777777" w:rsidR="0007451C" w:rsidRDefault="0007451C" w:rsidP="0007451C">
      <w:pPr>
        <w:pStyle w:val="BodyText"/>
      </w:pPr>
    </w:p>
    <w:p w14:paraId="19484CE0" w14:textId="77076795" w:rsidR="00AA68E5" w:rsidRPr="009D42AC" w:rsidRDefault="00F027F7" w:rsidP="0007451C">
      <w:pPr>
        <w:pStyle w:val="BodyText"/>
      </w:pPr>
      <w:r w:rsidRPr="00404D3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F1871A" wp14:editId="51B32988">
                <wp:simplePos x="0" y="0"/>
                <wp:positionH relativeFrom="column">
                  <wp:posOffset>-26035</wp:posOffset>
                </wp:positionH>
                <wp:positionV relativeFrom="paragraph">
                  <wp:posOffset>3045980</wp:posOffset>
                </wp:positionV>
                <wp:extent cx="5062220" cy="965200"/>
                <wp:effectExtent l="0" t="0" r="508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96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9FD9E" w14:textId="772CAE22" w:rsidR="00F027F7" w:rsidRDefault="00F027F7" w:rsidP="00F027F7">
                            <w:pPr>
                              <w:pStyle w:val="Covercontactdetails"/>
                              <w:jc w:val="left"/>
                            </w:pPr>
                            <w:r>
                              <w:t>Global Headquarters</w:t>
                            </w:r>
                            <w:r>
                              <w:br/>
                              <w:t>Mastek UK Ltd</w:t>
                            </w:r>
                            <w:r>
                              <w:br/>
                              <w:t>Pennant House</w:t>
                            </w:r>
                            <w:r>
                              <w:br/>
                              <w:t>2 Napier Court, RG1 8BW</w:t>
                            </w:r>
                          </w:p>
                          <w:p w14:paraId="082154DA" w14:textId="73150F29" w:rsidR="00F027F7" w:rsidRPr="008B3931" w:rsidRDefault="00F027F7" w:rsidP="00F027F7">
                            <w:pPr>
                              <w:pStyle w:val="Covercontactdetails"/>
                              <w:jc w:val="left"/>
                            </w:pPr>
                            <w:r>
                              <w:t>+44 (0)118 903 5700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871A" id="_x0000_s1032" type="#_x0000_t202" style="position:absolute;margin-left:-2.05pt;margin-top:239.85pt;width:398.6pt;height:7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" filled="f" stroked="f">
                <v:textbox inset="0,0,0,0">
                  <w:txbxContent>
                    <w:p w14:paraId="1979FD9E" w14:textId="772CAE22" w:rsidR="00F027F7" w:rsidRDefault="00F027F7" w:rsidP="00F027F7">
                      <w:pPr>
                        <w:pStyle w:val="Covercontactdetails"/>
                        <w:jc w:val="left"/>
                      </w:pPr>
                      <w:r>
                        <w:t>Global Headquarters</w:t>
                      </w:r>
                      <w:r>
                        <w:br/>
                        <w:t>Mastek UK Ltd</w:t>
                      </w:r>
                      <w:r>
                        <w:br/>
                        <w:t>Pennant House</w:t>
                      </w:r>
                      <w:r>
                        <w:br/>
                        <w:t>2 Napier Court, RG1 8BW</w:t>
                      </w:r>
                    </w:p>
                    <w:p w14:paraId="082154DA" w14:textId="73150F29" w:rsidR="00F027F7" w:rsidRPr="008B3931" w:rsidRDefault="00F027F7" w:rsidP="00F027F7">
                      <w:pPr>
                        <w:pStyle w:val="Covercontactdetails"/>
                        <w:jc w:val="left"/>
                      </w:pPr>
                      <w:r>
                        <w:t>+44 (0)118 903 5700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8E5" w:rsidRPr="009D42AC">
        <w:tab/>
      </w:r>
      <w:bookmarkEnd w:id="50"/>
      <w:bookmarkEnd w:id="51"/>
      <w:bookmarkEnd w:id="52"/>
    </w:p>
    <w:sectPr w:rsidR="00AA68E5" w:rsidRPr="009D42AC" w:rsidSect="00D44035">
      <w:pgSz w:w="11909" w:h="16834" w:code="9"/>
      <w:pgMar w:top="1134" w:right="1134" w:bottom="1134" w:left="1701" w:header="709" w:footer="709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FFD4F" w16cid:durableId="1F44A5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F4F18" w14:textId="77777777" w:rsidR="005756B7" w:rsidRDefault="005756B7" w:rsidP="00C022AF">
      <w:r>
        <w:separator/>
      </w:r>
    </w:p>
    <w:p w14:paraId="2B9A0FFB" w14:textId="77777777" w:rsidR="005756B7" w:rsidRDefault="005756B7"/>
    <w:p w14:paraId="5063D5DE" w14:textId="77777777" w:rsidR="005756B7" w:rsidRDefault="005756B7" w:rsidP="000D05BA"/>
    <w:p w14:paraId="21107CA4" w14:textId="77777777" w:rsidR="005756B7" w:rsidRDefault="005756B7" w:rsidP="00DC3697"/>
  </w:endnote>
  <w:endnote w:type="continuationSeparator" w:id="0">
    <w:p w14:paraId="2AB7372D" w14:textId="77777777" w:rsidR="005756B7" w:rsidRDefault="005756B7" w:rsidP="00C022AF">
      <w:r>
        <w:continuationSeparator/>
      </w:r>
    </w:p>
    <w:p w14:paraId="51CC7956" w14:textId="77777777" w:rsidR="005756B7" w:rsidRDefault="005756B7"/>
    <w:p w14:paraId="2C57B6BA" w14:textId="77777777" w:rsidR="005756B7" w:rsidRDefault="005756B7" w:rsidP="000D05BA"/>
    <w:p w14:paraId="3C09D948" w14:textId="77777777" w:rsidR="005756B7" w:rsidRDefault="005756B7" w:rsidP="00DC3697"/>
  </w:endnote>
  <w:endnote w:type="continuationNotice" w:id="1">
    <w:p w14:paraId="46CE8A95" w14:textId="77777777" w:rsidR="005756B7" w:rsidRDefault="005756B7">
      <w:pPr>
        <w:spacing w:after="0" w:line="240" w:lineRule="auto"/>
      </w:pPr>
    </w:p>
    <w:p w14:paraId="7CA74DB7" w14:textId="77777777" w:rsidR="005756B7" w:rsidRDefault="005756B7"/>
    <w:p w14:paraId="395D72A5" w14:textId="77777777" w:rsidR="005756B7" w:rsidRDefault="005756B7" w:rsidP="000D05BA"/>
    <w:p w14:paraId="510405DF" w14:textId="77777777" w:rsidR="005756B7" w:rsidRDefault="005756B7" w:rsidP="00DC3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887945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85B109" w14:textId="6B56AC02" w:rsidR="00D44035" w:rsidRDefault="00D44035" w:rsidP="00D4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7302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756D0A" w14:textId="3C647D57" w:rsidR="000D05BA" w:rsidRPr="00255FF7" w:rsidRDefault="000D05BA" w:rsidP="000D05BA">
    <w:pPr>
      <w:pStyle w:val="Footer"/>
      <w:pBdr>
        <w:top w:val="single" w:sz="4" w:space="0" w:color="A6A6A6" w:themeColor="background1" w:themeShade="A6"/>
      </w:pBd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4" w14:textId="3DAEDA68" w:rsidR="00C25C1F" w:rsidRDefault="00C25C1F" w:rsidP="000D05BA">
    <w:pPr>
      <w:pStyle w:val="Footer"/>
      <w:pBdr>
        <w:top w:val="single" w:sz="4" w:space="0" w:color="A6A6A6" w:themeColor="background1" w:themeShade="A6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8CC8F" w14:textId="77777777" w:rsidR="005756B7" w:rsidRDefault="005756B7" w:rsidP="00C022AF">
      <w:r>
        <w:separator/>
      </w:r>
    </w:p>
    <w:p w14:paraId="6E9C6895" w14:textId="77777777" w:rsidR="005756B7" w:rsidRDefault="005756B7"/>
    <w:p w14:paraId="016505C8" w14:textId="77777777" w:rsidR="005756B7" w:rsidRDefault="005756B7" w:rsidP="000D05BA"/>
    <w:p w14:paraId="1B9B81A1" w14:textId="77777777" w:rsidR="005756B7" w:rsidRDefault="005756B7" w:rsidP="00DC3697"/>
  </w:footnote>
  <w:footnote w:type="continuationSeparator" w:id="0">
    <w:p w14:paraId="2D2AC383" w14:textId="77777777" w:rsidR="005756B7" w:rsidRDefault="005756B7" w:rsidP="00C022AF">
      <w:r>
        <w:continuationSeparator/>
      </w:r>
    </w:p>
    <w:p w14:paraId="5C9B459D" w14:textId="77777777" w:rsidR="005756B7" w:rsidRDefault="005756B7"/>
    <w:p w14:paraId="4BCA8DBF" w14:textId="77777777" w:rsidR="005756B7" w:rsidRDefault="005756B7" w:rsidP="000D05BA"/>
    <w:p w14:paraId="34ACBFF0" w14:textId="77777777" w:rsidR="005756B7" w:rsidRDefault="005756B7" w:rsidP="00DC3697"/>
  </w:footnote>
  <w:footnote w:type="continuationNotice" w:id="1">
    <w:p w14:paraId="209D0068" w14:textId="77777777" w:rsidR="005756B7" w:rsidRDefault="005756B7">
      <w:pPr>
        <w:spacing w:after="0" w:line="240" w:lineRule="auto"/>
      </w:pPr>
    </w:p>
    <w:p w14:paraId="42255BD7" w14:textId="77777777" w:rsidR="005756B7" w:rsidRDefault="005756B7"/>
    <w:p w14:paraId="2E411A94" w14:textId="77777777" w:rsidR="005756B7" w:rsidRDefault="005756B7" w:rsidP="000D05BA"/>
    <w:p w14:paraId="12A56095" w14:textId="77777777" w:rsidR="005756B7" w:rsidRDefault="005756B7" w:rsidP="00DC3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3" w14:textId="1DB11CB7" w:rsidR="00C25C1F" w:rsidRPr="00F331CE" w:rsidRDefault="000D05BA" w:rsidP="00320A54">
    <w:pPr>
      <w:pBdr>
        <w:bottom w:val="single" w:sz="4" w:space="1" w:color="A6A6A6" w:themeColor="background1" w:themeShade="A6"/>
      </w:pBdr>
      <w:rPr>
        <w:sz w:val="20"/>
      </w:rPr>
    </w:pPr>
    <w:r>
      <w:rPr>
        <w:noProof/>
        <w:sz w:val="20"/>
        <w:lang w:val="en-US"/>
      </w:rPr>
      <w:drawing>
        <wp:anchor distT="0" distB="0" distL="114300" distR="114300" simplePos="0" relativeHeight="251659268" behindDoc="1" locked="0" layoutInCell="1" allowOverlap="1" wp14:anchorId="55A84586" wp14:editId="03E69F1D">
          <wp:simplePos x="0" y="0"/>
          <wp:positionH relativeFrom="column">
            <wp:posOffset>5084494</wp:posOffset>
          </wp:positionH>
          <wp:positionV relativeFrom="paragraph">
            <wp:posOffset>-260496</wp:posOffset>
          </wp:positionV>
          <wp:extent cx="817200" cy="55800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stek Master Logo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2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0FC">
      <w:rPr>
        <w:sz w:val="20"/>
      </w:rPr>
      <w:t>Running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07CEF"/>
    <w:multiLevelType w:val="hybridMultilevel"/>
    <w:tmpl w:val="B44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F7419"/>
    <w:multiLevelType w:val="multilevel"/>
    <w:tmpl w:val="3586D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5B72B9"/>
    <w:multiLevelType w:val="hybridMultilevel"/>
    <w:tmpl w:val="3B8AA800"/>
    <w:lvl w:ilvl="0" w:tplc="BDA05AE4">
      <w:start w:val="1"/>
      <w:numFmt w:val="bullet"/>
      <w:pStyle w:val="Bullet"/>
      <w:lvlText w:val=""/>
      <w:lvlJc w:val="left"/>
      <w:pPr>
        <w:ind w:left="717" w:hanging="360"/>
      </w:pPr>
      <w:rPr>
        <w:rFonts w:ascii="Symbol" w:hAnsi="Symbol" w:hint="default"/>
        <w:color w:val="0099A8" w:themeColor="accent2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6AA430F"/>
    <w:multiLevelType w:val="hybridMultilevel"/>
    <w:tmpl w:val="D51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NotTrackFormatting/>
  <w:defaultTabStop w:val="284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:center;mso-position-vertical-relative:page;mso-width-percent:300;mso-left-percent:55" o:allowincell="f" fillcolor="none [671]" stroke="f" strokecolor="none [1605]">
      <v:fill color="none [671]" type="pattern"/>
      <v:stroke color="none [1605]" weight="6pt" linestyle="thickThin" on="f"/>
      <v:textbox inset="18pt,18pt,18pt,18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D1"/>
    <w:rsid w:val="00000278"/>
    <w:rsid w:val="00000963"/>
    <w:rsid w:val="000009A4"/>
    <w:rsid w:val="00000A69"/>
    <w:rsid w:val="0000236B"/>
    <w:rsid w:val="000027FE"/>
    <w:rsid w:val="000028A0"/>
    <w:rsid w:val="00002998"/>
    <w:rsid w:val="00003A20"/>
    <w:rsid w:val="00003AEA"/>
    <w:rsid w:val="0000529D"/>
    <w:rsid w:val="0000577D"/>
    <w:rsid w:val="00005921"/>
    <w:rsid w:val="0000595C"/>
    <w:rsid w:val="00005D19"/>
    <w:rsid w:val="00007382"/>
    <w:rsid w:val="0000745B"/>
    <w:rsid w:val="00011125"/>
    <w:rsid w:val="00011599"/>
    <w:rsid w:val="000119B6"/>
    <w:rsid w:val="000119FC"/>
    <w:rsid w:val="00011CA8"/>
    <w:rsid w:val="00012B2A"/>
    <w:rsid w:val="00012ECC"/>
    <w:rsid w:val="00013281"/>
    <w:rsid w:val="00013561"/>
    <w:rsid w:val="00013A2E"/>
    <w:rsid w:val="00013D1C"/>
    <w:rsid w:val="00013E6B"/>
    <w:rsid w:val="00014EC4"/>
    <w:rsid w:val="00014FD8"/>
    <w:rsid w:val="0001534F"/>
    <w:rsid w:val="00015AD6"/>
    <w:rsid w:val="000160D5"/>
    <w:rsid w:val="0001636E"/>
    <w:rsid w:val="00016810"/>
    <w:rsid w:val="00017AE2"/>
    <w:rsid w:val="00017B80"/>
    <w:rsid w:val="000200BB"/>
    <w:rsid w:val="000207D5"/>
    <w:rsid w:val="00020BD5"/>
    <w:rsid w:val="00021AB6"/>
    <w:rsid w:val="0002239C"/>
    <w:rsid w:val="00024A1A"/>
    <w:rsid w:val="000256FD"/>
    <w:rsid w:val="00025A2E"/>
    <w:rsid w:val="00025F9A"/>
    <w:rsid w:val="00026EBE"/>
    <w:rsid w:val="000271CD"/>
    <w:rsid w:val="00027335"/>
    <w:rsid w:val="0003338D"/>
    <w:rsid w:val="000338DB"/>
    <w:rsid w:val="00034DF5"/>
    <w:rsid w:val="000352E1"/>
    <w:rsid w:val="00036729"/>
    <w:rsid w:val="000368E0"/>
    <w:rsid w:val="00037AC5"/>
    <w:rsid w:val="000400EB"/>
    <w:rsid w:val="00040BAF"/>
    <w:rsid w:val="00041249"/>
    <w:rsid w:val="00041B71"/>
    <w:rsid w:val="00041B91"/>
    <w:rsid w:val="00043130"/>
    <w:rsid w:val="00044003"/>
    <w:rsid w:val="000440CD"/>
    <w:rsid w:val="00044F8E"/>
    <w:rsid w:val="000454B9"/>
    <w:rsid w:val="0004660D"/>
    <w:rsid w:val="00046A8A"/>
    <w:rsid w:val="0004754F"/>
    <w:rsid w:val="00047A19"/>
    <w:rsid w:val="000514AB"/>
    <w:rsid w:val="0005181B"/>
    <w:rsid w:val="000518CD"/>
    <w:rsid w:val="00051EF5"/>
    <w:rsid w:val="0005348D"/>
    <w:rsid w:val="000535D6"/>
    <w:rsid w:val="000539F3"/>
    <w:rsid w:val="00053D7B"/>
    <w:rsid w:val="00053FD1"/>
    <w:rsid w:val="00054FB6"/>
    <w:rsid w:val="00056250"/>
    <w:rsid w:val="00056F26"/>
    <w:rsid w:val="00057028"/>
    <w:rsid w:val="00057AE3"/>
    <w:rsid w:val="000609DE"/>
    <w:rsid w:val="00060B2C"/>
    <w:rsid w:val="00062058"/>
    <w:rsid w:val="000628D8"/>
    <w:rsid w:val="00063E81"/>
    <w:rsid w:val="000645B6"/>
    <w:rsid w:val="00065D73"/>
    <w:rsid w:val="000663DC"/>
    <w:rsid w:val="00066BAE"/>
    <w:rsid w:val="00067AF4"/>
    <w:rsid w:val="00067D8D"/>
    <w:rsid w:val="00071698"/>
    <w:rsid w:val="000727AC"/>
    <w:rsid w:val="00072FD5"/>
    <w:rsid w:val="00073D5B"/>
    <w:rsid w:val="000742DB"/>
    <w:rsid w:val="000743EC"/>
    <w:rsid w:val="0007451C"/>
    <w:rsid w:val="000745B8"/>
    <w:rsid w:val="000745D3"/>
    <w:rsid w:val="0007479B"/>
    <w:rsid w:val="0007547B"/>
    <w:rsid w:val="00076E8E"/>
    <w:rsid w:val="0007778B"/>
    <w:rsid w:val="00077BF6"/>
    <w:rsid w:val="000806F2"/>
    <w:rsid w:val="000809DF"/>
    <w:rsid w:val="00080D88"/>
    <w:rsid w:val="0008181C"/>
    <w:rsid w:val="0008205D"/>
    <w:rsid w:val="00082308"/>
    <w:rsid w:val="00082327"/>
    <w:rsid w:val="00082FD8"/>
    <w:rsid w:val="00083BB1"/>
    <w:rsid w:val="000855E7"/>
    <w:rsid w:val="000857FF"/>
    <w:rsid w:val="00085A1B"/>
    <w:rsid w:val="00087F50"/>
    <w:rsid w:val="00090125"/>
    <w:rsid w:val="00090C00"/>
    <w:rsid w:val="00090CD1"/>
    <w:rsid w:val="00090F13"/>
    <w:rsid w:val="00091289"/>
    <w:rsid w:val="00092643"/>
    <w:rsid w:val="00092B72"/>
    <w:rsid w:val="0009339B"/>
    <w:rsid w:val="00093868"/>
    <w:rsid w:val="00094B46"/>
    <w:rsid w:val="00096345"/>
    <w:rsid w:val="000965AF"/>
    <w:rsid w:val="000974A8"/>
    <w:rsid w:val="00097677"/>
    <w:rsid w:val="00097DFC"/>
    <w:rsid w:val="000A01EA"/>
    <w:rsid w:val="000A0912"/>
    <w:rsid w:val="000A0E0C"/>
    <w:rsid w:val="000A10E0"/>
    <w:rsid w:val="000A1853"/>
    <w:rsid w:val="000A1AD2"/>
    <w:rsid w:val="000A35B4"/>
    <w:rsid w:val="000A51B3"/>
    <w:rsid w:val="000A54F4"/>
    <w:rsid w:val="000A635D"/>
    <w:rsid w:val="000B0DDC"/>
    <w:rsid w:val="000B0F89"/>
    <w:rsid w:val="000B1639"/>
    <w:rsid w:val="000B3762"/>
    <w:rsid w:val="000B3B10"/>
    <w:rsid w:val="000B3B69"/>
    <w:rsid w:val="000B4585"/>
    <w:rsid w:val="000B49AC"/>
    <w:rsid w:val="000B5300"/>
    <w:rsid w:val="000B64FE"/>
    <w:rsid w:val="000B76C8"/>
    <w:rsid w:val="000B79B2"/>
    <w:rsid w:val="000B7BE0"/>
    <w:rsid w:val="000B7FEE"/>
    <w:rsid w:val="000C0A0C"/>
    <w:rsid w:val="000C0C9D"/>
    <w:rsid w:val="000C0F1E"/>
    <w:rsid w:val="000C180A"/>
    <w:rsid w:val="000C1DC6"/>
    <w:rsid w:val="000C2501"/>
    <w:rsid w:val="000C2F84"/>
    <w:rsid w:val="000C3588"/>
    <w:rsid w:val="000C3B6B"/>
    <w:rsid w:val="000C463A"/>
    <w:rsid w:val="000C4830"/>
    <w:rsid w:val="000C5710"/>
    <w:rsid w:val="000C5717"/>
    <w:rsid w:val="000C7633"/>
    <w:rsid w:val="000C77E5"/>
    <w:rsid w:val="000D05BA"/>
    <w:rsid w:val="000D1B32"/>
    <w:rsid w:val="000D1CA1"/>
    <w:rsid w:val="000D28F7"/>
    <w:rsid w:val="000D2B7A"/>
    <w:rsid w:val="000D2B92"/>
    <w:rsid w:val="000D5A29"/>
    <w:rsid w:val="000D649D"/>
    <w:rsid w:val="000D6BDA"/>
    <w:rsid w:val="000D74A8"/>
    <w:rsid w:val="000E17B1"/>
    <w:rsid w:val="000E17C1"/>
    <w:rsid w:val="000E1964"/>
    <w:rsid w:val="000E20DD"/>
    <w:rsid w:val="000E2C8A"/>
    <w:rsid w:val="000E5A3B"/>
    <w:rsid w:val="000E6571"/>
    <w:rsid w:val="000E68BD"/>
    <w:rsid w:val="000E6A93"/>
    <w:rsid w:val="000E7C8C"/>
    <w:rsid w:val="000F0729"/>
    <w:rsid w:val="000F0822"/>
    <w:rsid w:val="000F0D2A"/>
    <w:rsid w:val="000F0E4B"/>
    <w:rsid w:val="000F10AD"/>
    <w:rsid w:val="000F11C4"/>
    <w:rsid w:val="000F173A"/>
    <w:rsid w:val="000F1952"/>
    <w:rsid w:val="000F1D0E"/>
    <w:rsid w:val="000F1FE9"/>
    <w:rsid w:val="000F23EA"/>
    <w:rsid w:val="000F3691"/>
    <w:rsid w:val="000F3C06"/>
    <w:rsid w:val="000F3C6A"/>
    <w:rsid w:val="000F3E1B"/>
    <w:rsid w:val="000F5D73"/>
    <w:rsid w:val="000F65EF"/>
    <w:rsid w:val="000F66A5"/>
    <w:rsid w:val="000F7F55"/>
    <w:rsid w:val="0010096C"/>
    <w:rsid w:val="00101498"/>
    <w:rsid w:val="00102249"/>
    <w:rsid w:val="00104044"/>
    <w:rsid w:val="00104074"/>
    <w:rsid w:val="00104355"/>
    <w:rsid w:val="00104EC7"/>
    <w:rsid w:val="001050DE"/>
    <w:rsid w:val="001053FC"/>
    <w:rsid w:val="0010589C"/>
    <w:rsid w:val="0010646A"/>
    <w:rsid w:val="001064A4"/>
    <w:rsid w:val="0010707B"/>
    <w:rsid w:val="0010746F"/>
    <w:rsid w:val="0010769E"/>
    <w:rsid w:val="00111C60"/>
    <w:rsid w:val="001126BD"/>
    <w:rsid w:val="0011289E"/>
    <w:rsid w:val="001128C3"/>
    <w:rsid w:val="00112F8B"/>
    <w:rsid w:val="001131A8"/>
    <w:rsid w:val="00114025"/>
    <w:rsid w:val="0011439E"/>
    <w:rsid w:val="0011520A"/>
    <w:rsid w:val="00116A2B"/>
    <w:rsid w:val="001200A1"/>
    <w:rsid w:val="00120504"/>
    <w:rsid w:val="00120F1D"/>
    <w:rsid w:val="00122250"/>
    <w:rsid w:val="001230C8"/>
    <w:rsid w:val="00123C1A"/>
    <w:rsid w:val="00124392"/>
    <w:rsid w:val="0012516C"/>
    <w:rsid w:val="00126249"/>
    <w:rsid w:val="001279E8"/>
    <w:rsid w:val="00130032"/>
    <w:rsid w:val="0013054C"/>
    <w:rsid w:val="00131885"/>
    <w:rsid w:val="00131ACC"/>
    <w:rsid w:val="00132300"/>
    <w:rsid w:val="001324D0"/>
    <w:rsid w:val="00132AB0"/>
    <w:rsid w:val="001337ED"/>
    <w:rsid w:val="00133BCD"/>
    <w:rsid w:val="001346E6"/>
    <w:rsid w:val="00134BC6"/>
    <w:rsid w:val="00135488"/>
    <w:rsid w:val="00135D92"/>
    <w:rsid w:val="00135F92"/>
    <w:rsid w:val="001363B1"/>
    <w:rsid w:val="00136644"/>
    <w:rsid w:val="00136AA4"/>
    <w:rsid w:val="00137692"/>
    <w:rsid w:val="00140BC9"/>
    <w:rsid w:val="001427E2"/>
    <w:rsid w:val="00145905"/>
    <w:rsid w:val="00146211"/>
    <w:rsid w:val="001462D2"/>
    <w:rsid w:val="001467BE"/>
    <w:rsid w:val="001469C7"/>
    <w:rsid w:val="00146C45"/>
    <w:rsid w:val="00147CDC"/>
    <w:rsid w:val="00147EF2"/>
    <w:rsid w:val="00151957"/>
    <w:rsid w:val="00151C5B"/>
    <w:rsid w:val="00152110"/>
    <w:rsid w:val="00152848"/>
    <w:rsid w:val="00152BA4"/>
    <w:rsid w:val="0015396C"/>
    <w:rsid w:val="00153AD5"/>
    <w:rsid w:val="0015489E"/>
    <w:rsid w:val="00154D8B"/>
    <w:rsid w:val="001550E7"/>
    <w:rsid w:val="001557B0"/>
    <w:rsid w:val="00155FFB"/>
    <w:rsid w:val="00157660"/>
    <w:rsid w:val="00160825"/>
    <w:rsid w:val="00161EBA"/>
    <w:rsid w:val="0016234D"/>
    <w:rsid w:val="00162481"/>
    <w:rsid w:val="001624BB"/>
    <w:rsid w:val="00163168"/>
    <w:rsid w:val="001639DB"/>
    <w:rsid w:val="00163DDC"/>
    <w:rsid w:val="0016403A"/>
    <w:rsid w:val="00165626"/>
    <w:rsid w:val="001662F5"/>
    <w:rsid w:val="0016741C"/>
    <w:rsid w:val="00167486"/>
    <w:rsid w:val="00167FFC"/>
    <w:rsid w:val="0017099B"/>
    <w:rsid w:val="00170F5C"/>
    <w:rsid w:val="00171CC1"/>
    <w:rsid w:val="00171CF4"/>
    <w:rsid w:val="00171D0D"/>
    <w:rsid w:val="00172358"/>
    <w:rsid w:val="001723D9"/>
    <w:rsid w:val="001724F3"/>
    <w:rsid w:val="001727D9"/>
    <w:rsid w:val="001728BE"/>
    <w:rsid w:val="00173155"/>
    <w:rsid w:val="0017503D"/>
    <w:rsid w:val="00175E1F"/>
    <w:rsid w:val="00176A95"/>
    <w:rsid w:val="00176E5A"/>
    <w:rsid w:val="001771A3"/>
    <w:rsid w:val="0018004B"/>
    <w:rsid w:val="0018019A"/>
    <w:rsid w:val="001814DA"/>
    <w:rsid w:val="0018222F"/>
    <w:rsid w:val="00182F37"/>
    <w:rsid w:val="001830A0"/>
    <w:rsid w:val="00183134"/>
    <w:rsid w:val="001837A5"/>
    <w:rsid w:val="00183DAD"/>
    <w:rsid w:val="001846F2"/>
    <w:rsid w:val="00185AD5"/>
    <w:rsid w:val="00186CEE"/>
    <w:rsid w:val="00186D3F"/>
    <w:rsid w:val="00186F13"/>
    <w:rsid w:val="0019024D"/>
    <w:rsid w:val="00190771"/>
    <w:rsid w:val="0019146E"/>
    <w:rsid w:val="00191BB8"/>
    <w:rsid w:val="00191F1E"/>
    <w:rsid w:val="00192081"/>
    <w:rsid w:val="001942FE"/>
    <w:rsid w:val="00195128"/>
    <w:rsid w:val="00196AF4"/>
    <w:rsid w:val="0019701C"/>
    <w:rsid w:val="00197716"/>
    <w:rsid w:val="00197BE7"/>
    <w:rsid w:val="001A0505"/>
    <w:rsid w:val="001A0AB2"/>
    <w:rsid w:val="001A0FF7"/>
    <w:rsid w:val="001A1267"/>
    <w:rsid w:val="001A346E"/>
    <w:rsid w:val="001A3D9F"/>
    <w:rsid w:val="001A44F0"/>
    <w:rsid w:val="001A55A2"/>
    <w:rsid w:val="001A67D5"/>
    <w:rsid w:val="001A707F"/>
    <w:rsid w:val="001A70B0"/>
    <w:rsid w:val="001A7409"/>
    <w:rsid w:val="001A7778"/>
    <w:rsid w:val="001A7A3E"/>
    <w:rsid w:val="001A7D56"/>
    <w:rsid w:val="001B0997"/>
    <w:rsid w:val="001B0C7C"/>
    <w:rsid w:val="001B137F"/>
    <w:rsid w:val="001B204D"/>
    <w:rsid w:val="001B2185"/>
    <w:rsid w:val="001B2D6F"/>
    <w:rsid w:val="001B2E10"/>
    <w:rsid w:val="001B482D"/>
    <w:rsid w:val="001B4978"/>
    <w:rsid w:val="001B529F"/>
    <w:rsid w:val="001B52F1"/>
    <w:rsid w:val="001B55C3"/>
    <w:rsid w:val="001B5C55"/>
    <w:rsid w:val="001B625A"/>
    <w:rsid w:val="001B67C0"/>
    <w:rsid w:val="001B6A6F"/>
    <w:rsid w:val="001C0C07"/>
    <w:rsid w:val="001C1B16"/>
    <w:rsid w:val="001C217B"/>
    <w:rsid w:val="001C3180"/>
    <w:rsid w:val="001C3800"/>
    <w:rsid w:val="001C38BE"/>
    <w:rsid w:val="001C3B1C"/>
    <w:rsid w:val="001C3E9E"/>
    <w:rsid w:val="001C3F1A"/>
    <w:rsid w:val="001C4A0A"/>
    <w:rsid w:val="001C530D"/>
    <w:rsid w:val="001C548A"/>
    <w:rsid w:val="001C6B61"/>
    <w:rsid w:val="001C6C00"/>
    <w:rsid w:val="001D00B7"/>
    <w:rsid w:val="001D18D9"/>
    <w:rsid w:val="001D1EC3"/>
    <w:rsid w:val="001D2CBA"/>
    <w:rsid w:val="001D2DAA"/>
    <w:rsid w:val="001D2E73"/>
    <w:rsid w:val="001D36BA"/>
    <w:rsid w:val="001D512A"/>
    <w:rsid w:val="001D52C7"/>
    <w:rsid w:val="001D5A23"/>
    <w:rsid w:val="001D6239"/>
    <w:rsid w:val="001D653E"/>
    <w:rsid w:val="001D6905"/>
    <w:rsid w:val="001D6CDF"/>
    <w:rsid w:val="001D7A7F"/>
    <w:rsid w:val="001E0382"/>
    <w:rsid w:val="001E0E1C"/>
    <w:rsid w:val="001E1CD5"/>
    <w:rsid w:val="001E2484"/>
    <w:rsid w:val="001E25AB"/>
    <w:rsid w:val="001E2956"/>
    <w:rsid w:val="001E4867"/>
    <w:rsid w:val="001E4A6B"/>
    <w:rsid w:val="001E55C7"/>
    <w:rsid w:val="001E5BDB"/>
    <w:rsid w:val="001E69A2"/>
    <w:rsid w:val="001E6BBB"/>
    <w:rsid w:val="001E6E33"/>
    <w:rsid w:val="001E78EB"/>
    <w:rsid w:val="001F1413"/>
    <w:rsid w:val="001F182E"/>
    <w:rsid w:val="001F2799"/>
    <w:rsid w:val="001F335E"/>
    <w:rsid w:val="001F3548"/>
    <w:rsid w:val="001F49E6"/>
    <w:rsid w:val="001F529B"/>
    <w:rsid w:val="001F6061"/>
    <w:rsid w:val="001F7314"/>
    <w:rsid w:val="001F7A32"/>
    <w:rsid w:val="002003C1"/>
    <w:rsid w:val="002014F5"/>
    <w:rsid w:val="00201784"/>
    <w:rsid w:val="002024C8"/>
    <w:rsid w:val="002033F7"/>
    <w:rsid w:val="002046F4"/>
    <w:rsid w:val="00204E60"/>
    <w:rsid w:val="002070B9"/>
    <w:rsid w:val="0021005B"/>
    <w:rsid w:val="002100D6"/>
    <w:rsid w:val="0021020F"/>
    <w:rsid w:val="00211B39"/>
    <w:rsid w:val="00211D6C"/>
    <w:rsid w:val="002123D3"/>
    <w:rsid w:val="00212619"/>
    <w:rsid w:val="00212F3F"/>
    <w:rsid w:val="00214395"/>
    <w:rsid w:val="002149FF"/>
    <w:rsid w:val="00214F77"/>
    <w:rsid w:val="00215414"/>
    <w:rsid w:val="00216A11"/>
    <w:rsid w:val="002170B8"/>
    <w:rsid w:val="00220206"/>
    <w:rsid w:val="002204B6"/>
    <w:rsid w:val="00220799"/>
    <w:rsid w:val="00220AB2"/>
    <w:rsid w:val="00220DD7"/>
    <w:rsid w:val="00222DA5"/>
    <w:rsid w:val="0022319E"/>
    <w:rsid w:val="00223832"/>
    <w:rsid w:val="00223EB8"/>
    <w:rsid w:val="002242C0"/>
    <w:rsid w:val="00224A6B"/>
    <w:rsid w:val="00224E86"/>
    <w:rsid w:val="002255AA"/>
    <w:rsid w:val="00227406"/>
    <w:rsid w:val="00227D2F"/>
    <w:rsid w:val="002303B4"/>
    <w:rsid w:val="00231352"/>
    <w:rsid w:val="002321CE"/>
    <w:rsid w:val="00232F61"/>
    <w:rsid w:val="002330E8"/>
    <w:rsid w:val="0023366F"/>
    <w:rsid w:val="00233D23"/>
    <w:rsid w:val="0023463A"/>
    <w:rsid w:val="0023629C"/>
    <w:rsid w:val="0023663C"/>
    <w:rsid w:val="00237224"/>
    <w:rsid w:val="00237ED8"/>
    <w:rsid w:val="00240064"/>
    <w:rsid w:val="00240073"/>
    <w:rsid w:val="002401CB"/>
    <w:rsid w:val="00241D66"/>
    <w:rsid w:val="002427D0"/>
    <w:rsid w:val="00242E03"/>
    <w:rsid w:val="00242F80"/>
    <w:rsid w:val="002430BB"/>
    <w:rsid w:val="00243AF0"/>
    <w:rsid w:val="00243B8A"/>
    <w:rsid w:val="0024481B"/>
    <w:rsid w:val="00246281"/>
    <w:rsid w:val="002468B1"/>
    <w:rsid w:val="00247165"/>
    <w:rsid w:val="002475F0"/>
    <w:rsid w:val="00247DA0"/>
    <w:rsid w:val="00250108"/>
    <w:rsid w:val="0025070D"/>
    <w:rsid w:val="00250DF2"/>
    <w:rsid w:val="00251DB9"/>
    <w:rsid w:val="00251DC0"/>
    <w:rsid w:val="00251E2E"/>
    <w:rsid w:val="002526EB"/>
    <w:rsid w:val="002526F2"/>
    <w:rsid w:val="00252D90"/>
    <w:rsid w:val="002533FF"/>
    <w:rsid w:val="00253407"/>
    <w:rsid w:val="00254E3A"/>
    <w:rsid w:val="00255B65"/>
    <w:rsid w:val="00255FF7"/>
    <w:rsid w:val="0025682A"/>
    <w:rsid w:val="002571BA"/>
    <w:rsid w:val="00260C34"/>
    <w:rsid w:val="00260EC2"/>
    <w:rsid w:val="00260F6A"/>
    <w:rsid w:val="002613AF"/>
    <w:rsid w:val="00261476"/>
    <w:rsid w:val="0026151A"/>
    <w:rsid w:val="002615EF"/>
    <w:rsid w:val="00261763"/>
    <w:rsid w:val="00261ED3"/>
    <w:rsid w:val="00263175"/>
    <w:rsid w:val="00264C18"/>
    <w:rsid w:val="00265299"/>
    <w:rsid w:val="002658E0"/>
    <w:rsid w:val="00265B0D"/>
    <w:rsid w:val="00267D3F"/>
    <w:rsid w:val="0027140F"/>
    <w:rsid w:val="00271461"/>
    <w:rsid w:val="00271A3E"/>
    <w:rsid w:val="00272328"/>
    <w:rsid w:val="00274DCB"/>
    <w:rsid w:val="002756EA"/>
    <w:rsid w:val="00276058"/>
    <w:rsid w:val="002766C7"/>
    <w:rsid w:val="0027708A"/>
    <w:rsid w:val="0027728F"/>
    <w:rsid w:val="002777D4"/>
    <w:rsid w:val="002802A5"/>
    <w:rsid w:val="00281258"/>
    <w:rsid w:val="00281261"/>
    <w:rsid w:val="0028139C"/>
    <w:rsid w:val="00281539"/>
    <w:rsid w:val="00281A52"/>
    <w:rsid w:val="002839F6"/>
    <w:rsid w:val="0028421E"/>
    <w:rsid w:val="0028439A"/>
    <w:rsid w:val="00284A5D"/>
    <w:rsid w:val="00285E36"/>
    <w:rsid w:val="00290332"/>
    <w:rsid w:val="00290FBE"/>
    <w:rsid w:val="00291142"/>
    <w:rsid w:val="00291ADE"/>
    <w:rsid w:val="00291CF7"/>
    <w:rsid w:val="00291FE0"/>
    <w:rsid w:val="00294800"/>
    <w:rsid w:val="00295E03"/>
    <w:rsid w:val="00296639"/>
    <w:rsid w:val="00296F6D"/>
    <w:rsid w:val="00297462"/>
    <w:rsid w:val="002A0359"/>
    <w:rsid w:val="002A0A5A"/>
    <w:rsid w:val="002A117A"/>
    <w:rsid w:val="002A138A"/>
    <w:rsid w:val="002A2B5F"/>
    <w:rsid w:val="002A2EC7"/>
    <w:rsid w:val="002A395E"/>
    <w:rsid w:val="002A43D4"/>
    <w:rsid w:val="002A51A6"/>
    <w:rsid w:val="002A5305"/>
    <w:rsid w:val="002A546B"/>
    <w:rsid w:val="002A59B5"/>
    <w:rsid w:val="002A5AF0"/>
    <w:rsid w:val="002A5EF3"/>
    <w:rsid w:val="002A66C2"/>
    <w:rsid w:val="002A67F8"/>
    <w:rsid w:val="002A6C39"/>
    <w:rsid w:val="002A70B5"/>
    <w:rsid w:val="002A72EF"/>
    <w:rsid w:val="002A78DA"/>
    <w:rsid w:val="002A7976"/>
    <w:rsid w:val="002A7B04"/>
    <w:rsid w:val="002B0254"/>
    <w:rsid w:val="002B0734"/>
    <w:rsid w:val="002B0956"/>
    <w:rsid w:val="002B1039"/>
    <w:rsid w:val="002B1564"/>
    <w:rsid w:val="002B2581"/>
    <w:rsid w:val="002B28AC"/>
    <w:rsid w:val="002B2FD5"/>
    <w:rsid w:val="002B31DE"/>
    <w:rsid w:val="002B3588"/>
    <w:rsid w:val="002B3FFC"/>
    <w:rsid w:val="002B46C9"/>
    <w:rsid w:val="002B4897"/>
    <w:rsid w:val="002B5573"/>
    <w:rsid w:val="002B5B71"/>
    <w:rsid w:val="002B6388"/>
    <w:rsid w:val="002B6407"/>
    <w:rsid w:val="002B66D7"/>
    <w:rsid w:val="002B738E"/>
    <w:rsid w:val="002B755F"/>
    <w:rsid w:val="002C075D"/>
    <w:rsid w:val="002C136B"/>
    <w:rsid w:val="002C249B"/>
    <w:rsid w:val="002C313C"/>
    <w:rsid w:val="002C381C"/>
    <w:rsid w:val="002C44D1"/>
    <w:rsid w:val="002C4744"/>
    <w:rsid w:val="002C4DC4"/>
    <w:rsid w:val="002C73D1"/>
    <w:rsid w:val="002C78D9"/>
    <w:rsid w:val="002C7E1C"/>
    <w:rsid w:val="002C7E8B"/>
    <w:rsid w:val="002D07C2"/>
    <w:rsid w:val="002D2104"/>
    <w:rsid w:val="002D27EC"/>
    <w:rsid w:val="002D31B6"/>
    <w:rsid w:val="002D3AE5"/>
    <w:rsid w:val="002D488A"/>
    <w:rsid w:val="002D4F06"/>
    <w:rsid w:val="002D538C"/>
    <w:rsid w:val="002D5A99"/>
    <w:rsid w:val="002D5F22"/>
    <w:rsid w:val="002D6005"/>
    <w:rsid w:val="002D60E4"/>
    <w:rsid w:val="002D6A14"/>
    <w:rsid w:val="002D7E6F"/>
    <w:rsid w:val="002E00D5"/>
    <w:rsid w:val="002E0F4E"/>
    <w:rsid w:val="002E1337"/>
    <w:rsid w:val="002E164A"/>
    <w:rsid w:val="002E1E04"/>
    <w:rsid w:val="002E21E0"/>
    <w:rsid w:val="002E289E"/>
    <w:rsid w:val="002E2BAE"/>
    <w:rsid w:val="002E344B"/>
    <w:rsid w:val="002E39B4"/>
    <w:rsid w:val="002E3D08"/>
    <w:rsid w:val="002E4FFE"/>
    <w:rsid w:val="002E50CB"/>
    <w:rsid w:val="002E54CB"/>
    <w:rsid w:val="002E70D1"/>
    <w:rsid w:val="002E7157"/>
    <w:rsid w:val="002E7F17"/>
    <w:rsid w:val="002F08CF"/>
    <w:rsid w:val="002F1D66"/>
    <w:rsid w:val="002F2412"/>
    <w:rsid w:val="002F316C"/>
    <w:rsid w:val="002F33EE"/>
    <w:rsid w:val="002F34FA"/>
    <w:rsid w:val="002F42A8"/>
    <w:rsid w:val="002F4D3F"/>
    <w:rsid w:val="002F4FE9"/>
    <w:rsid w:val="002F501D"/>
    <w:rsid w:val="002F6983"/>
    <w:rsid w:val="00300829"/>
    <w:rsid w:val="0030160B"/>
    <w:rsid w:val="003028A0"/>
    <w:rsid w:val="00302A41"/>
    <w:rsid w:val="00302C9B"/>
    <w:rsid w:val="00303066"/>
    <w:rsid w:val="00303B9D"/>
    <w:rsid w:val="00304395"/>
    <w:rsid w:val="00304C2B"/>
    <w:rsid w:val="00305792"/>
    <w:rsid w:val="003059E4"/>
    <w:rsid w:val="0030666B"/>
    <w:rsid w:val="00306EF5"/>
    <w:rsid w:val="00310A1F"/>
    <w:rsid w:val="003112DC"/>
    <w:rsid w:val="0031191A"/>
    <w:rsid w:val="00311E25"/>
    <w:rsid w:val="003129BE"/>
    <w:rsid w:val="00312FC9"/>
    <w:rsid w:val="00313591"/>
    <w:rsid w:val="00313DE0"/>
    <w:rsid w:val="003148C5"/>
    <w:rsid w:val="003157C8"/>
    <w:rsid w:val="0031593D"/>
    <w:rsid w:val="00320A54"/>
    <w:rsid w:val="00320AFF"/>
    <w:rsid w:val="00320E83"/>
    <w:rsid w:val="003217F0"/>
    <w:rsid w:val="00321C53"/>
    <w:rsid w:val="00322F8A"/>
    <w:rsid w:val="0032496A"/>
    <w:rsid w:val="0032512F"/>
    <w:rsid w:val="00325954"/>
    <w:rsid w:val="00326659"/>
    <w:rsid w:val="0032714A"/>
    <w:rsid w:val="0032764D"/>
    <w:rsid w:val="00327EAF"/>
    <w:rsid w:val="00330187"/>
    <w:rsid w:val="003302AD"/>
    <w:rsid w:val="00330ABA"/>
    <w:rsid w:val="00330B07"/>
    <w:rsid w:val="003313E6"/>
    <w:rsid w:val="0033155C"/>
    <w:rsid w:val="00331A4B"/>
    <w:rsid w:val="0033329E"/>
    <w:rsid w:val="003333C9"/>
    <w:rsid w:val="003338BB"/>
    <w:rsid w:val="0033394D"/>
    <w:rsid w:val="00333C17"/>
    <w:rsid w:val="00334851"/>
    <w:rsid w:val="00334AA9"/>
    <w:rsid w:val="0033510B"/>
    <w:rsid w:val="0033519D"/>
    <w:rsid w:val="00335B81"/>
    <w:rsid w:val="00335F74"/>
    <w:rsid w:val="00336D70"/>
    <w:rsid w:val="003379E0"/>
    <w:rsid w:val="003403B5"/>
    <w:rsid w:val="00340E68"/>
    <w:rsid w:val="00341208"/>
    <w:rsid w:val="00341F3C"/>
    <w:rsid w:val="003422E1"/>
    <w:rsid w:val="003426B9"/>
    <w:rsid w:val="00342AEB"/>
    <w:rsid w:val="00342B3B"/>
    <w:rsid w:val="00342CD6"/>
    <w:rsid w:val="003438E6"/>
    <w:rsid w:val="00343970"/>
    <w:rsid w:val="00343ABB"/>
    <w:rsid w:val="00344721"/>
    <w:rsid w:val="00346541"/>
    <w:rsid w:val="00347324"/>
    <w:rsid w:val="00347998"/>
    <w:rsid w:val="003507AA"/>
    <w:rsid w:val="00351212"/>
    <w:rsid w:val="003523E8"/>
    <w:rsid w:val="00352854"/>
    <w:rsid w:val="00352CBC"/>
    <w:rsid w:val="00354454"/>
    <w:rsid w:val="00354DB7"/>
    <w:rsid w:val="0035625A"/>
    <w:rsid w:val="0035676A"/>
    <w:rsid w:val="00356E0E"/>
    <w:rsid w:val="00356E2F"/>
    <w:rsid w:val="00357164"/>
    <w:rsid w:val="003577C0"/>
    <w:rsid w:val="00357CAE"/>
    <w:rsid w:val="003605DA"/>
    <w:rsid w:val="00360F3D"/>
    <w:rsid w:val="0036112D"/>
    <w:rsid w:val="00361945"/>
    <w:rsid w:val="0036196C"/>
    <w:rsid w:val="00362126"/>
    <w:rsid w:val="00362921"/>
    <w:rsid w:val="00362B6E"/>
    <w:rsid w:val="0036311B"/>
    <w:rsid w:val="00363AB9"/>
    <w:rsid w:val="00363F12"/>
    <w:rsid w:val="00364AC8"/>
    <w:rsid w:val="0036535E"/>
    <w:rsid w:val="00365A87"/>
    <w:rsid w:val="00365B46"/>
    <w:rsid w:val="00365C5D"/>
    <w:rsid w:val="00366628"/>
    <w:rsid w:val="00366C85"/>
    <w:rsid w:val="003670BE"/>
    <w:rsid w:val="003679C9"/>
    <w:rsid w:val="00370177"/>
    <w:rsid w:val="003717CA"/>
    <w:rsid w:val="00372058"/>
    <w:rsid w:val="0037222B"/>
    <w:rsid w:val="003724F5"/>
    <w:rsid w:val="00373B94"/>
    <w:rsid w:val="00373E3B"/>
    <w:rsid w:val="00373EBB"/>
    <w:rsid w:val="00375080"/>
    <w:rsid w:val="00375316"/>
    <w:rsid w:val="00375771"/>
    <w:rsid w:val="0037696A"/>
    <w:rsid w:val="00376B4A"/>
    <w:rsid w:val="00380015"/>
    <w:rsid w:val="00381356"/>
    <w:rsid w:val="0038187D"/>
    <w:rsid w:val="003819D5"/>
    <w:rsid w:val="00381F88"/>
    <w:rsid w:val="00382181"/>
    <w:rsid w:val="003835EA"/>
    <w:rsid w:val="003846FB"/>
    <w:rsid w:val="00385E27"/>
    <w:rsid w:val="00386103"/>
    <w:rsid w:val="00387D63"/>
    <w:rsid w:val="00390188"/>
    <w:rsid w:val="00390214"/>
    <w:rsid w:val="0039074E"/>
    <w:rsid w:val="00391D88"/>
    <w:rsid w:val="00392A4B"/>
    <w:rsid w:val="00393134"/>
    <w:rsid w:val="003933D5"/>
    <w:rsid w:val="00393C7D"/>
    <w:rsid w:val="00393FEF"/>
    <w:rsid w:val="0039460B"/>
    <w:rsid w:val="00394839"/>
    <w:rsid w:val="00394D66"/>
    <w:rsid w:val="003958A0"/>
    <w:rsid w:val="00396C5E"/>
    <w:rsid w:val="0039762A"/>
    <w:rsid w:val="00397B2A"/>
    <w:rsid w:val="00397E36"/>
    <w:rsid w:val="003A00EF"/>
    <w:rsid w:val="003A0170"/>
    <w:rsid w:val="003A01B3"/>
    <w:rsid w:val="003A0EF3"/>
    <w:rsid w:val="003A25E1"/>
    <w:rsid w:val="003A25FF"/>
    <w:rsid w:val="003A2C8B"/>
    <w:rsid w:val="003A3345"/>
    <w:rsid w:val="003A3FE8"/>
    <w:rsid w:val="003A40D5"/>
    <w:rsid w:val="003A4941"/>
    <w:rsid w:val="003A4963"/>
    <w:rsid w:val="003A5232"/>
    <w:rsid w:val="003A6F87"/>
    <w:rsid w:val="003A71C5"/>
    <w:rsid w:val="003A73D0"/>
    <w:rsid w:val="003A750B"/>
    <w:rsid w:val="003A7711"/>
    <w:rsid w:val="003A77DB"/>
    <w:rsid w:val="003B1749"/>
    <w:rsid w:val="003B23CC"/>
    <w:rsid w:val="003B322E"/>
    <w:rsid w:val="003B3435"/>
    <w:rsid w:val="003B3443"/>
    <w:rsid w:val="003B4954"/>
    <w:rsid w:val="003B5216"/>
    <w:rsid w:val="003B59FF"/>
    <w:rsid w:val="003B5C91"/>
    <w:rsid w:val="003B65D7"/>
    <w:rsid w:val="003B69D6"/>
    <w:rsid w:val="003B6A90"/>
    <w:rsid w:val="003B7576"/>
    <w:rsid w:val="003B7D0E"/>
    <w:rsid w:val="003C0931"/>
    <w:rsid w:val="003C0DE3"/>
    <w:rsid w:val="003C2A51"/>
    <w:rsid w:val="003C35F1"/>
    <w:rsid w:val="003C3D7C"/>
    <w:rsid w:val="003C4588"/>
    <w:rsid w:val="003C4F0A"/>
    <w:rsid w:val="003C5020"/>
    <w:rsid w:val="003C5335"/>
    <w:rsid w:val="003C5A32"/>
    <w:rsid w:val="003C5F59"/>
    <w:rsid w:val="003C63EF"/>
    <w:rsid w:val="003C6441"/>
    <w:rsid w:val="003C6C56"/>
    <w:rsid w:val="003C6CDF"/>
    <w:rsid w:val="003C6DB8"/>
    <w:rsid w:val="003C6EA4"/>
    <w:rsid w:val="003D04C9"/>
    <w:rsid w:val="003D08FA"/>
    <w:rsid w:val="003D2BE7"/>
    <w:rsid w:val="003D3301"/>
    <w:rsid w:val="003D3F8A"/>
    <w:rsid w:val="003D4729"/>
    <w:rsid w:val="003D554C"/>
    <w:rsid w:val="003D5579"/>
    <w:rsid w:val="003D5595"/>
    <w:rsid w:val="003D6081"/>
    <w:rsid w:val="003D6ABF"/>
    <w:rsid w:val="003D7008"/>
    <w:rsid w:val="003E03E5"/>
    <w:rsid w:val="003E09F1"/>
    <w:rsid w:val="003E0DB3"/>
    <w:rsid w:val="003E10FB"/>
    <w:rsid w:val="003E2148"/>
    <w:rsid w:val="003E2662"/>
    <w:rsid w:val="003E3546"/>
    <w:rsid w:val="003E35CE"/>
    <w:rsid w:val="003E37C5"/>
    <w:rsid w:val="003E43C0"/>
    <w:rsid w:val="003E4686"/>
    <w:rsid w:val="003E46E2"/>
    <w:rsid w:val="003E6066"/>
    <w:rsid w:val="003E64C3"/>
    <w:rsid w:val="003E6F36"/>
    <w:rsid w:val="003E7831"/>
    <w:rsid w:val="003E7C8A"/>
    <w:rsid w:val="003F052E"/>
    <w:rsid w:val="003F07A5"/>
    <w:rsid w:val="003F1208"/>
    <w:rsid w:val="003F1CAC"/>
    <w:rsid w:val="003F2492"/>
    <w:rsid w:val="003F27AA"/>
    <w:rsid w:val="003F32E5"/>
    <w:rsid w:val="003F3713"/>
    <w:rsid w:val="003F3836"/>
    <w:rsid w:val="003F4F98"/>
    <w:rsid w:val="003F5553"/>
    <w:rsid w:val="003F6A98"/>
    <w:rsid w:val="003F6E28"/>
    <w:rsid w:val="003F735A"/>
    <w:rsid w:val="003F74E1"/>
    <w:rsid w:val="00400043"/>
    <w:rsid w:val="0040094E"/>
    <w:rsid w:val="004012D2"/>
    <w:rsid w:val="0040198F"/>
    <w:rsid w:val="00401B0B"/>
    <w:rsid w:val="00401BF4"/>
    <w:rsid w:val="004021F6"/>
    <w:rsid w:val="00402735"/>
    <w:rsid w:val="004034F4"/>
    <w:rsid w:val="00403C95"/>
    <w:rsid w:val="00403D85"/>
    <w:rsid w:val="00403E05"/>
    <w:rsid w:val="00404588"/>
    <w:rsid w:val="00404D32"/>
    <w:rsid w:val="004053A2"/>
    <w:rsid w:val="00405A60"/>
    <w:rsid w:val="00405C17"/>
    <w:rsid w:val="00405DCD"/>
    <w:rsid w:val="00405ECF"/>
    <w:rsid w:val="00406514"/>
    <w:rsid w:val="00406D54"/>
    <w:rsid w:val="00407149"/>
    <w:rsid w:val="00407908"/>
    <w:rsid w:val="00407D40"/>
    <w:rsid w:val="004116DF"/>
    <w:rsid w:val="00411E8C"/>
    <w:rsid w:val="00411F77"/>
    <w:rsid w:val="004131A7"/>
    <w:rsid w:val="0041323D"/>
    <w:rsid w:val="00413408"/>
    <w:rsid w:val="00413E82"/>
    <w:rsid w:val="00414F5D"/>
    <w:rsid w:val="00415304"/>
    <w:rsid w:val="00415520"/>
    <w:rsid w:val="00416495"/>
    <w:rsid w:val="0041765B"/>
    <w:rsid w:val="00417720"/>
    <w:rsid w:val="0041780A"/>
    <w:rsid w:val="00420808"/>
    <w:rsid w:val="00421268"/>
    <w:rsid w:val="00421A8A"/>
    <w:rsid w:val="00423148"/>
    <w:rsid w:val="00423570"/>
    <w:rsid w:val="004238CE"/>
    <w:rsid w:val="00423B28"/>
    <w:rsid w:val="00424D79"/>
    <w:rsid w:val="00424DE6"/>
    <w:rsid w:val="0042575D"/>
    <w:rsid w:val="0042666F"/>
    <w:rsid w:val="00426DA3"/>
    <w:rsid w:val="00427672"/>
    <w:rsid w:val="004279C8"/>
    <w:rsid w:val="00427A63"/>
    <w:rsid w:val="00431621"/>
    <w:rsid w:val="004318AB"/>
    <w:rsid w:val="00432032"/>
    <w:rsid w:val="00432368"/>
    <w:rsid w:val="00433051"/>
    <w:rsid w:val="00433075"/>
    <w:rsid w:val="00433ADA"/>
    <w:rsid w:val="004340A1"/>
    <w:rsid w:val="00434DCC"/>
    <w:rsid w:val="00434F69"/>
    <w:rsid w:val="004352B4"/>
    <w:rsid w:val="004373F3"/>
    <w:rsid w:val="00441E74"/>
    <w:rsid w:val="004421DC"/>
    <w:rsid w:val="00442666"/>
    <w:rsid w:val="00444E9B"/>
    <w:rsid w:val="0044606B"/>
    <w:rsid w:val="0044751F"/>
    <w:rsid w:val="004476DA"/>
    <w:rsid w:val="00447C8A"/>
    <w:rsid w:val="0045156B"/>
    <w:rsid w:val="004517D2"/>
    <w:rsid w:val="00451ED2"/>
    <w:rsid w:val="00451F06"/>
    <w:rsid w:val="004521E5"/>
    <w:rsid w:val="0045257E"/>
    <w:rsid w:val="00452824"/>
    <w:rsid w:val="00453599"/>
    <w:rsid w:val="00453853"/>
    <w:rsid w:val="00453991"/>
    <w:rsid w:val="00453B33"/>
    <w:rsid w:val="00453E25"/>
    <w:rsid w:val="00453EB3"/>
    <w:rsid w:val="00454A13"/>
    <w:rsid w:val="0045566F"/>
    <w:rsid w:val="004559F3"/>
    <w:rsid w:val="00455ABB"/>
    <w:rsid w:val="00455C3F"/>
    <w:rsid w:val="0045721C"/>
    <w:rsid w:val="0046050A"/>
    <w:rsid w:val="00461925"/>
    <w:rsid w:val="00461DC3"/>
    <w:rsid w:val="00461E91"/>
    <w:rsid w:val="00461F69"/>
    <w:rsid w:val="004625FC"/>
    <w:rsid w:val="00463052"/>
    <w:rsid w:val="00465914"/>
    <w:rsid w:val="00465D3A"/>
    <w:rsid w:val="00466535"/>
    <w:rsid w:val="00466644"/>
    <w:rsid w:val="0046674B"/>
    <w:rsid w:val="004669E1"/>
    <w:rsid w:val="00467B07"/>
    <w:rsid w:val="00467F23"/>
    <w:rsid w:val="004702CF"/>
    <w:rsid w:val="0047053E"/>
    <w:rsid w:val="00470933"/>
    <w:rsid w:val="00470C4E"/>
    <w:rsid w:val="00471ADC"/>
    <w:rsid w:val="00471E64"/>
    <w:rsid w:val="004720CB"/>
    <w:rsid w:val="004722F5"/>
    <w:rsid w:val="0047279D"/>
    <w:rsid w:val="0047376E"/>
    <w:rsid w:val="00473A60"/>
    <w:rsid w:val="004747B6"/>
    <w:rsid w:val="00474F7B"/>
    <w:rsid w:val="00476FC1"/>
    <w:rsid w:val="00477187"/>
    <w:rsid w:val="00477E7C"/>
    <w:rsid w:val="004802F1"/>
    <w:rsid w:val="0048066A"/>
    <w:rsid w:val="004817DB"/>
    <w:rsid w:val="0048226A"/>
    <w:rsid w:val="00485DC3"/>
    <w:rsid w:val="004861A3"/>
    <w:rsid w:val="00486490"/>
    <w:rsid w:val="00486603"/>
    <w:rsid w:val="004877FE"/>
    <w:rsid w:val="00490200"/>
    <w:rsid w:val="00490205"/>
    <w:rsid w:val="00490241"/>
    <w:rsid w:val="00491D3B"/>
    <w:rsid w:val="00492815"/>
    <w:rsid w:val="00492CB6"/>
    <w:rsid w:val="00493072"/>
    <w:rsid w:val="00493E7D"/>
    <w:rsid w:val="0049431B"/>
    <w:rsid w:val="00494F21"/>
    <w:rsid w:val="004955C6"/>
    <w:rsid w:val="00495B19"/>
    <w:rsid w:val="00495EA9"/>
    <w:rsid w:val="004961B7"/>
    <w:rsid w:val="00496249"/>
    <w:rsid w:val="0049663E"/>
    <w:rsid w:val="00497597"/>
    <w:rsid w:val="00497E3F"/>
    <w:rsid w:val="004A0B65"/>
    <w:rsid w:val="004A0EEC"/>
    <w:rsid w:val="004A2083"/>
    <w:rsid w:val="004A2CD2"/>
    <w:rsid w:val="004A368C"/>
    <w:rsid w:val="004A3832"/>
    <w:rsid w:val="004A3EE7"/>
    <w:rsid w:val="004A4046"/>
    <w:rsid w:val="004A40BA"/>
    <w:rsid w:val="004A43E6"/>
    <w:rsid w:val="004A4A3F"/>
    <w:rsid w:val="004A5D42"/>
    <w:rsid w:val="004A60A5"/>
    <w:rsid w:val="004A64FD"/>
    <w:rsid w:val="004A6592"/>
    <w:rsid w:val="004A6646"/>
    <w:rsid w:val="004A75EC"/>
    <w:rsid w:val="004B0433"/>
    <w:rsid w:val="004B04A7"/>
    <w:rsid w:val="004B2F62"/>
    <w:rsid w:val="004B3498"/>
    <w:rsid w:val="004B3D49"/>
    <w:rsid w:val="004B3F38"/>
    <w:rsid w:val="004B5057"/>
    <w:rsid w:val="004B5099"/>
    <w:rsid w:val="004B5212"/>
    <w:rsid w:val="004B569B"/>
    <w:rsid w:val="004B58C8"/>
    <w:rsid w:val="004B636A"/>
    <w:rsid w:val="004B6AE3"/>
    <w:rsid w:val="004C0022"/>
    <w:rsid w:val="004C05FB"/>
    <w:rsid w:val="004C0ADA"/>
    <w:rsid w:val="004C1133"/>
    <w:rsid w:val="004C1F7E"/>
    <w:rsid w:val="004C356F"/>
    <w:rsid w:val="004C3B19"/>
    <w:rsid w:val="004C4952"/>
    <w:rsid w:val="004C5C7F"/>
    <w:rsid w:val="004C5D62"/>
    <w:rsid w:val="004C5EEE"/>
    <w:rsid w:val="004C67C0"/>
    <w:rsid w:val="004C69E8"/>
    <w:rsid w:val="004C73F7"/>
    <w:rsid w:val="004C7D40"/>
    <w:rsid w:val="004D0551"/>
    <w:rsid w:val="004D05E8"/>
    <w:rsid w:val="004D1B36"/>
    <w:rsid w:val="004D1B62"/>
    <w:rsid w:val="004D1E17"/>
    <w:rsid w:val="004D2900"/>
    <w:rsid w:val="004D2EEC"/>
    <w:rsid w:val="004D358F"/>
    <w:rsid w:val="004D3722"/>
    <w:rsid w:val="004D4A1F"/>
    <w:rsid w:val="004D5392"/>
    <w:rsid w:val="004D547D"/>
    <w:rsid w:val="004D5960"/>
    <w:rsid w:val="004D5F09"/>
    <w:rsid w:val="004D61D5"/>
    <w:rsid w:val="004D685B"/>
    <w:rsid w:val="004E002C"/>
    <w:rsid w:val="004E1C96"/>
    <w:rsid w:val="004E273A"/>
    <w:rsid w:val="004E2F1F"/>
    <w:rsid w:val="004E347F"/>
    <w:rsid w:val="004E3618"/>
    <w:rsid w:val="004E43BD"/>
    <w:rsid w:val="004E444A"/>
    <w:rsid w:val="004E4BA7"/>
    <w:rsid w:val="004E5224"/>
    <w:rsid w:val="004E6358"/>
    <w:rsid w:val="004E6864"/>
    <w:rsid w:val="004E69A3"/>
    <w:rsid w:val="004E753B"/>
    <w:rsid w:val="004E7A49"/>
    <w:rsid w:val="004E7D4E"/>
    <w:rsid w:val="004F02B6"/>
    <w:rsid w:val="004F0DE5"/>
    <w:rsid w:val="004F25B2"/>
    <w:rsid w:val="004F2816"/>
    <w:rsid w:val="004F4678"/>
    <w:rsid w:val="004F5E9F"/>
    <w:rsid w:val="004F623A"/>
    <w:rsid w:val="004F728E"/>
    <w:rsid w:val="004F757B"/>
    <w:rsid w:val="004F76D6"/>
    <w:rsid w:val="005011BB"/>
    <w:rsid w:val="00501666"/>
    <w:rsid w:val="005021FB"/>
    <w:rsid w:val="00503846"/>
    <w:rsid w:val="00503A9F"/>
    <w:rsid w:val="005059F9"/>
    <w:rsid w:val="00505FF0"/>
    <w:rsid w:val="005061A8"/>
    <w:rsid w:val="00507ACF"/>
    <w:rsid w:val="00512B85"/>
    <w:rsid w:val="0051476F"/>
    <w:rsid w:val="005149EA"/>
    <w:rsid w:val="00514FB9"/>
    <w:rsid w:val="0051501F"/>
    <w:rsid w:val="005203BC"/>
    <w:rsid w:val="00522396"/>
    <w:rsid w:val="00522611"/>
    <w:rsid w:val="005228AC"/>
    <w:rsid w:val="00522B90"/>
    <w:rsid w:val="00522C39"/>
    <w:rsid w:val="005241B0"/>
    <w:rsid w:val="00524325"/>
    <w:rsid w:val="00524EE5"/>
    <w:rsid w:val="00525404"/>
    <w:rsid w:val="00525C70"/>
    <w:rsid w:val="00526001"/>
    <w:rsid w:val="0052739C"/>
    <w:rsid w:val="00527C32"/>
    <w:rsid w:val="005310F6"/>
    <w:rsid w:val="00531665"/>
    <w:rsid w:val="00531A34"/>
    <w:rsid w:val="00531E0C"/>
    <w:rsid w:val="005324B6"/>
    <w:rsid w:val="00532C15"/>
    <w:rsid w:val="005343FD"/>
    <w:rsid w:val="00534C97"/>
    <w:rsid w:val="00534CD7"/>
    <w:rsid w:val="005355F8"/>
    <w:rsid w:val="00535EA3"/>
    <w:rsid w:val="00536999"/>
    <w:rsid w:val="00536E9F"/>
    <w:rsid w:val="00540870"/>
    <w:rsid w:val="00540C87"/>
    <w:rsid w:val="0054243A"/>
    <w:rsid w:val="0054347E"/>
    <w:rsid w:val="005434EF"/>
    <w:rsid w:val="00543586"/>
    <w:rsid w:val="00544EAE"/>
    <w:rsid w:val="00545281"/>
    <w:rsid w:val="00545D1D"/>
    <w:rsid w:val="0054607C"/>
    <w:rsid w:val="0054613D"/>
    <w:rsid w:val="005469CE"/>
    <w:rsid w:val="00546AD0"/>
    <w:rsid w:val="00550189"/>
    <w:rsid w:val="005507D6"/>
    <w:rsid w:val="00551E91"/>
    <w:rsid w:val="005548AA"/>
    <w:rsid w:val="00554ECA"/>
    <w:rsid w:val="00555500"/>
    <w:rsid w:val="00555534"/>
    <w:rsid w:val="00555CA5"/>
    <w:rsid w:val="00556381"/>
    <w:rsid w:val="005571BA"/>
    <w:rsid w:val="00560416"/>
    <w:rsid w:val="0056086B"/>
    <w:rsid w:val="0056127A"/>
    <w:rsid w:val="005616CA"/>
    <w:rsid w:val="00561951"/>
    <w:rsid w:val="00562092"/>
    <w:rsid w:val="005620B5"/>
    <w:rsid w:val="00563377"/>
    <w:rsid w:val="005635FC"/>
    <w:rsid w:val="005643C3"/>
    <w:rsid w:val="00565DC5"/>
    <w:rsid w:val="005667EF"/>
    <w:rsid w:val="005677A3"/>
    <w:rsid w:val="005709DD"/>
    <w:rsid w:val="00570C3A"/>
    <w:rsid w:val="00571384"/>
    <w:rsid w:val="00571495"/>
    <w:rsid w:val="0057228A"/>
    <w:rsid w:val="005726BD"/>
    <w:rsid w:val="005729CB"/>
    <w:rsid w:val="005738B8"/>
    <w:rsid w:val="00574448"/>
    <w:rsid w:val="0057504B"/>
    <w:rsid w:val="00575347"/>
    <w:rsid w:val="005756B7"/>
    <w:rsid w:val="00575B28"/>
    <w:rsid w:val="005773F9"/>
    <w:rsid w:val="00577F00"/>
    <w:rsid w:val="00581C53"/>
    <w:rsid w:val="005820A0"/>
    <w:rsid w:val="005825EC"/>
    <w:rsid w:val="0058361C"/>
    <w:rsid w:val="005836EB"/>
    <w:rsid w:val="00583C69"/>
    <w:rsid w:val="00583D05"/>
    <w:rsid w:val="0058426D"/>
    <w:rsid w:val="005842FA"/>
    <w:rsid w:val="005843BB"/>
    <w:rsid w:val="00585DA6"/>
    <w:rsid w:val="00585DCF"/>
    <w:rsid w:val="00585E98"/>
    <w:rsid w:val="00585F7F"/>
    <w:rsid w:val="005867EB"/>
    <w:rsid w:val="00586BB0"/>
    <w:rsid w:val="00586E15"/>
    <w:rsid w:val="00587BC7"/>
    <w:rsid w:val="005904B9"/>
    <w:rsid w:val="00590D31"/>
    <w:rsid w:val="00592288"/>
    <w:rsid w:val="00592886"/>
    <w:rsid w:val="00592A9C"/>
    <w:rsid w:val="005935A5"/>
    <w:rsid w:val="005940E4"/>
    <w:rsid w:val="0059425D"/>
    <w:rsid w:val="00595122"/>
    <w:rsid w:val="00595DF5"/>
    <w:rsid w:val="00595F2D"/>
    <w:rsid w:val="00595F7C"/>
    <w:rsid w:val="00595F9C"/>
    <w:rsid w:val="0059678D"/>
    <w:rsid w:val="00596B75"/>
    <w:rsid w:val="00596C9F"/>
    <w:rsid w:val="00597E64"/>
    <w:rsid w:val="005A030D"/>
    <w:rsid w:val="005A0E79"/>
    <w:rsid w:val="005A13F6"/>
    <w:rsid w:val="005A1A8C"/>
    <w:rsid w:val="005A1FC8"/>
    <w:rsid w:val="005A2272"/>
    <w:rsid w:val="005A2629"/>
    <w:rsid w:val="005A32F3"/>
    <w:rsid w:val="005A5109"/>
    <w:rsid w:val="005A5498"/>
    <w:rsid w:val="005A5FDA"/>
    <w:rsid w:val="005A6CA0"/>
    <w:rsid w:val="005A7201"/>
    <w:rsid w:val="005A7234"/>
    <w:rsid w:val="005A76C6"/>
    <w:rsid w:val="005A7C21"/>
    <w:rsid w:val="005A7F70"/>
    <w:rsid w:val="005B071C"/>
    <w:rsid w:val="005B07EE"/>
    <w:rsid w:val="005B1ABD"/>
    <w:rsid w:val="005B2620"/>
    <w:rsid w:val="005B27AD"/>
    <w:rsid w:val="005B385D"/>
    <w:rsid w:val="005B3AB5"/>
    <w:rsid w:val="005B3E9A"/>
    <w:rsid w:val="005B40ED"/>
    <w:rsid w:val="005B4CE5"/>
    <w:rsid w:val="005B5797"/>
    <w:rsid w:val="005B66BD"/>
    <w:rsid w:val="005B6FFC"/>
    <w:rsid w:val="005C011E"/>
    <w:rsid w:val="005C0AC9"/>
    <w:rsid w:val="005C1549"/>
    <w:rsid w:val="005C1D92"/>
    <w:rsid w:val="005C241A"/>
    <w:rsid w:val="005C2D4D"/>
    <w:rsid w:val="005C318C"/>
    <w:rsid w:val="005C32C6"/>
    <w:rsid w:val="005C36FD"/>
    <w:rsid w:val="005C37B4"/>
    <w:rsid w:val="005C3B1E"/>
    <w:rsid w:val="005C4101"/>
    <w:rsid w:val="005C4107"/>
    <w:rsid w:val="005C44C1"/>
    <w:rsid w:val="005C478D"/>
    <w:rsid w:val="005C4C5B"/>
    <w:rsid w:val="005C51F1"/>
    <w:rsid w:val="005C55A9"/>
    <w:rsid w:val="005C5759"/>
    <w:rsid w:val="005C602A"/>
    <w:rsid w:val="005C6A2C"/>
    <w:rsid w:val="005C6DC8"/>
    <w:rsid w:val="005C7BBB"/>
    <w:rsid w:val="005D13FA"/>
    <w:rsid w:val="005D2172"/>
    <w:rsid w:val="005D21D5"/>
    <w:rsid w:val="005D3159"/>
    <w:rsid w:val="005D45F0"/>
    <w:rsid w:val="005D5022"/>
    <w:rsid w:val="005D617F"/>
    <w:rsid w:val="005D7881"/>
    <w:rsid w:val="005D7A3F"/>
    <w:rsid w:val="005E09CB"/>
    <w:rsid w:val="005E1B19"/>
    <w:rsid w:val="005E211C"/>
    <w:rsid w:val="005E28FC"/>
    <w:rsid w:val="005E330A"/>
    <w:rsid w:val="005E3916"/>
    <w:rsid w:val="005E4591"/>
    <w:rsid w:val="005E509F"/>
    <w:rsid w:val="005E598C"/>
    <w:rsid w:val="005E5FA6"/>
    <w:rsid w:val="005E630B"/>
    <w:rsid w:val="005E6D9C"/>
    <w:rsid w:val="005E7DDE"/>
    <w:rsid w:val="005E7F78"/>
    <w:rsid w:val="005F03C1"/>
    <w:rsid w:val="005F0EA8"/>
    <w:rsid w:val="005F0F41"/>
    <w:rsid w:val="005F13B5"/>
    <w:rsid w:val="005F155D"/>
    <w:rsid w:val="005F1F6B"/>
    <w:rsid w:val="005F2036"/>
    <w:rsid w:val="005F2A14"/>
    <w:rsid w:val="005F2D20"/>
    <w:rsid w:val="005F2E17"/>
    <w:rsid w:val="005F345B"/>
    <w:rsid w:val="005F482F"/>
    <w:rsid w:val="005F4ACE"/>
    <w:rsid w:val="005F5613"/>
    <w:rsid w:val="005F6179"/>
    <w:rsid w:val="005F63B4"/>
    <w:rsid w:val="005F69CE"/>
    <w:rsid w:val="005F6B1A"/>
    <w:rsid w:val="005F7485"/>
    <w:rsid w:val="005F7B9F"/>
    <w:rsid w:val="005F7C92"/>
    <w:rsid w:val="00601698"/>
    <w:rsid w:val="00601833"/>
    <w:rsid w:val="00601A3A"/>
    <w:rsid w:val="00601BCC"/>
    <w:rsid w:val="00602736"/>
    <w:rsid w:val="00602AF6"/>
    <w:rsid w:val="006033B2"/>
    <w:rsid w:val="006043D9"/>
    <w:rsid w:val="0060538B"/>
    <w:rsid w:val="006054ED"/>
    <w:rsid w:val="00606491"/>
    <w:rsid w:val="00606F5C"/>
    <w:rsid w:val="006079A0"/>
    <w:rsid w:val="006102E4"/>
    <w:rsid w:val="0061077B"/>
    <w:rsid w:val="006112D6"/>
    <w:rsid w:val="006112EF"/>
    <w:rsid w:val="006117B8"/>
    <w:rsid w:val="0061227C"/>
    <w:rsid w:val="00612FD4"/>
    <w:rsid w:val="0061353D"/>
    <w:rsid w:val="0061354D"/>
    <w:rsid w:val="00614411"/>
    <w:rsid w:val="006148AC"/>
    <w:rsid w:val="00616284"/>
    <w:rsid w:val="006202F7"/>
    <w:rsid w:val="00620780"/>
    <w:rsid w:val="006216C0"/>
    <w:rsid w:val="00621818"/>
    <w:rsid w:val="0062186F"/>
    <w:rsid w:val="006223EC"/>
    <w:rsid w:val="00622909"/>
    <w:rsid w:val="00623240"/>
    <w:rsid w:val="006239A0"/>
    <w:rsid w:val="0062484A"/>
    <w:rsid w:val="00624E81"/>
    <w:rsid w:val="006268A2"/>
    <w:rsid w:val="006269D7"/>
    <w:rsid w:val="00627B7B"/>
    <w:rsid w:val="006303FF"/>
    <w:rsid w:val="00630496"/>
    <w:rsid w:val="00630823"/>
    <w:rsid w:val="006309C9"/>
    <w:rsid w:val="00630F74"/>
    <w:rsid w:val="00631454"/>
    <w:rsid w:val="006314D0"/>
    <w:rsid w:val="00631D13"/>
    <w:rsid w:val="00631F92"/>
    <w:rsid w:val="00632143"/>
    <w:rsid w:val="00632C2A"/>
    <w:rsid w:val="00632CC8"/>
    <w:rsid w:val="006333DC"/>
    <w:rsid w:val="00633F70"/>
    <w:rsid w:val="006349BA"/>
    <w:rsid w:val="00635079"/>
    <w:rsid w:val="00635ACB"/>
    <w:rsid w:val="006363DE"/>
    <w:rsid w:val="0063662C"/>
    <w:rsid w:val="00636EB2"/>
    <w:rsid w:val="006370C7"/>
    <w:rsid w:val="00637828"/>
    <w:rsid w:val="00637A0D"/>
    <w:rsid w:val="006402B6"/>
    <w:rsid w:val="006402CA"/>
    <w:rsid w:val="00640AFB"/>
    <w:rsid w:val="006424EF"/>
    <w:rsid w:val="00642713"/>
    <w:rsid w:val="006435C2"/>
    <w:rsid w:val="006437BF"/>
    <w:rsid w:val="00643D05"/>
    <w:rsid w:val="00643DCF"/>
    <w:rsid w:val="006441CB"/>
    <w:rsid w:val="00645143"/>
    <w:rsid w:val="00645194"/>
    <w:rsid w:val="00645279"/>
    <w:rsid w:val="00645A20"/>
    <w:rsid w:val="00645F9A"/>
    <w:rsid w:val="00646107"/>
    <w:rsid w:val="00647180"/>
    <w:rsid w:val="0065058E"/>
    <w:rsid w:val="006510F5"/>
    <w:rsid w:val="0065213A"/>
    <w:rsid w:val="00652A73"/>
    <w:rsid w:val="00652F56"/>
    <w:rsid w:val="006539B3"/>
    <w:rsid w:val="00653E56"/>
    <w:rsid w:val="00654CB0"/>
    <w:rsid w:val="00654E52"/>
    <w:rsid w:val="006553CE"/>
    <w:rsid w:val="006557EA"/>
    <w:rsid w:val="00657027"/>
    <w:rsid w:val="0065751C"/>
    <w:rsid w:val="0065757C"/>
    <w:rsid w:val="00657815"/>
    <w:rsid w:val="00657E83"/>
    <w:rsid w:val="0066081E"/>
    <w:rsid w:val="006611B2"/>
    <w:rsid w:val="00661C20"/>
    <w:rsid w:val="00663AD6"/>
    <w:rsid w:val="00664302"/>
    <w:rsid w:val="00665070"/>
    <w:rsid w:val="00665CF2"/>
    <w:rsid w:val="006664C3"/>
    <w:rsid w:val="00666C95"/>
    <w:rsid w:val="00667559"/>
    <w:rsid w:val="0067299F"/>
    <w:rsid w:val="00672A1D"/>
    <w:rsid w:val="00672FD4"/>
    <w:rsid w:val="00673B0D"/>
    <w:rsid w:val="00673B1E"/>
    <w:rsid w:val="00675D72"/>
    <w:rsid w:val="00675EE6"/>
    <w:rsid w:val="0067679A"/>
    <w:rsid w:val="00677889"/>
    <w:rsid w:val="006779F0"/>
    <w:rsid w:val="00677FCF"/>
    <w:rsid w:val="00677FF7"/>
    <w:rsid w:val="0068088F"/>
    <w:rsid w:val="0068148F"/>
    <w:rsid w:val="00681DF7"/>
    <w:rsid w:val="006825DD"/>
    <w:rsid w:val="00682AB6"/>
    <w:rsid w:val="00684628"/>
    <w:rsid w:val="00684F36"/>
    <w:rsid w:val="006852D9"/>
    <w:rsid w:val="00685451"/>
    <w:rsid w:val="006854A0"/>
    <w:rsid w:val="00685FB4"/>
    <w:rsid w:val="00686B70"/>
    <w:rsid w:val="00686EFC"/>
    <w:rsid w:val="0068724B"/>
    <w:rsid w:val="00687641"/>
    <w:rsid w:val="006876FF"/>
    <w:rsid w:val="0068773C"/>
    <w:rsid w:val="00687787"/>
    <w:rsid w:val="00687ECE"/>
    <w:rsid w:val="006906F1"/>
    <w:rsid w:val="00690BCD"/>
    <w:rsid w:val="00691DC7"/>
    <w:rsid w:val="00693199"/>
    <w:rsid w:val="006939CB"/>
    <w:rsid w:val="006946B8"/>
    <w:rsid w:val="00695126"/>
    <w:rsid w:val="0069533C"/>
    <w:rsid w:val="006955F0"/>
    <w:rsid w:val="00696885"/>
    <w:rsid w:val="00696E6A"/>
    <w:rsid w:val="0069718D"/>
    <w:rsid w:val="0069737B"/>
    <w:rsid w:val="006A0257"/>
    <w:rsid w:val="006A118F"/>
    <w:rsid w:val="006A4966"/>
    <w:rsid w:val="006A6111"/>
    <w:rsid w:val="006A6525"/>
    <w:rsid w:val="006A6A8F"/>
    <w:rsid w:val="006A6EED"/>
    <w:rsid w:val="006B174D"/>
    <w:rsid w:val="006B1B93"/>
    <w:rsid w:val="006B2E4D"/>
    <w:rsid w:val="006B3A9F"/>
    <w:rsid w:val="006B3FF3"/>
    <w:rsid w:val="006B455E"/>
    <w:rsid w:val="006B4681"/>
    <w:rsid w:val="006B5495"/>
    <w:rsid w:val="006B5C0F"/>
    <w:rsid w:val="006B5E57"/>
    <w:rsid w:val="006B6378"/>
    <w:rsid w:val="006B6419"/>
    <w:rsid w:val="006B7EF9"/>
    <w:rsid w:val="006C02F5"/>
    <w:rsid w:val="006C0438"/>
    <w:rsid w:val="006C08CF"/>
    <w:rsid w:val="006C2387"/>
    <w:rsid w:val="006C25F2"/>
    <w:rsid w:val="006C316F"/>
    <w:rsid w:val="006C357E"/>
    <w:rsid w:val="006C38CA"/>
    <w:rsid w:val="006C3A98"/>
    <w:rsid w:val="006C428B"/>
    <w:rsid w:val="006C450E"/>
    <w:rsid w:val="006C58C0"/>
    <w:rsid w:val="006C6BC0"/>
    <w:rsid w:val="006C7999"/>
    <w:rsid w:val="006C7E34"/>
    <w:rsid w:val="006C7E7F"/>
    <w:rsid w:val="006D10C2"/>
    <w:rsid w:val="006D10E5"/>
    <w:rsid w:val="006D251C"/>
    <w:rsid w:val="006D2558"/>
    <w:rsid w:val="006D28B1"/>
    <w:rsid w:val="006D2C42"/>
    <w:rsid w:val="006D3075"/>
    <w:rsid w:val="006D32B2"/>
    <w:rsid w:val="006D357F"/>
    <w:rsid w:val="006D3C49"/>
    <w:rsid w:val="006D47B0"/>
    <w:rsid w:val="006D6028"/>
    <w:rsid w:val="006D607E"/>
    <w:rsid w:val="006D6129"/>
    <w:rsid w:val="006D636D"/>
    <w:rsid w:val="006D69AE"/>
    <w:rsid w:val="006D6F6F"/>
    <w:rsid w:val="006D7C19"/>
    <w:rsid w:val="006D7EF8"/>
    <w:rsid w:val="006E02E9"/>
    <w:rsid w:val="006E117C"/>
    <w:rsid w:val="006E128F"/>
    <w:rsid w:val="006E1AA6"/>
    <w:rsid w:val="006E2424"/>
    <w:rsid w:val="006E3EE5"/>
    <w:rsid w:val="006E3F41"/>
    <w:rsid w:val="006E491F"/>
    <w:rsid w:val="006E4A3C"/>
    <w:rsid w:val="006E4A77"/>
    <w:rsid w:val="006E655A"/>
    <w:rsid w:val="006E6A1A"/>
    <w:rsid w:val="006E6E02"/>
    <w:rsid w:val="006E7A12"/>
    <w:rsid w:val="006F1030"/>
    <w:rsid w:val="006F2369"/>
    <w:rsid w:val="006F30FA"/>
    <w:rsid w:val="006F36D9"/>
    <w:rsid w:val="006F3924"/>
    <w:rsid w:val="006F3C4B"/>
    <w:rsid w:val="006F42F2"/>
    <w:rsid w:val="006F433A"/>
    <w:rsid w:val="006F441B"/>
    <w:rsid w:val="006F4F0E"/>
    <w:rsid w:val="006F5220"/>
    <w:rsid w:val="006F54F0"/>
    <w:rsid w:val="006F5CE5"/>
    <w:rsid w:val="006F6C34"/>
    <w:rsid w:val="006F6F2A"/>
    <w:rsid w:val="006F7251"/>
    <w:rsid w:val="006F788F"/>
    <w:rsid w:val="00700499"/>
    <w:rsid w:val="00700697"/>
    <w:rsid w:val="00700769"/>
    <w:rsid w:val="0070186D"/>
    <w:rsid w:val="007024A6"/>
    <w:rsid w:val="0070257E"/>
    <w:rsid w:val="00702DE8"/>
    <w:rsid w:val="00702FBA"/>
    <w:rsid w:val="00704421"/>
    <w:rsid w:val="00704C2A"/>
    <w:rsid w:val="00704F8C"/>
    <w:rsid w:val="00704FB5"/>
    <w:rsid w:val="00706696"/>
    <w:rsid w:val="007066D1"/>
    <w:rsid w:val="00706A09"/>
    <w:rsid w:val="0070743C"/>
    <w:rsid w:val="00710091"/>
    <w:rsid w:val="007103EA"/>
    <w:rsid w:val="00711499"/>
    <w:rsid w:val="00711E66"/>
    <w:rsid w:val="0071201D"/>
    <w:rsid w:val="00712A5F"/>
    <w:rsid w:val="00713137"/>
    <w:rsid w:val="007144E6"/>
    <w:rsid w:val="007148DE"/>
    <w:rsid w:val="00715040"/>
    <w:rsid w:val="0071543A"/>
    <w:rsid w:val="0071594B"/>
    <w:rsid w:val="00716184"/>
    <w:rsid w:val="007162FB"/>
    <w:rsid w:val="00716514"/>
    <w:rsid w:val="00717820"/>
    <w:rsid w:val="00717BA5"/>
    <w:rsid w:val="00720A5D"/>
    <w:rsid w:val="0072167D"/>
    <w:rsid w:val="00721B78"/>
    <w:rsid w:val="00721EEE"/>
    <w:rsid w:val="00722B9E"/>
    <w:rsid w:val="007234B0"/>
    <w:rsid w:val="00724FD2"/>
    <w:rsid w:val="007256DC"/>
    <w:rsid w:val="00725FAD"/>
    <w:rsid w:val="00726194"/>
    <w:rsid w:val="00727F61"/>
    <w:rsid w:val="00730EB0"/>
    <w:rsid w:val="007310CB"/>
    <w:rsid w:val="00731BA9"/>
    <w:rsid w:val="007321AB"/>
    <w:rsid w:val="007323A5"/>
    <w:rsid w:val="00732C72"/>
    <w:rsid w:val="00732F05"/>
    <w:rsid w:val="0073309B"/>
    <w:rsid w:val="007332A7"/>
    <w:rsid w:val="00733A70"/>
    <w:rsid w:val="00733B61"/>
    <w:rsid w:val="00733E1F"/>
    <w:rsid w:val="007340D8"/>
    <w:rsid w:val="00734201"/>
    <w:rsid w:val="00734420"/>
    <w:rsid w:val="007344F1"/>
    <w:rsid w:val="00734BAA"/>
    <w:rsid w:val="00734C91"/>
    <w:rsid w:val="007355DC"/>
    <w:rsid w:val="00736014"/>
    <w:rsid w:val="00736737"/>
    <w:rsid w:val="007373E4"/>
    <w:rsid w:val="00737CD9"/>
    <w:rsid w:val="0074018E"/>
    <w:rsid w:val="00740604"/>
    <w:rsid w:val="00740729"/>
    <w:rsid w:val="00740B8B"/>
    <w:rsid w:val="00740F3B"/>
    <w:rsid w:val="007410B9"/>
    <w:rsid w:val="007418E3"/>
    <w:rsid w:val="00741E72"/>
    <w:rsid w:val="00743340"/>
    <w:rsid w:val="00743664"/>
    <w:rsid w:val="007439FD"/>
    <w:rsid w:val="00743ADD"/>
    <w:rsid w:val="00744609"/>
    <w:rsid w:val="00744763"/>
    <w:rsid w:val="007454FA"/>
    <w:rsid w:val="00745B4B"/>
    <w:rsid w:val="007479E3"/>
    <w:rsid w:val="007512C8"/>
    <w:rsid w:val="00751528"/>
    <w:rsid w:val="00751DC1"/>
    <w:rsid w:val="007524D0"/>
    <w:rsid w:val="0075509E"/>
    <w:rsid w:val="0075701E"/>
    <w:rsid w:val="007576DC"/>
    <w:rsid w:val="00757CB1"/>
    <w:rsid w:val="00757D12"/>
    <w:rsid w:val="00757FE9"/>
    <w:rsid w:val="00760E6A"/>
    <w:rsid w:val="00761643"/>
    <w:rsid w:val="00762CB3"/>
    <w:rsid w:val="00762D0F"/>
    <w:rsid w:val="00762F0E"/>
    <w:rsid w:val="0076314C"/>
    <w:rsid w:val="0076340F"/>
    <w:rsid w:val="00764094"/>
    <w:rsid w:val="00765549"/>
    <w:rsid w:val="007655D4"/>
    <w:rsid w:val="00765975"/>
    <w:rsid w:val="00766400"/>
    <w:rsid w:val="00766481"/>
    <w:rsid w:val="00766839"/>
    <w:rsid w:val="00766CF1"/>
    <w:rsid w:val="0077032B"/>
    <w:rsid w:val="0077142B"/>
    <w:rsid w:val="0077162C"/>
    <w:rsid w:val="00771ABA"/>
    <w:rsid w:val="00773CE0"/>
    <w:rsid w:val="00773F64"/>
    <w:rsid w:val="00774130"/>
    <w:rsid w:val="007748A3"/>
    <w:rsid w:val="00774E41"/>
    <w:rsid w:val="00774F4C"/>
    <w:rsid w:val="007753CE"/>
    <w:rsid w:val="00776551"/>
    <w:rsid w:val="00776CEA"/>
    <w:rsid w:val="00776D94"/>
    <w:rsid w:val="007770AC"/>
    <w:rsid w:val="0078125C"/>
    <w:rsid w:val="007820ED"/>
    <w:rsid w:val="00782283"/>
    <w:rsid w:val="00782511"/>
    <w:rsid w:val="0078271D"/>
    <w:rsid w:val="00782BCB"/>
    <w:rsid w:val="00782C4B"/>
    <w:rsid w:val="007830C3"/>
    <w:rsid w:val="007836F0"/>
    <w:rsid w:val="00783A7C"/>
    <w:rsid w:val="00783B89"/>
    <w:rsid w:val="00783CE5"/>
    <w:rsid w:val="00784A1C"/>
    <w:rsid w:val="00784F36"/>
    <w:rsid w:val="0078501F"/>
    <w:rsid w:val="007865A2"/>
    <w:rsid w:val="007867F6"/>
    <w:rsid w:val="00786986"/>
    <w:rsid w:val="00786B22"/>
    <w:rsid w:val="007874D2"/>
    <w:rsid w:val="00787F74"/>
    <w:rsid w:val="00790A52"/>
    <w:rsid w:val="0079103B"/>
    <w:rsid w:val="00791407"/>
    <w:rsid w:val="007921B6"/>
    <w:rsid w:val="00792562"/>
    <w:rsid w:val="007934CA"/>
    <w:rsid w:val="00793E4F"/>
    <w:rsid w:val="007945FD"/>
    <w:rsid w:val="00794C77"/>
    <w:rsid w:val="007951C7"/>
    <w:rsid w:val="0079532E"/>
    <w:rsid w:val="00795414"/>
    <w:rsid w:val="00795E79"/>
    <w:rsid w:val="00797F47"/>
    <w:rsid w:val="007A0EC2"/>
    <w:rsid w:val="007A1DE2"/>
    <w:rsid w:val="007A355A"/>
    <w:rsid w:val="007A3DD8"/>
    <w:rsid w:val="007A3EAA"/>
    <w:rsid w:val="007A56B7"/>
    <w:rsid w:val="007A66AC"/>
    <w:rsid w:val="007A6B78"/>
    <w:rsid w:val="007B0705"/>
    <w:rsid w:val="007B1C2C"/>
    <w:rsid w:val="007B25C4"/>
    <w:rsid w:val="007B2B7C"/>
    <w:rsid w:val="007B3EED"/>
    <w:rsid w:val="007B484C"/>
    <w:rsid w:val="007B51D3"/>
    <w:rsid w:val="007B5D2B"/>
    <w:rsid w:val="007C0E40"/>
    <w:rsid w:val="007C1203"/>
    <w:rsid w:val="007C16D9"/>
    <w:rsid w:val="007C1F3F"/>
    <w:rsid w:val="007C227A"/>
    <w:rsid w:val="007C2927"/>
    <w:rsid w:val="007C5F10"/>
    <w:rsid w:val="007C6586"/>
    <w:rsid w:val="007C699B"/>
    <w:rsid w:val="007C729B"/>
    <w:rsid w:val="007C7448"/>
    <w:rsid w:val="007C76B4"/>
    <w:rsid w:val="007C7880"/>
    <w:rsid w:val="007C7C59"/>
    <w:rsid w:val="007D0102"/>
    <w:rsid w:val="007D03F8"/>
    <w:rsid w:val="007D1036"/>
    <w:rsid w:val="007D1956"/>
    <w:rsid w:val="007D1ADB"/>
    <w:rsid w:val="007D1F93"/>
    <w:rsid w:val="007D204E"/>
    <w:rsid w:val="007D2A88"/>
    <w:rsid w:val="007D2C52"/>
    <w:rsid w:val="007D339C"/>
    <w:rsid w:val="007D33B6"/>
    <w:rsid w:val="007D5AC2"/>
    <w:rsid w:val="007D785E"/>
    <w:rsid w:val="007E216E"/>
    <w:rsid w:val="007E30A0"/>
    <w:rsid w:val="007E38E7"/>
    <w:rsid w:val="007E4764"/>
    <w:rsid w:val="007E5BF5"/>
    <w:rsid w:val="007E6142"/>
    <w:rsid w:val="007E6AB8"/>
    <w:rsid w:val="007E764C"/>
    <w:rsid w:val="007F0E55"/>
    <w:rsid w:val="007F1301"/>
    <w:rsid w:val="007F215C"/>
    <w:rsid w:val="007F29A2"/>
    <w:rsid w:val="007F3751"/>
    <w:rsid w:val="007F3B5F"/>
    <w:rsid w:val="007F4C2A"/>
    <w:rsid w:val="007F6028"/>
    <w:rsid w:val="007F6D47"/>
    <w:rsid w:val="007F6E2A"/>
    <w:rsid w:val="007F71D7"/>
    <w:rsid w:val="007F7F11"/>
    <w:rsid w:val="0080141B"/>
    <w:rsid w:val="00801D45"/>
    <w:rsid w:val="00801EC8"/>
    <w:rsid w:val="00802188"/>
    <w:rsid w:val="00802DF4"/>
    <w:rsid w:val="00803305"/>
    <w:rsid w:val="00803FCA"/>
    <w:rsid w:val="00805A23"/>
    <w:rsid w:val="00806337"/>
    <w:rsid w:val="00806EA9"/>
    <w:rsid w:val="00807D0E"/>
    <w:rsid w:val="00810579"/>
    <w:rsid w:val="0081095D"/>
    <w:rsid w:val="00810CE2"/>
    <w:rsid w:val="0081109A"/>
    <w:rsid w:val="008114C6"/>
    <w:rsid w:val="00812776"/>
    <w:rsid w:val="0081396E"/>
    <w:rsid w:val="0081421C"/>
    <w:rsid w:val="00814534"/>
    <w:rsid w:val="00814722"/>
    <w:rsid w:val="00814D94"/>
    <w:rsid w:val="00815BBA"/>
    <w:rsid w:val="008164DE"/>
    <w:rsid w:val="008165DB"/>
    <w:rsid w:val="00816DFA"/>
    <w:rsid w:val="0082147B"/>
    <w:rsid w:val="008218FB"/>
    <w:rsid w:val="00822905"/>
    <w:rsid w:val="00822B3F"/>
    <w:rsid w:val="00823D79"/>
    <w:rsid w:val="0082417C"/>
    <w:rsid w:val="008243CA"/>
    <w:rsid w:val="00824A31"/>
    <w:rsid w:val="00824D19"/>
    <w:rsid w:val="00824F72"/>
    <w:rsid w:val="008255D3"/>
    <w:rsid w:val="00825B1F"/>
    <w:rsid w:val="0082634C"/>
    <w:rsid w:val="00826C1B"/>
    <w:rsid w:val="00827242"/>
    <w:rsid w:val="008302DB"/>
    <w:rsid w:val="00830C86"/>
    <w:rsid w:val="00831847"/>
    <w:rsid w:val="008318DC"/>
    <w:rsid w:val="00831F49"/>
    <w:rsid w:val="00834BE3"/>
    <w:rsid w:val="008354EE"/>
    <w:rsid w:val="00835F2C"/>
    <w:rsid w:val="0083648E"/>
    <w:rsid w:val="008368C3"/>
    <w:rsid w:val="008369E1"/>
    <w:rsid w:val="00837322"/>
    <w:rsid w:val="00840AE2"/>
    <w:rsid w:val="00841A58"/>
    <w:rsid w:val="00841BC7"/>
    <w:rsid w:val="00842A7A"/>
    <w:rsid w:val="00843097"/>
    <w:rsid w:val="0084363C"/>
    <w:rsid w:val="008439C0"/>
    <w:rsid w:val="00843FE2"/>
    <w:rsid w:val="0084442A"/>
    <w:rsid w:val="00844ADA"/>
    <w:rsid w:val="008450F6"/>
    <w:rsid w:val="0084595C"/>
    <w:rsid w:val="00845FBF"/>
    <w:rsid w:val="008466A4"/>
    <w:rsid w:val="00846BC8"/>
    <w:rsid w:val="00847CF0"/>
    <w:rsid w:val="00847E71"/>
    <w:rsid w:val="00850C96"/>
    <w:rsid w:val="00851297"/>
    <w:rsid w:val="008513A2"/>
    <w:rsid w:val="008513EB"/>
    <w:rsid w:val="008525C5"/>
    <w:rsid w:val="00852BBD"/>
    <w:rsid w:val="00852FBE"/>
    <w:rsid w:val="00853536"/>
    <w:rsid w:val="00853C51"/>
    <w:rsid w:val="00854990"/>
    <w:rsid w:val="00854F71"/>
    <w:rsid w:val="008550F1"/>
    <w:rsid w:val="00855746"/>
    <w:rsid w:val="00855B2A"/>
    <w:rsid w:val="00855F26"/>
    <w:rsid w:val="00856AED"/>
    <w:rsid w:val="00856CC3"/>
    <w:rsid w:val="00857498"/>
    <w:rsid w:val="00857B6E"/>
    <w:rsid w:val="008605CD"/>
    <w:rsid w:val="00860696"/>
    <w:rsid w:val="008610C5"/>
    <w:rsid w:val="00861421"/>
    <w:rsid w:val="0086143F"/>
    <w:rsid w:val="00861483"/>
    <w:rsid w:val="00861571"/>
    <w:rsid w:val="008615BC"/>
    <w:rsid w:val="00861722"/>
    <w:rsid w:val="0086234A"/>
    <w:rsid w:val="008624AC"/>
    <w:rsid w:val="00863372"/>
    <w:rsid w:val="00864262"/>
    <w:rsid w:val="00864534"/>
    <w:rsid w:val="008654AA"/>
    <w:rsid w:val="008656B8"/>
    <w:rsid w:val="00866190"/>
    <w:rsid w:val="008668B9"/>
    <w:rsid w:val="00866D7B"/>
    <w:rsid w:val="00867956"/>
    <w:rsid w:val="00867984"/>
    <w:rsid w:val="008700B5"/>
    <w:rsid w:val="0087107D"/>
    <w:rsid w:val="00871135"/>
    <w:rsid w:val="00871CF9"/>
    <w:rsid w:val="00872688"/>
    <w:rsid w:val="0087296F"/>
    <w:rsid w:val="00872C07"/>
    <w:rsid w:val="008732D2"/>
    <w:rsid w:val="00873A40"/>
    <w:rsid w:val="0087564D"/>
    <w:rsid w:val="00875F5B"/>
    <w:rsid w:val="00876E19"/>
    <w:rsid w:val="00877B2F"/>
    <w:rsid w:val="00877DF7"/>
    <w:rsid w:val="0088205C"/>
    <w:rsid w:val="00883666"/>
    <w:rsid w:val="00884DC7"/>
    <w:rsid w:val="008852B5"/>
    <w:rsid w:val="00885783"/>
    <w:rsid w:val="00885B67"/>
    <w:rsid w:val="00885CFD"/>
    <w:rsid w:val="0088708E"/>
    <w:rsid w:val="008904E0"/>
    <w:rsid w:val="008907B3"/>
    <w:rsid w:val="00890A0C"/>
    <w:rsid w:val="00890CBF"/>
    <w:rsid w:val="008910AC"/>
    <w:rsid w:val="008920BE"/>
    <w:rsid w:val="0089271E"/>
    <w:rsid w:val="00892BA4"/>
    <w:rsid w:val="008930E9"/>
    <w:rsid w:val="008934D7"/>
    <w:rsid w:val="00893603"/>
    <w:rsid w:val="00893751"/>
    <w:rsid w:val="0089444D"/>
    <w:rsid w:val="0089468B"/>
    <w:rsid w:val="00895FCF"/>
    <w:rsid w:val="00897811"/>
    <w:rsid w:val="00897A16"/>
    <w:rsid w:val="00897E7C"/>
    <w:rsid w:val="008A05CE"/>
    <w:rsid w:val="008A0EE0"/>
    <w:rsid w:val="008A14FD"/>
    <w:rsid w:val="008A188B"/>
    <w:rsid w:val="008A1A8B"/>
    <w:rsid w:val="008A1FC0"/>
    <w:rsid w:val="008A216A"/>
    <w:rsid w:val="008A2193"/>
    <w:rsid w:val="008A3024"/>
    <w:rsid w:val="008A43AB"/>
    <w:rsid w:val="008A45A5"/>
    <w:rsid w:val="008A4937"/>
    <w:rsid w:val="008A4B9F"/>
    <w:rsid w:val="008A54D9"/>
    <w:rsid w:val="008A5D45"/>
    <w:rsid w:val="008A680E"/>
    <w:rsid w:val="008A69B4"/>
    <w:rsid w:val="008A69CE"/>
    <w:rsid w:val="008A6E67"/>
    <w:rsid w:val="008A7276"/>
    <w:rsid w:val="008A756B"/>
    <w:rsid w:val="008A7870"/>
    <w:rsid w:val="008B09CB"/>
    <w:rsid w:val="008B18D4"/>
    <w:rsid w:val="008B1E28"/>
    <w:rsid w:val="008B252D"/>
    <w:rsid w:val="008B2E8F"/>
    <w:rsid w:val="008B3405"/>
    <w:rsid w:val="008B3931"/>
    <w:rsid w:val="008B3E45"/>
    <w:rsid w:val="008B495D"/>
    <w:rsid w:val="008B4C8E"/>
    <w:rsid w:val="008B6146"/>
    <w:rsid w:val="008B650C"/>
    <w:rsid w:val="008B70FE"/>
    <w:rsid w:val="008C164D"/>
    <w:rsid w:val="008C2040"/>
    <w:rsid w:val="008C2C2E"/>
    <w:rsid w:val="008C39BA"/>
    <w:rsid w:val="008C39DB"/>
    <w:rsid w:val="008C5517"/>
    <w:rsid w:val="008C743A"/>
    <w:rsid w:val="008C7638"/>
    <w:rsid w:val="008D043C"/>
    <w:rsid w:val="008D0EF3"/>
    <w:rsid w:val="008D24B3"/>
    <w:rsid w:val="008D2E3F"/>
    <w:rsid w:val="008D353E"/>
    <w:rsid w:val="008D3811"/>
    <w:rsid w:val="008D4324"/>
    <w:rsid w:val="008D4FA5"/>
    <w:rsid w:val="008D5599"/>
    <w:rsid w:val="008D58EC"/>
    <w:rsid w:val="008D5940"/>
    <w:rsid w:val="008D61B2"/>
    <w:rsid w:val="008D65CF"/>
    <w:rsid w:val="008D6729"/>
    <w:rsid w:val="008D72BF"/>
    <w:rsid w:val="008D7BD1"/>
    <w:rsid w:val="008E2DA6"/>
    <w:rsid w:val="008E3C94"/>
    <w:rsid w:val="008E43A7"/>
    <w:rsid w:val="008E46E2"/>
    <w:rsid w:val="008E5978"/>
    <w:rsid w:val="008E5C8B"/>
    <w:rsid w:val="008E5F7F"/>
    <w:rsid w:val="008E6B9D"/>
    <w:rsid w:val="008E6BD2"/>
    <w:rsid w:val="008E6CC5"/>
    <w:rsid w:val="008F0896"/>
    <w:rsid w:val="008F0D31"/>
    <w:rsid w:val="008F26BE"/>
    <w:rsid w:val="008F3FF3"/>
    <w:rsid w:val="008F422F"/>
    <w:rsid w:val="008F6897"/>
    <w:rsid w:val="008F7217"/>
    <w:rsid w:val="008F7CF5"/>
    <w:rsid w:val="008F7DAF"/>
    <w:rsid w:val="00900124"/>
    <w:rsid w:val="0090029B"/>
    <w:rsid w:val="00900B19"/>
    <w:rsid w:val="009021A9"/>
    <w:rsid w:val="009026EB"/>
    <w:rsid w:val="00902A66"/>
    <w:rsid w:val="00902CA2"/>
    <w:rsid w:val="009044DC"/>
    <w:rsid w:val="00904561"/>
    <w:rsid w:val="0090548D"/>
    <w:rsid w:val="0090571B"/>
    <w:rsid w:val="00906506"/>
    <w:rsid w:val="00906D85"/>
    <w:rsid w:val="00907540"/>
    <w:rsid w:val="00910EAE"/>
    <w:rsid w:val="00911078"/>
    <w:rsid w:val="00912607"/>
    <w:rsid w:val="00912ABD"/>
    <w:rsid w:val="00915161"/>
    <w:rsid w:val="00915CC9"/>
    <w:rsid w:val="00915F2F"/>
    <w:rsid w:val="00915FC1"/>
    <w:rsid w:val="00916B00"/>
    <w:rsid w:val="009170FC"/>
    <w:rsid w:val="0092017F"/>
    <w:rsid w:val="0092068A"/>
    <w:rsid w:val="0092083C"/>
    <w:rsid w:val="009208B0"/>
    <w:rsid w:val="00921092"/>
    <w:rsid w:val="0092173E"/>
    <w:rsid w:val="00923346"/>
    <w:rsid w:val="00923739"/>
    <w:rsid w:val="00923F5A"/>
    <w:rsid w:val="00924B48"/>
    <w:rsid w:val="00924E82"/>
    <w:rsid w:val="009258AD"/>
    <w:rsid w:val="00926700"/>
    <w:rsid w:val="00927023"/>
    <w:rsid w:val="009304C4"/>
    <w:rsid w:val="009312B3"/>
    <w:rsid w:val="009312B5"/>
    <w:rsid w:val="00931895"/>
    <w:rsid w:val="0093193D"/>
    <w:rsid w:val="00932C99"/>
    <w:rsid w:val="00932D0C"/>
    <w:rsid w:val="0093419E"/>
    <w:rsid w:val="009341F8"/>
    <w:rsid w:val="009342E0"/>
    <w:rsid w:val="00935528"/>
    <w:rsid w:val="00935E62"/>
    <w:rsid w:val="00935EC7"/>
    <w:rsid w:val="0093647F"/>
    <w:rsid w:val="0093760F"/>
    <w:rsid w:val="009378A1"/>
    <w:rsid w:val="00937CD3"/>
    <w:rsid w:val="00937F25"/>
    <w:rsid w:val="00937F8A"/>
    <w:rsid w:val="00940E54"/>
    <w:rsid w:val="009417B2"/>
    <w:rsid w:val="009455D1"/>
    <w:rsid w:val="0094574F"/>
    <w:rsid w:val="00946737"/>
    <w:rsid w:val="00950EA4"/>
    <w:rsid w:val="00950F4E"/>
    <w:rsid w:val="00952638"/>
    <w:rsid w:val="009531EE"/>
    <w:rsid w:val="009538A9"/>
    <w:rsid w:val="00954646"/>
    <w:rsid w:val="00954688"/>
    <w:rsid w:val="00954C8E"/>
    <w:rsid w:val="00955170"/>
    <w:rsid w:val="00955D01"/>
    <w:rsid w:val="00955EE5"/>
    <w:rsid w:val="00957FAB"/>
    <w:rsid w:val="009602C8"/>
    <w:rsid w:val="0096074C"/>
    <w:rsid w:val="00961122"/>
    <w:rsid w:val="009615F3"/>
    <w:rsid w:val="00961D53"/>
    <w:rsid w:val="00962139"/>
    <w:rsid w:val="00962A60"/>
    <w:rsid w:val="009640B1"/>
    <w:rsid w:val="00964663"/>
    <w:rsid w:val="00964A74"/>
    <w:rsid w:val="00964F71"/>
    <w:rsid w:val="009659EB"/>
    <w:rsid w:val="0097019D"/>
    <w:rsid w:val="00970765"/>
    <w:rsid w:val="00970B98"/>
    <w:rsid w:val="00970D7D"/>
    <w:rsid w:val="00970DD7"/>
    <w:rsid w:val="00971F7B"/>
    <w:rsid w:val="00972316"/>
    <w:rsid w:val="00973025"/>
    <w:rsid w:val="009735CB"/>
    <w:rsid w:val="00973F43"/>
    <w:rsid w:val="00974614"/>
    <w:rsid w:val="00974B96"/>
    <w:rsid w:val="00974CE8"/>
    <w:rsid w:val="00974FDF"/>
    <w:rsid w:val="009757BB"/>
    <w:rsid w:val="00975973"/>
    <w:rsid w:val="00975F5F"/>
    <w:rsid w:val="009761C3"/>
    <w:rsid w:val="00976434"/>
    <w:rsid w:val="00976552"/>
    <w:rsid w:val="00976A4C"/>
    <w:rsid w:val="00976B0E"/>
    <w:rsid w:val="00977CDD"/>
    <w:rsid w:val="009805C8"/>
    <w:rsid w:val="00980C1C"/>
    <w:rsid w:val="00981D2F"/>
    <w:rsid w:val="009836C4"/>
    <w:rsid w:val="00983F39"/>
    <w:rsid w:val="0098484D"/>
    <w:rsid w:val="00984F1F"/>
    <w:rsid w:val="00985668"/>
    <w:rsid w:val="009876B1"/>
    <w:rsid w:val="009879D2"/>
    <w:rsid w:val="00990DF5"/>
    <w:rsid w:val="0099320C"/>
    <w:rsid w:val="00993553"/>
    <w:rsid w:val="00993D1C"/>
    <w:rsid w:val="00994000"/>
    <w:rsid w:val="00994E1D"/>
    <w:rsid w:val="009952B3"/>
    <w:rsid w:val="0099753A"/>
    <w:rsid w:val="009977B7"/>
    <w:rsid w:val="00997BB2"/>
    <w:rsid w:val="00997BDF"/>
    <w:rsid w:val="009A00ED"/>
    <w:rsid w:val="009A13BF"/>
    <w:rsid w:val="009A17D5"/>
    <w:rsid w:val="009A1D4F"/>
    <w:rsid w:val="009A2BA4"/>
    <w:rsid w:val="009A2C4E"/>
    <w:rsid w:val="009A2E87"/>
    <w:rsid w:val="009A3257"/>
    <w:rsid w:val="009A554E"/>
    <w:rsid w:val="009A555C"/>
    <w:rsid w:val="009A59BB"/>
    <w:rsid w:val="009A717B"/>
    <w:rsid w:val="009A7773"/>
    <w:rsid w:val="009A7DBB"/>
    <w:rsid w:val="009B09B9"/>
    <w:rsid w:val="009B10C8"/>
    <w:rsid w:val="009B14BB"/>
    <w:rsid w:val="009B1D1D"/>
    <w:rsid w:val="009B1D9E"/>
    <w:rsid w:val="009B209A"/>
    <w:rsid w:val="009B2342"/>
    <w:rsid w:val="009B3EB9"/>
    <w:rsid w:val="009B417D"/>
    <w:rsid w:val="009B54B8"/>
    <w:rsid w:val="009B599D"/>
    <w:rsid w:val="009B66F6"/>
    <w:rsid w:val="009B72C1"/>
    <w:rsid w:val="009C0C70"/>
    <w:rsid w:val="009C0E84"/>
    <w:rsid w:val="009C1790"/>
    <w:rsid w:val="009C252A"/>
    <w:rsid w:val="009C28D7"/>
    <w:rsid w:val="009C377A"/>
    <w:rsid w:val="009C4136"/>
    <w:rsid w:val="009C438C"/>
    <w:rsid w:val="009C451F"/>
    <w:rsid w:val="009C473B"/>
    <w:rsid w:val="009C532E"/>
    <w:rsid w:val="009C5DA0"/>
    <w:rsid w:val="009C6B0A"/>
    <w:rsid w:val="009C6BFA"/>
    <w:rsid w:val="009C7260"/>
    <w:rsid w:val="009C7AFE"/>
    <w:rsid w:val="009D0209"/>
    <w:rsid w:val="009D0B09"/>
    <w:rsid w:val="009D15FD"/>
    <w:rsid w:val="009D2247"/>
    <w:rsid w:val="009D25BA"/>
    <w:rsid w:val="009D4099"/>
    <w:rsid w:val="009D42AC"/>
    <w:rsid w:val="009D63E8"/>
    <w:rsid w:val="009D7943"/>
    <w:rsid w:val="009E0138"/>
    <w:rsid w:val="009E05F1"/>
    <w:rsid w:val="009E0C25"/>
    <w:rsid w:val="009E1205"/>
    <w:rsid w:val="009E1540"/>
    <w:rsid w:val="009E18C6"/>
    <w:rsid w:val="009E18F4"/>
    <w:rsid w:val="009E281F"/>
    <w:rsid w:val="009E323F"/>
    <w:rsid w:val="009E438F"/>
    <w:rsid w:val="009E4FCC"/>
    <w:rsid w:val="009E56D7"/>
    <w:rsid w:val="009E7A67"/>
    <w:rsid w:val="009E7DE3"/>
    <w:rsid w:val="009F0845"/>
    <w:rsid w:val="009F08B4"/>
    <w:rsid w:val="009F11AC"/>
    <w:rsid w:val="009F1AF6"/>
    <w:rsid w:val="009F1F7C"/>
    <w:rsid w:val="009F239D"/>
    <w:rsid w:val="009F23B0"/>
    <w:rsid w:val="009F4A7B"/>
    <w:rsid w:val="009F4E6D"/>
    <w:rsid w:val="009F4ED4"/>
    <w:rsid w:val="009F61DA"/>
    <w:rsid w:val="009F7D71"/>
    <w:rsid w:val="00A00E3E"/>
    <w:rsid w:val="00A01BBD"/>
    <w:rsid w:val="00A02CB3"/>
    <w:rsid w:val="00A0343E"/>
    <w:rsid w:val="00A04056"/>
    <w:rsid w:val="00A044FA"/>
    <w:rsid w:val="00A04AFA"/>
    <w:rsid w:val="00A05130"/>
    <w:rsid w:val="00A05697"/>
    <w:rsid w:val="00A056DD"/>
    <w:rsid w:val="00A05ACC"/>
    <w:rsid w:val="00A061CE"/>
    <w:rsid w:val="00A062E1"/>
    <w:rsid w:val="00A06356"/>
    <w:rsid w:val="00A0636E"/>
    <w:rsid w:val="00A06D09"/>
    <w:rsid w:val="00A06E44"/>
    <w:rsid w:val="00A072F7"/>
    <w:rsid w:val="00A075C3"/>
    <w:rsid w:val="00A0771A"/>
    <w:rsid w:val="00A07EBA"/>
    <w:rsid w:val="00A07F85"/>
    <w:rsid w:val="00A10141"/>
    <w:rsid w:val="00A10C0B"/>
    <w:rsid w:val="00A10C4E"/>
    <w:rsid w:val="00A10D4A"/>
    <w:rsid w:val="00A11498"/>
    <w:rsid w:val="00A11F81"/>
    <w:rsid w:val="00A14725"/>
    <w:rsid w:val="00A14CEF"/>
    <w:rsid w:val="00A15E4A"/>
    <w:rsid w:val="00A16C64"/>
    <w:rsid w:val="00A1748C"/>
    <w:rsid w:val="00A179E5"/>
    <w:rsid w:val="00A17D6B"/>
    <w:rsid w:val="00A20B2C"/>
    <w:rsid w:val="00A20FFF"/>
    <w:rsid w:val="00A212BA"/>
    <w:rsid w:val="00A216DC"/>
    <w:rsid w:val="00A21CE5"/>
    <w:rsid w:val="00A2316A"/>
    <w:rsid w:val="00A23597"/>
    <w:rsid w:val="00A236B5"/>
    <w:rsid w:val="00A23AD2"/>
    <w:rsid w:val="00A25329"/>
    <w:rsid w:val="00A2557D"/>
    <w:rsid w:val="00A25F57"/>
    <w:rsid w:val="00A262A5"/>
    <w:rsid w:val="00A265BB"/>
    <w:rsid w:val="00A26ECD"/>
    <w:rsid w:val="00A27850"/>
    <w:rsid w:val="00A27AD1"/>
    <w:rsid w:val="00A312F8"/>
    <w:rsid w:val="00A32782"/>
    <w:rsid w:val="00A32FE8"/>
    <w:rsid w:val="00A3388C"/>
    <w:rsid w:val="00A34443"/>
    <w:rsid w:val="00A3481A"/>
    <w:rsid w:val="00A349D2"/>
    <w:rsid w:val="00A35CD9"/>
    <w:rsid w:val="00A370F1"/>
    <w:rsid w:val="00A37C0A"/>
    <w:rsid w:val="00A40087"/>
    <w:rsid w:val="00A40298"/>
    <w:rsid w:val="00A416BB"/>
    <w:rsid w:val="00A41927"/>
    <w:rsid w:val="00A42C78"/>
    <w:rsid w:val="00A43090"/>
    <w:rsid w:val="00A434DF"/>
    <w:rsid w:val="00A43C0C"/>
    <w:rsid w:val="00A442AE"/>
    <w:rsid w:val="00A44360"/>
    <w:rsid w:val="00A45938"/>
    <w:rsid w:val="00A46310"/>
    <w:rsid w:val="00A465F1"/>
    <w:rsid w:val="00A466FD"/>
    <w:rsid w:val="00A46E1F"/>
    <w:rsid w:val="00A47E42"/>
    <w:rsid w:val="00A509B4"/>
    <w:rsid w:val="00A50D37"/>
    <w:rsid w:val="00A517A8"/>
    <w:rsid w:val="00A51E77"/>
    <w:rsid w:val="00A520C7"/>
    <w:rsid w:val="00A52CCA"/>
    <w:rsid w:val="00A52FE1"/>
    <w:rsid w:val="00A537B6"/>
    <w:rsid w:val="00A54745"/>
    <w:rsid w:val="00A54941"/>
    <w:rsid w:val="00A55AD1"/>
    <w:rsid w:val="00A55D22"/>
    <w:rsid w:val="00A55F1A"/>
    <w:rsid w:val="00A564F1"/>
    <w:rsid w:val="00A568BB"/>
    <w:rsid w:val="00A570C1"/>
    <w:rsid w:val="00A57A0C"/>
    <w:rsid w:val="00A57D01"/>
    <w:rsid w:val="00A57D88"/>
    <w:rsid w:val="00A60084"/>
    <w:rsid w:val="00A64D39"/>
    <w:rsid w:val="00A65BC7"/>
    <w:rsid w:val="00A65FE4"/>
    <w:rsid w:val="00A665B6"/>
    <w:rsid w:val="00A66B2C"/>
    <w:rsid w:val="00A66D94"/>
    <w:rsid w:val="00A66F6E"/>
    <w:rsid w:val="00A67E34"/>
    <w:rsid w:val="00A70A0C"/>
    <w:rsid w:val="00A72906"/>
    <w:rsid w:val="00A72D5F"/>
    <w:rsid w:val="00A737C9"/>
    <w:rsid w:val="00A7420D"/>
    <w:rsid w:val="00A7496A"/>
    <w:rsid w:val="00A74D2D"/>
    <w:rsid w:val="00A74DEC"/>
    <w:rsid w:val="00A763FD"/>
    <w:rsid w:val="00A77171"/>
    <w:rsid w:val="00A7791A"/>
    <w:rsid w:val="00A8058C"/>
    <w:rsid w:val="00A80F0C"/>
    <w:rsid w:val="00A811C2"/>
    <w:rsid w:val="00A814F7"/>
    <w:rsid w:val="00A8254E"/>
    <w:rsid w:val="00A82B64"/>
    <w:rsid w:val="00A82D40"/>
    <w:rsid w:val="00A8365B"/>
    <w:rsid w:val="00A875BA"/>
    <w:rsid w:val="00A917AD"/>
    <w:rsid w:val="00A92911"/>
    <w:rsid w:val="00A94130"/>
    <w:rsid w:val="00A94862"/>
    <w:rsid w:val="00A948F7"/>
    <w:rsid w:val="00A94A87"/>
    <w:rsid w:val="00A962E7"/>
    <w:rsid w:val="00A9649D"/>
    <w:rsid w:val="00A97402"/>
    <w:rsid w:val="00A9752F"/>
    <w:rsid w:val="00A97C42"/>
    <w:rsid w:val="00AA00BA"/>
    <w:rsid w:val="00AA024A"/>
    <w:rsid w:val="00AA0BD7"/>
    <w:rsid w:val="00AA0CE6"/>
    <w:rsid w:val="00AA1DE2"/>
    <w:rsid w:val="00AA26DD"/>
    <w:rsid w:val="00AA2A66"/>
    <w:rsid w:val="00AA5016"/>
    <w:rsid w:val="00AA6138"/>
    <w:rsid w:val="00AA68E5"/>
    <w:rsid w:val="00AA6A5F"/>
    <w:rsid w:val="00AA7F00"/>
    <w:rsid w:val="00AB03D8"/>
    <w:rsid w:val="00AB0A23"/>
    <w:rsid w:val="00AB2474"/>
    <w:rsid w:val="00AB27B9"/>
    <w:rsid w:val="00AB29B0"/>
    <w:rsid w:val="00AB3C5A"/>
    <w:rsid w:val="00AB3C92"/>
    <w:rsid w:val="00AB494C"/>
    <w:rsid w:val="00AB5242"/>
    <w:rsid w:val="00AB5B54"/>
    <w:rsid w:val="00AB5EA4"/>
    <w:rsid w:val="00AB6ED3"/>
    <w:rsid w:val="00AB7732"/>
    <w:rsid w:val="00AC00FD"/>
    <w:rsid w:val="00AC09E9"/>
    <w:rsid w:val="00AC115E"/>
    <w:rsid w:val="00AC1903"/>
    <w:rsid w:val="00AC1A3E"/>
    <w:rsid w:val="00AC1E00"/>
    <w:rsid w:val="00AC29B6"/>
    <w:rsid w:val="00AC3046"/>
    <w:rsid w:val="00AC3965"/>
    <w:rsid w:val="00AC3B48"/>
    <w:rsid w:val="00AC48C6"/>
    <w:rsid w:val="00AC4EA6"/>
    <w:rsid w:val="00AC6EE5"/>
    <w:rsid w:val="00AC70C7"/>
    <w:rsid w:val="00AC787F"/>
    <w:rsid w:val="00AD01F0"/>
    <w:rsid w:val="00AD01F5"/>
    <w:rsid w:val="00AD1C64"/>
    <w:rsid w:val="00AD3004"/>
    <w:rsid w:val="00AD323A"/>
    <w:rsid w:val="00AD349A"/>
    <w:rsid w:val="00AD4EB4"/>
    <w:rsid w:val="00AD68D9"/>
    <w:rsid w:val="00AD68EC"/>
    <w:rsid w:val="00AD6C1D"/>
    <w:rsid w:val="00AD6FD6"/>
    <w:rsid w:val="00AD7AD3"/>
    <w:rsid w:val="00AD7DB5"/>
    <w:rsid w:val="00AD7F4B"/>
    <w:rsid w:val="00AE0F6B"/>
    <w:rsid w:val="00AE212C"/>
    <w:rsid w:val="00AE28E6"/>
    <w:rsid w:val="00AE3112"/>
    <w:rsid w:val="00AE3205"/>
    <w:rsid w:val="00AE369F"/>
    <w:rsid w:val="00AE40F2"/>
    <w:rsid w:val="00AE457C"/>
    <w:rsid w:val="00AE489D"/>
    <w:rsid w:val="00AE7036"/>
    <w:rsid w:val="00AE7344"/>
    <w:rsid w:val="00AF015C"/>
    <w:rsid w:val="00AF01BA"/>
    <w:rsid w:val="00AF02C3"/>
    <w:rsid w:val="00AF12CD"/>
    <w:rsid w:val="00AF2245"/>
    <w:rsid w:val="00AF2F7E"/>
    <w:rsid w:val="00AF3498"/>
    <w:rsid w:val="00AF3C8E"/>
    <w:rsid w:val="00AF5BCE"/>
    <w:rsid w:val="00AF6079"/>
    <w:rsid w:val="00AF6932"/>
    <w:rsid w:val="00AF6C2B"/>
    <w:rsid w:val="00AF6F19"/>
    <w:rsid w:val="00AF6F65"/>
    <w:rsid w:val="00AF7E2E"/>
    <w:rsid w:val="00B005A0"/>
    <w:rsid w:val="00B00B02"/>
    <w:rsid w:val="00B01F91"/>
    <w:rsid w:val="00B02F56"/>
    <w:rsid w:val="00B036F5"/>
    <w:rsid w:val="00B04D34"/>
    <w:rsid w:val="00B054DC"/>
    <w:rsid w:val="00B0575E"/>
    <w:rsid w:val="00B05903"/>
    <w:rsid w:val="00B0754E"/>
    <w:rsid w:val="00B07822"/>
    <w:rsid w:val="00B119C6"/>
    <w:rsid w:val="00B11F2C"/>
    <w:rsid w:val="00B1257B"/>
    <w:rsid w:val="00B135F2"/>
    <w:rsid w:val="00B142ED"/>
    <w:rsid w:val="00B14716"/>
    <w:rsid w:val="00B14959"/>
    <w:rsid w:val="00B15104"/>
    <w:rsid w:val="00B15208"/>
    <w:rsid w:val="00B15310"/>
    <w:rsid w:val="00B156CD"/>
    <w:rsid w:val="00B15D6F"/>
    <w:rsid w:val="00B162A8"/>
    <w:rsid w:val="00B168A3"/>
    <w:rsid w:val="00B16B0A"/>
    <w:rsid w:val="00B16CB8"/>
    <w:rsid w:val="00B17501"/>
    <w:rsid w:val="00B205D6"/>
    <w:rsid w:val="00B21E11"/>
    <w:rsid w:val="00B21E90"/>
    <w:rsid w:val="00B229DE"/>
    <w:rsid w:val="00B23089"/>
    <w:rsid w:val="00B238FD"/>
    <w:rsid w:val="00B24E5E"/>
    <w:rsid w:val="00B2551E"/>
    <w:rsid w:val="00B25D4D"/>
    <w:rsid w:val="00B25DD1"/>
    <w:rsid w:val="00B26038"/>
    <w:rsid w:val="00B26510"/>
    <w:rsid w:val="00B27072"/>
    <w:rsid w:val="00B27981"/>
    <w:rsid w:val="00B305E1"/>
    <w:rsid w:val="00B32A7C"/>
    <w:rsid w:val="00B33303"/>
    <w:rsid w:val="00B33382"/>
    <w:rsid w:val="00B34360"/>
    <w:rsid w:val="00B34FB8"/>
    <w:rsid w:val="00B35112"/>
    <w:rsid w:val="00B357C2"/>
    <w:rsid w:val="00B37154"/>
    <w:rsid w:val="00B378C7"/>
    <w:rsid w:val="00B379FE"/>
    <w:rsid w:val="00B403A0"/>
    <w:rsid w:val="00B4099E"/>
    <w:rsid w:val="00B40BE8"/>
    <w:rsid w:val="00B40F83"/>
    <w:rsid w:val="00B417C3"/>
    <w:rsid w:val="00B419E7"/>
    <w:rsid w:val="00B41A25"/>
    <w:rsid w:val="00B41E42"/>
    <w:rsid w:val="00B4215F"/>
    <w:rsid w:val="00B424B3"/>
    <w:rsid w:val="00B43064"/>
    <w:rsid w:val="00B4363F"/>
    <w:rsid w:val="00B43697"/>
    <w:rsid w:val="00B437FB"/>
    <w:rsid w:val="00B43A26"/>
    <w:rsid w:val="00B43C69"/>
    <w:rsid w:val="00B4496C"/>
    <w:rsid w:val="00B449AF"/>
    <w:rsid w:val="00B4611B"/>
    <w:rsid w:val="00B467A2"/>
    <w:rsid w:val="00B467F6"/>
    <w:rsid w:val="00B47FAC"/>
    <w:rsid w:val="00B5193C"/>
    <w:rsid w:val="00B51A5C"/>
    <w:rsid w:val="00B53BA1"/>
    <w:rsid w:val="00B53EB4"/>
    <w:rsid w:val="00B54221"/>
    <w:rsid w:val="00B5532A"/>
    <w:rsid w:val="00B5563E"/>
    <w:rsid w:val="00B55A7F"/>
    <w:rsid w:val="00B5749C"/>
    <w:rsid w:val="00B57A68"/>
    <w:rsid w:val="00B60B38"/>
    <w:rsid w:val="00B60F37"/>
    <w:rsid w:val="00B61089"/>
    <w:rsid w:val="00B62122"/>
    <w:rsid w:val="00B62B06"/>
    <w:rsid w:val="00B63067"/>
    <w:rsid w:val="00B63574"/>
    <w:rsid w:val="00B63E56"/>
    <w:rsid w:val="00B642E7"/>
    <w:rsid w:val="00B643A4"/>
    <w:rsid w:val="00B64604"/>
    <w:rsid w:val="00B64793"/>
    <w:rsid w:val="00B648D4"/>
    <w:rsid w:val="00B64D26"/>
    <w:rsid w:val="00B6637C"/>
    <w:rsid w:val="00B66CA4"/>
    <w:rsid w:val="00B67386"/>
    <w:rsid w:val="00B67A11"/>
    <w:rsid w:val="00B70A7B"/>
    <w:rsid w:val="00B70A9C"/>
    <w:rsid w:val="00B716C9"/>
    <w:rsid w:val="00B716F0"/>
    <w:rsid w:val="00B721E1"/>
    <w:rsid w:val="00B73417"/>
    <w:rsid w:val="00B7447C"/>
    <w:rsid w:val="00B74AAD"/>
    <w:rsid w:val="00B74B7F"/>
    <w:rsid w:val="00B75117"/>
    <w:rsid w:val="00B76D92"/>
    <w:rsid w:val="00B77D5E"/>
    <w:rsid w:val="00B8064B"/>
    <w:rsid w:val="00B80F38"/>
    <w:rsid w:val="00B81507"/>
    <w:rsid w:val="00B816BB"/>
    <w:rsid w:val="00B8197B"/>
    <w:rsid w:val="00B82A75"/>
    <w:rsid w:val="00B8323C"/>
    <w:rsid w:val="00B8359C"/>
    <w:rsid w:val="00B843A5"/>
    <w:rsid w:val="00B84589"/>
    <w:rsid w:val="00B85343"/>
    <w:rsid w:val="00B8542C"/>
    <w:rsid w:val="00B8606D"/>
    <w:rsid w:val="00B86111"/>
    <w:rsid w:val="00B8683E"/>
    <w:rsid w:val="00B86ADA"/>
    <w:rsid w:val="00B86FFC"/>
    <w:rsid w:val="00B877C3"/>
    <w:rsid w:val="00B908C9"/>
    <w:rsid w:val="00B90B7F"/>
    <w:rsid w:val="00B91275"/>
    <w:rsid w:val="00B9168B"/>
    <w:rsid w:val="00B91C0B"/>
    <w:rsid w:val="00B9270D"/>
    <w:rsid w:val="00B92C9E"/>
    <w:rsid w:val="00B94E84"/>
    <w:rsid w:val="00BA0164"/>
    <w:rsid w:val="00BA0988"/>
    <w:rsid w:val="00BA17A7"/>
    <w:rsid w:val="00BA276F"/>
    <w:rsid w:val="00BA2A9F"/>
    <w:rsid w:val="00BA411A"/>
    <w:rsid w:val="00BA58AE"/>
    <w:rsid w:val="00BA5C35"/>
    <w:rsid w:val="00BA5CCE"/>
    <w:rsid w:val="00BA615E"/>
    <w:rsid w:val="00BA629E"/>
    <w:rsid w:val="00BA64A0"/>
    <w:rsid w:val="00BA66A5"/>
    <w:rsid w:val="00BA7079"/>
    <w:rsid w:val="00BA747F"/>
    <w:rsid w:val="00BB06A1"/>
    <w:rsid w:val="00BB0B57"/>
    <w:rsid w:val="00BB0DF0"/>
    <w:rsid w:val="00BB1153"/>
    <w:rsid w:val="00BB18DD"/>
    <w:rsid w:val="00BB1B4A"/>
    <w:rsid w:val="00BB2489"/>
    <w:rsid w:val="00BB2A5F"/>
    <w:rsid w:val="00BB2F18"/>
    <w:rsid w:val="00BB36CE"/>
    <w:rsid w:val="00BB4375"/>
    <w:rsid w:val="00BB4F29"/>
    <w:rsid w:val="00BB4F5E"/>
    <w:rsid w:val="00BB619D"/>
    <w:rsid w:val="00BB6A30"/>
    <w:rsid w:val="00BB6D82"/>
    <w:rsid w:val="00BB7CE4"/>
    <w:rsid w:val="00BC0ACF"/>
    <w:rsid w:val="00BC0EEC"/>
    <w:rsid w:val="00BC0F00"/>
    <w:rsid w:val="00BC24E5"/>
    <w:rsid w:val="00BC261D"/>
    <w:rsid w:val="00BC384B"/>
    <w:rsid w:val="00BC474C"/>
    <w:rsid w:val="00BC4A21"/>
    <w:rsid w:val="00BC5446"/>
    <w:rsid w:val="00BC585E"/>
    <w:rsid w:val="00BC598B"/>
    <w:rsid w:val="00BC6928"/>
    <w:rsid w:val="00BC6CE7"/>
    <w:rsid w:val="00BD0442"/>
    <w:rsid w:val="00BD048D"/>
    <w:rsid w:val="00BD082C"/>
    <w:rsid w:val="00BD1B6B"/>
    <w:rsid w:val="00BD298D"/>
    <w:rsid w:val="00BD329C"/>
    <w:rsid w:val="00BD4789"/>
    <w:rsid w:val="00BD4865"/>
    <w:rsid w:val="00BD48CA"/>
    <w:rsid w:val="00BD4FA4"/>
    <w:rsid w:val="00BD572E"/>
    <w:rsid w:val="00BD748A"/>
    <w:rsid w:val="00BD764B"/>
    <w:rsid w:val="00BD765D"/>
    <w:rsid w:val="00BD76DB"/>
    <w:rsid w:val="00BD7DE4"/>
    <w:rsid w:val="00BE0AD3"/>
    <w:rsid w:val="00BE0B11"/>
    <w:rsid w:val="00BE0FFE"/>
    <w:rsid w:val="00BE10F4"/>
    <w:rsid w:val="00BE176B"/>
    <w:rsid w:val="00BE17B1"/>
    <w:rsid w:val="00BE2767"/>
    <w:rsid w:val="00BE2E2E"/>
    <w:rsid w:val="00BE3CC4"/>
    <w:rsid w:val="00BE4BCD"/>
    <w:rsid w:val="00BE5444"/>
    <w:rsid w:val="00BE6B45"/>
    <w:rsid w:val="00BE751F"/>
    <w:rsid w:val="00BE7E90"/>
    <w:rsid w:val="00BF0B7A"/>
    <w:rsid w:val="00BF189C"/>
    <w:rsid w:val="00BF1E9A"/>
    <w:rsid w:val="00BF4154"/>
    <w:rsid w:val="00BF41C7"/>
    <w:rsid w:val="00BF4C9E"/>
    <w:rsid w:val="00BF5667"/>
    <w:rsid w:val="00BF5A3A"/>
    <w:rsid w:val="00BF5B6F"/>
    <w:rsid w:val="00BF5C03"/>
    <w:rsid w:val="00BF5CDC"/>
    <w:rsid w:val="00BF5D01"/>
    <w:rsid w:val="00BF6202"/>
    <w:rsid w:val="00BF631B"/>
    <w:rsid w:val="00BF6F75"/>
    <w:rsid w:val="00BF7222"/>
    <w:rsid w:val="00BF799F"/>
    <w:rsid w:val="00BF7CF9"/>
    <w:rsid w:val="00BF7D32"/>
    <w:rsid w:val="00BF7DD9"/>
    <w:rsid w:val="00C0040B"/>
    <w:rsid w:val="00C00623"/>
    <w:rsid w:val="00C00E8E"/>
    <w:rsid w:val="00C018AF"/>
    <w:rsid w:val="00C01DAE"/>
    <w:rsid w:val="00C022AF"/>
    <w:rsid w:val="00C02761"/>
    <w:rsid w:val="00C0292C"/>
    <w:rsid w:val="00C03660"/>
    <w:rsid w:val="00C03A8A"/>
    <w:rsid w:val="00C03BFA"/>
    <w:rsid w:val="00C03C1B"/>
    <w:rsid w:val="00C04E33"/>
    <w:rsid w:val="00C05151"/>
    <w:rsid w:val="00C059DF"/>
    <w:rsid w:val="00C06394"/>
    <w:rsid w:val="00C067B9"/>
    <w:rsid w:val="00C06B93"/>
    <w:rsid w:val="00C06FE1"/>
    <w:rsid w:val="00C07282"/>
    <w:rsid w:val="00C07B6E"/>
    <w:rsid w:val="00C07D7A"/>
    <w:rsid w:val="00C10023"/>
    <w:rsid w:val="00C1181E"/>
    <w:rsid w:val="00C11A35"/>
    <w:rsid w:val="00C12B7E"/>
    <w:rsid w:val="00C13FC8"/>
    <w:rsid w:val="00C14A46"/>
    <w:rsid w:val="00C15965"/>
    <w:rsid w:val="00C15C51"/>
    <w:rsid w:val="00C16C25"/>
    <w:rsid w:val="00C1784D"/>
    <w:rsid w:val="00C205D5"/>
    <w:rsid w:val="00C22C09"/>
    <w:rsid w:val="00C23328"/>
    <w:rsid w:val="00C242B5"/>
    <w:rsid w:val="00C24563"/>
    <w:rsid w:val="00C2501D"/>
    <w:rsid w:val="00C25668"/>
    <w:rsid w:val="00C25C1F"/>
    <w:rsid w:val="00C261CD"/>
    <w:rsid w:val="00C27D9F"/>
    <w:rsid w:val="00C30725"/>
    <w:rsid w:val="00C30F86"/>
    <w:rsid w:val="00C318CA"/>
    <w:rsid w:val="00C323FE"/>
    <w:rsid w:val="00C32DA6"/>
    <w:rsid w:val="00C33979"/>
    <w:rsid w:val="00C34A2D"/>
    <w:rsid w:val="00C34F74"/>
    <w:rsid w:val="00C3524C"/>
    <w:rsid w:val="00C35CA3"/>
    <w:rsid w:val="00C3679B"/>
    <w:rsid w:val="00C40B1C"/>
    <w:rsid w:val="00C40E13"/>
    <w:rsid w:val="00C41572"/>
    <w:rsid w:val="00C421CA"/>
    <w:rsid w:val="00C42521"/>
    <w:rsid w:val="00C4325D"/>
    <w:rsid w:val="00C446ED"/>
    <w:rsid w:val="00C44D7B"/>
    <w:rsid w:val="00C451D4"/>
    <w:rsid w:val="00C45D5E"/>
    <w:rsid w:val="00C4637B"/>
    <w:rsid w:val="00C47122"/>
    <w:rsid w:val="00C47673"/>
    <w:rsid w:val="00C478D0"/>
    <w:rsid w:val="00C47A0D"/>
    <w:rsid w:val="00C47AE8"/>
    <w:rsid w:val="00C47AF8"/>
    <w:rsid w:val="00C52694"/>
    <w:rsid w:val="00C5297C"/>
    <w:rsid w:val="00C52A16"/>
    <w:rsid w:val="00C52EA7"/>
    <w:rsid w:val="00C53410"/>
    <w:rsid w:val="00C534AC"/>
    <w:rsid w:val="00C53697"/>
    <w:rsid w:val="00C54144"/>
    <w:rsid w:val="00C54D60"/>
    <w:rsid w:val="00C55363"/>
    <w:rsid w:val="00C55527"/>
    <w:rsid w:val="00C56693"/>
    <w:rsid w:val="00C568AB"/>
    <w:rsid w:val="00C56A22"/>
    <w:rsid w:val="00C61083"/>
    <w:rsid w:val="00C628C1"/>
    <w:rsid w:val="00C63331"/>
    <w:rsid w:val="00C63BB9"/>
    <w:rsid w:val="00C64186"/>
    <w:rsid w:val="00C64915"/>
    <w:rsid w:val="00C652E3"/>
    <w:rsid w:val="00C654CE"/>
    <w:rsid w:val="00C65D9B"/>
    <w:rsid w:val="00C6618E"/>
    <w:rsid w:val="00C66266"/>
    <w:rsid w:val="00C66BD7"/>
    <w:rsid w:val="00C676EC"/>
    <w:rsid w:val="00C679C8"/>
    <w:rsid w:val="00C70605"/>
    <w:rsid w:val="00C707C3"/>
    <w:rsid w:val="00C71DA0"/>
    <w:rsid w:val="00C7206F"/>
    <w:rsid w:val="00C725BB"/>
    <w:rsid w:val="00C72B80"/>
    <w:rsid w:val="00C72D4A"/>
    <w:rsid w:val="00C739A6"/>
    <w:rsid w:val="00C7479E"/>
    <w:rsid w:val="00C75A32"/>
    <w:rsid w:val="00C77AD1"/>
    <w:rsid w:val="00C77C97"/>
    <w:rsid w:val="00C804DB"/>
    <w:rsid w:val="00C80587"/>
    <w:rsid w:val="00C805DA"/>
    <w:rsid w:val="00C80CBC"/>
    <w:rsid w:val="00C81057"/>
    <w:rsid w:val="00C820B5"/>
    <w:rsid w:val="00C8332B"/>
    <w:rsid w:val="00C8519B"/>
    <w:rsid w:val="00C862B6"/>
    <w:rsid w:val="00C866AD"/>
    <w:rsid w:val="00C867A8"/>
    <w:rsid w:val="00C868C7"/>
    <w:rsid w:val="00C924A8"/>
    <w:rsid w:val="00C9297A"/>
    <w:rsid w:val="00C92F4A"/>
    <w:rsid w:val="00C93049"/>
    <w:rsid w:val="00C93CCA"/>
    <w:rsid w:val="00C9400A"/>
    <w:rsid w:val="00C9460F"/>
    <w:rsid w:val="00C94C58"/>
    <w:rsid w:val="00C94D51"/>
    <w:rsid w:val="00C964DE"/>
    <w:rsid w:val="00C967DD"/>
    <w:rsid w:val="00C97033"/>
    <w:rsid w:val="00C9709D"/>
    <w:rsid w:val="00C975EF"/>
    <w:rsid w:val="00CA12D6"/>
    <w:rsid w:val="00CA29E6"/>
    <w:rsid w:val="00CA2CDF"/>
    <w:rsid w:val="00CA4D6F"/>
    <w:rsid w:val="00CA594E"/>
    <w:rsid w:val="00CA6689"/>
    <w:rsid w:val="00CA693C"/>
    <w:rsid w:val="00CA6DBB"/>
    <w:rsid w:val="00CA7994"/>
    <w:rsid w:val="00CB0620"/>
    <w:rsid w:val="00CB068D"/>
    <w:rsid w:val="00CB1154"/>
    <w:rsid w:val="00CB12DC"/>
    <w:rsid w:val="00CB1A84"/>
    <w:rsid w:val="00CB1F98"/>
    <w:rsid w:val="00CB222E"/>
    <w:rsid w:val="00CB2A06"/>
    <w:rsid w:val="00CB48B2"/>
    <w:rsid w:val="00CB4DD0"/>
    <w:rsid w:val="00CB53CF"/>
    <w:rsid w:val="00CB5C39"/>
    <w:rsid w:val="00CB5F86"/>
    <w:rsid w:val="00CB6157"/>
    <w:rsid w:val="00CB6F70"/>
    <w:rsid w:val="00CB7C04"/>
    <w:rsid w:val="00CC0A3D"/>
    <w:rsid w:val="00CC0B4D"/>
    <w:rsid w:val="00CC2BBB"/>
    <w:rsid w:val="00CC34F3"/>
    <w:rsid w:val="00CC41F3"/>
    <w:rsid w:val="00CC4893"/>
    <w:rsid w:val="00CC53B9"/>
    <w:rsid w:val="00CD0243"/>
    <w:rsid w:val="00CD1A58"/>
    <w:rsid w:val="00CD2D4C"/>
    <w:rsid w:val="00CD30B4"/>
    <w:rsid w:val="00CD349F"/>
    <w:rsid w:val="00CD350E"/>
    <w:rsid w:val="00CD39C5"/>
    <w:rsid w:val="00CD523C"/>
    <w:rsid w:val="00CD56A7"/>
    <w:rsid w:val="00CD56D2"/>
    <w:rsid w:val="00CD5DDD"/>
    <w:rsid w:val="00CD6365"/>
    <w:rsid w:val="00CD693A"/>
    <w:rsid w:val="00CD6E8D"/>
    <w:rsid w:val="00CD6F52"/>
    <w:rsid w:val="00CD71FC"/>
    <w:rsid w:val="00CD782B"/>
    <w:rsid w:val="00CD7946"/>
    <w:rsid w:val="00CE0626"/>
    <w:rsid w:val="00CE06B0"/>
    <w:rsid w:val="00CE07E5"/>
    <w:rsid w:val="00CE0882"/>
    <w:rsid w:val="00CE13FA"/>
    <w:rsid w:val="00CE190C"/>
    <w:rsid w:val="00CE2904"/>
    <w:rsid w:val="00CE3CDF"/>
    <w:rsid w:val="00CE5A36"/>
    <w:rsid w:val="00CE60D0"/>
    <w:rsid w:val="00CE6464"/>
    <w:rsid w:val="00CE65E9"/>
    <w:rsid w:val="00CE6C1C"/>
    <w:rsid w:val="00CE72A6"/>
    <w:rsid w:val="00CE742B"/>
    <w:rsid w:val="00CE7F21"/>
    <w:rsid w:val="00CF0207"/>
    <w:rsid w:val="00CF106B"/>
    <w:rsid w:val="00CF1A85"/>
    <w:rsid w:val="00CF297F"/>
    <w:rsid w:val="00CF2C50"/>
    <w:rsid w:val="00CF4761"/>
    <w:rsid w:val="00CF6CF7"/>
    <w:rsid w:val="00CF6FDF"/>
    <w:rsid w:val="00D01C65"/>
    <w:rsid w:val="00D02AC4"/>
    <w:rsid w:val="00D02BCB"/>
    <w:rsid w:val="00D02C3A"/>
    <w:rsid w:val="00D02F3B"/>
    <w:rsid w:val="00D03562"/>
    <w:rsid w:val="00D0416A"/>
    <w:rsid w:val="00D045E0"/>
    <w:rsid w:val="00D0481C"/>
    <w:rsid w:val="00D05A0A"/>
    <w:rsid w:val="00D05FCD"/>
    <w:rsid w:val="00D075C4"/>
    <w:rsid w:val="00D0795C"/>
    <w:rsid w:val="00D10346"/>
    <w:rsid w:val="00D1091F"/>
    <w:rsid w:val="00D10D03"/>
    <w:rsid w:val="00D11BDC"/>
    <w:rsid w:val="00D120A6"/>
    <w:rsid w:val="00D1236D"/>
    <w:rsid w:val="00D125CE"/>
    <w:rsid w:val="00D12DED"/>
    <w:rsid w:val="00D12E8C"/>
    <w:rsid w:val="00D1387A"/>
    <w:rsid w:val="00D13C0D"/>
    <w:rsid w:val="00D13F3D"/>
    <w:rsid w:val="00D147E8"/>
    <w:rsid w:val="00D15344"/>
    <w:rsid w:val="00D158E9"/>
    <w:rsid w:val="00D15CAF"/>
    <w:rsid w:val="00D16E6A"/>
    <w:rsid w:val="00D21483"/>
    <w:rsid w:val="00D217E6"/>
    <w:rsid w:val="00D21CF5"/>
    <w:rsid w:val="00D22770"/>
    <w:rsid w:val="00D23DAD"/>
    <w:rsid w:val="00D25129"/>
    <w:rsid w:val="00D25714"/>
    <w:rsid w:val="00D258D6"/>
    <w:rsid w:val="00D25D19"/>
    <w:rsid w:val="00D260FC"/>
    <w:rsid w:val="00D2683B"/>
    <w:rsid w:val="00D26E9D"/>
    <w:rsid w:val="00D2706C"/>
    <w:rsid w:val="00D27083"/>
    <w:rsid w:val="00D27356"/>
    <w:rsid w:val="00D30607"/>
    <w:rsid w:val="00D31B6B"/>
    <w:rsid w:val="00D31F51"/>
    <w:rsid w:val="00D32EA4"/>
    <w:rsid w:val="00D337DD"/>
    <w:rsid w:val="00D33B2A"/>
    <w:rsid w:val="00D34AFD"/>
    <w:rsid w:val="00D3653B"/>
    <w:rsid w:val="00D36A4A"/>
    <w:rsid w:val="00D37790"/>
    <w:rsid w:val="00D3795D"/>
    <w:rsid w:val="00D41A30"/>
    <w:rsid w:val="00D4200A"/>
    <w:rsid w:val="00D42809"/>
    <w:rsid w:val="00D42D42"/>
    <w:rsid w:val="00D42EA0"/>
    <w:rsid w:val="00D430E6"/>
    <w:rsid w:val="00D44035"/>
    <w:rsid w:val="00D4494E"/>
    <w:rsid w:val="00D45421"/>
    <w:rsid w:val="00D4666B"/>
    <w:rsid w:val="00D46E62"/>
    <w:rsid w:val="00D50C8E"/>
    <w:rsid w:val="00D50E1D"/>
    <w:rsid w:val="00D50F75"/>
    <w:rsid w:val="00D51C00"/>
    <w:rsid w:val="00D51FED"/>
    <w:rsid w:val="00D52BFA"/>
    <w:rsid w:val="00D542B2"/>
    <w:rsid w:val="00D54C33"/>
    <w:rsid w:val="00D54D37"/>
    <w:rsid w:val="00D54E49"/>
    <w:rsid w:val="00D56B94"/>
    <w:rsid w:val="00D56D55"/>
    <w:rsid w:val="00D56FE8"/>
    <w:rsid w:val="00D57202"/>
    <w:rsid w:val="00D60149"/>
    <w:rsid w:val="00D604B3"/>
    <w:rsid w:val="00D6060C"/>
    <w:rsid w:val="00D616CE"/>
    <w:rsid w:val="00D619E6"/>
    <w:rsid w:val="00D62FC6"/>
    <w:rsid w:val="00D63491"/>
    <w:rsid w:val="00D6384A"/>
    <w:rsid w:val="00D638EB"/>
    <w:rsid w:val="00D63DD0"/>
    <w:rsid w:val="00D64188"/>
    <w:rsid w:val="00D650C2"/>
    <w:rsid w:val="00D651D0"/>
    <w:rsid w:val="00D6617C"/>
    <w:rsid w:val="00D66651"/>
    <w:rsid w:val="00D66868"/>
    <w:rsid w:val="00D67890"/>
    <w:rsid w:val="00D70521"/>
    <w:rsid w:val="00D71062"/>
    <w:rsid w:val="00D71261"/>
    <w:rsid w:val="00D712CE"/>
    <w:rsid w:val="00D715D2"/>
    <w:rsid w:val="00D720B3"/>
    <w:rsid w:val="00D72306"/>
    <w:rsid w:val="00D7237C"/>
    <w:rsid w:val="00D72520"/>
    <w:rsid w:val="00D73D92"/>
    <w:rsid w:val="00D74207"/>
    <w:rsid w:val="00D76B05"/>
    <w:rsid w:val="00D76B64"/>
    <w:rsid w:val="00D7703C"/>
    <w:rsid w:val="00D77318"/>
    <w:rsid w:val="00D80EE4"/>
    <w:rsid w:val="00D80F61"/>
    <w:rsid w:val="00D82B6D"/>
    <w:rsid w:val="00D83A34"/>
    <w:rsid w:val="00D83F08"/>
    <w:rsid w:val="00D85402"/>
    <w:rsid w:val="00D90089"/>
    <w:rsid w:val="00D901AE"/>
    <w:rsid w:val="00D90DAD"/>
    <w:rsid w:val="00D9109C"/>
    <w:rsid w:val="00D918D9"/>
    <w:rsid w:val="00D92A99"/>
    <w:rsid w:val="00D92D37"/>
    <w:rsid w:val="00D95F3F"/>
    <w:rsid w:val="00D9698A"/>
    <w:rsid w:val="00D96A0F"/>
    <w:rsid w:val="00D96D31"/>
    <w:rsid w:val="00DA0679"/>
    <w:rsid w:val="00DA111D"/>
    <w:rsid w:val="00DA2BF5"/>
    <w:rsid w:val="00DA2C43"/>
    <w:rsid w:val="00DA2D8C"/>
    <w:rsid w:val="00DA5225"/>
    <w:rsid w:val="00DA5324"/>
    <w:rsid w:val="00DA5EF0"/>
    <w:rsid w:val="00DA6CA4"/>
    <w:rsid w:val="00DA754B"/>
    <w:rsid w:val="00DA781F"/>
    <w:rsid w:val="00DB0EBC"/>
    <w:rsid w:val="00DB12C4"/>
    <w:rsid w:val="00DB15C8"/>
    <w:rsid w:val="00DB2411"/>
    <w:rsid w:val="00DB375A"/>
    <w:rsid w:val="00DB4072"/>
    <w:rsid w:val="00DB57FB"/>
    <w:rsid w:val="00DB5BE0"/>
    <w:rsid w:val="00DB5F5C"/>
    <w:rsid w:val="00DB6069"/>
    <w:rsid w:val="00DB71A1"/>
    <w:rsid w:val="00DB71B1"/>
    <w:rsid w:val="00DB72A6"/>
    <w:rsid w:val="00DB73BC"/>
    <w:rsid w:val="00DB7CAE"/>
    <w:rsid w:val="00DC023A"/>
    <w:rsid w:val="00DC0775"/>
    <w:rsid w:val="00DC0B99"/>
    <w:rsid w:val="00DC2080"/>
    <w:rsid w:val="00DC21E1"/>
    <w:rsid w:val="00DC2292"/>
    <w:rsid w:val="00DC2C70"/>
    <w:rsid w:val="00DC3286"/>
    <w:rsid w:val="00DC3697"/>
    <w:rsid w:val="00DC406D"/>
    <w:rsid w:val="00DC48AE"/>
    <w:rsid w:val="00DC5ABD"/>
    <w:rsid w:val="00DC7E8B"/>
    <w:rsid w:val="00DD0855"/>
    <w:rsid w:val="00DD121F"/>
    <w:rsid w:val="00DD1784"/>
    <w:rsid w:val="00DD2A49"/>
    <w:rsid w:val="00DD2BB6"/>
    <w:rsid w:val="00DD33AF"/>
    <w:rsid w:val="00DD632B"/>
    <w:rsid w:val="00DD6AD4"/>
    <w:rsid w:val="00DD75AC"/>
    <w:rsid w:val="00DD7C23"/>
    <w:rsid w:val="00DD7D40"/>
    <w:rsid w:val="00DE11D3"/>
    <w:rsid w:val="00DE19D6"/>
    <w:rsid w:val="00DE1AED"/>
    <w:rsid w:val="00DE2609"/>
    <w:rsid w:val="00DE36CB"/>
    <w:rsid w:val="00DE3847"/>
    <w:rsid w:val="00DE5E33"/>
    <w:rsid w:val="00DE7439"/>
    <w:rsid w:val="00DE7726"/>
    <w:rsid w:val="00DE7AAB"/>
    <w:rsid w:val="00DF022B"/>
    <w:rsid w:val="00DF0B04"/>
    <w:rsid w:val="00DF23AC"/>
    <w:rsid w:val="00DF2690"/>
    <w:rsid w:val="00DF2909"/>
    <w:rsid w:val="00DF3526"/>
    <w:rsid w:val="00DF5433"/>
    <w:rsid w:val="00DF6A78"/>
    <w:rsid w:val="00DF7D4F"/>
    <w:rsid w:val="00DF7E1F"/>
    <w:rsid w:val="00E003FF"/>
    <w:rsid w:val="00E00F33"/>
    <w:rsid w:val="00E01289"/>
    <w:rsid w:val="00E0164F"/>
    <w:rsid w:val="00E01C9B"/>
    <w:rsid w:val="00E021C7"/>
    <w:rsid w:val="00E025F1"/>
    <w:rsid w:val="00E03232"/>
    <w:rsid w:val="00E033C6"/>
    <w:rsid w:val="00E04601"/>
    <w:rsid w:val="00E04613"/>
    <w:rsid w:val="00E04A24"/>
    <w:rsid w:val="00E06187"/>
    <w:rsid w:val="00E067D8"/>
    <w:rsid w:val="00E06A27"/>
    <w:rsid w:val="00E06A42"/>
    <w:rsid w:val="00E0745D"/>
    <w:rsid w:val="00E07D44"/>
    <w:rsid w:val="00E07D83"/>
    <w:rsid w:val="00E103D9"/>
    <w:rsid w:val="00E1092A"/>
    <w:rsid w:val="00E11180"/>
    <w:rsid w:val="00E111A6"/>
    <w:rsid w:val="00E114CA"/>
    <w:rsid w:val="00E11722"/>
    <w:rsid w:val="00E11C34"/>
    <w:rsid w:val="00E12082"/>
    <w:rsid w:val="00E1333D"/>
    <w:rsid w:val="00E133BF"/>
    <w:rsid w:val="00E13E67"/>
    <w:rsid w:val="00E14B3B"/>
    <w:rsid w:val="00E1500F"/>
    <w:rsid w:val="00E150EA"/>
    <w:rsid w:val="00E153AD"/>
    <w:rsid w:val="00E17471"/>
    <w:rsid w:val="00E17816"/>
    <w:rsid w:val="00E209F0"/>
    <w:rsid w:val="00E210CC"/>
    <w:rsid w:val="00E21FCB"/>
    <w:rsid w:val="00E2225E"/>
    <w:rsid w:val="00E22734"/>
    <w:rsid w:val="00E22F6A"/>
    <w:rsid w:val="00E23392"/>
    <w:rsid w:val="00E235A6"/>
    <w:rsid w:val="00E24AAF"/>
    <w:rsid w:val="00E25419"/>
    <w:rsid w:val="00E2554A"/>
    <w:rsid w:val="00E25C4B"/>
    <w:rsid w:val="00E25E80"/>
    <w:rsid w:val="00E26496"/>
    <w:rsid w:val="00E27120"/>
    <w:rsid w:val="00E30B6D"/>
    <w:rsid w:val="00E31491"/>
    <w:rsid w:val="00E314DE"/>
    <w:rsid w:val="00E32984"/>
    <w:rsid w:val="00E32CB5"/>
    <w:rsid w:val="00E33BE1"/>
    <w:rsid w:val="00E33C7F"/>
    <w:rsid w:val="00E3447E"/>
    <w:rsid w:val="00E344AD"/>
    <w:rsid w:val="00E354B4"/>
    <w:rsid w:val="00E355EA"/>
    <w:rsid w:val="00E3574F"/>
    <w:rsid w:val="00E35F5A"/>
    <w:rsid w:val="00E36238"/>
    <w:rsid w:val="00E41260"/>
    <w:rsid w:val="00E4128A"/>
    <w:rsid w:val="00E43856"/>
    <w:rsid w:val="00E455A8"/>
    <w:rsid w:val="00E4582D"/>
    <w:rsid w:val="00E47773"/>
    <w:rsid w:val="00E47E55"/>
    <w:rsid w:val="00E50746"/>
    <w:rsid w:val="00E50857"/>
    <w:rsid w:val="00E50B92"/>
    <w:rsid w:val="00E5165D"/>
    <w:rsid w:val="00E52F9D"/>
    <w:rsid w:val="00E53A8C"/>
    <w:rsid w:val="00E53F90"/>
    <w:rsid w:val="00E54A91"/>
    <w:rsid w:val="00E561B0"/>
    <w:rsid w:val="00E56530"/>
    <w:rsid w:val="00E5694B"/>
    <w:rsid w:val="00E60C80"/>
    <w:rsid w:val="00E60F76"/>
    <w:rsid w:val="00E620B9"/>
    <w:rsid w:val="00E627A5"/>
    <w:rsid w:val="00E643E6"/>
    <w:rsid w:val="00E64E10"/>
    <w:rsid w:val="00E65070"/>
    <w:rsid w:val="00E6517A"/>
    <w:rsid w:val="00E65216"/>
    <w:rsid w:val="00E656AF"/>
    <w:rsid w:val="00E65FC9"/>
    <w:rsid w:val="00E661BA"/>
    <w:rsid w:val="00E669AA"/>
    <w:rsid w:val="00E66B4F"/>
    <w:rsid w:val="00E6771B"/>
    <w:rsid w:val="00E67982"/>
    <w:rsid w:val="00E67BA1"/>
    <w:rsid w:val="00E67EE4"/>
    <w:rsid w:val="00E702A0"/>
    <w:rsid w:val="00E70A8A"/>
    <w:rsid w:val="00E7116B"/>
    <w:rsid w:val="00E71C4F"/>
    <w:rsid w:val="00E722D3"/>
    <w:rsid w:val="00E7243D"/>
    <w:rsid w:val="00E725A2"/>
    <w:rsid w:val="00E733A9"/>
    <w:rsid w:val="00E733E2"/>
    <w:rsid w:val="00E7539C"/>
    <w:rsid w:val="00E75AEF"/>
    <w:rsid w:val="00E773AA"/>
    <w:rsid w:val="00E77EAF"/>
    <w:rsid w:val="00E80D04"/>
    <w:rsid w:val="00E81310"/>
    <w:rsid w:val="00E83A30"/>
    <w:rsid w:val="00E83BDE"/>
    <w:rsid w:val="00E83F99"/>
    <w:rsid w:val="00E8452F"/>
    <w:rsid w:val="00E84988"/>
    <w:rsid w:val="00E84CB8"/>
    <w:rsid w:val="00E84EC3"/>
    <w:rsid w:val="00E85CC1"/>
    <w:rsid w:val="00E87166"/>
    <w:rsid w:val="00E905B9"/>
    <w:rsid w:val="00E9077F"/>
    <w:rsid w:val="00E91A13"/>
    <w:rsid w:val="00E91CDA"/>
    <w:rsid w:val="00E92286"/>
    <w:rsid w:val="00E92F01"/>
    <w:rsid w:val="00E93235"/>
    <w:rsid w:val="00E93BA4"/>
    <w:rsid w:val="00E94045"/>
    <w:rsid w:val="00E943CA"/>
    <w:rsid w:val="00E95089"/>
    <w:rsid w:val="00E9592D"/>
    <w:rsid w:val="00E96050"/>
    <w:rsid w:val="00E96140"/>
    <w:rsid w:val="00E9728E"/>
    <w:rsid w:val="00EA03C5"/>
    <w:rsid w:val="00EA0BF7"/>
    <w:rsid w:val="00EA0D30"/>
    <w:rsid w:val="00EA1024"/>
    <w:rsid w:val="00EA16A5"/>
    <w:rsid w:val="00EA1B91"/>
    <w:rsid w:val="00EA1C1B"/>
    <w:rsid w:val="00EA1CF1"/>
    <w:rsid w:val="00EA2161"/>
    <w:rsid w:val="00EA2EF1"/>
    <w:rsid w:val="00EA3ABA"/>
    <w:rsid w:val="00EA404A"/>
    <w:rsid w:val="00EA4786"/>
    <w:rsid w:val="00EA585A"/>
    <w:rsid w:val="00EA7552"/>
    <w:rsid w:val="00EB02D1"/>
    <w:rsid w:val="00EB0436"/>
    <w:rsid w:val="00EB14FB"/>
    <w:rsid w:val="00EB19FE"/>
    <w:rsid w:val="00EB1A58"/>
    <w:rsid w:val="00EB1E41"/>
    <w:rsid w:val="00EB1EE1"/>
    <w:rsid w:val="00EB23BC"/>
    <w:rsid w:val="00EB266B"/>
    <w:rsid w:val="00EB2B3B"/>
    <w:rsid w:val="00EB2DD1"/>
    <w:rsid w:val="00EB3356"/>
    <w:rsid w:val="00EB33F8"/>
    <w:rsid w:val="00EB3717"/>
    <w:rsid w:val="00EB399D"/>
    <w:rsid w:val="00EB4ACF"/>
    <w:rsid w:val="00EB53AD"/>
    <w:rsid w:val="00EB6714"/>
    <w:rsid w:val="00EB6842"/>
    <w:rsid w:val="00EB6F1C"/>
    <w:rsid w:val="00EB7731"/>
    <w:rsid w:val="00EC0321"/>
    <w:rsid w:val="00EC0365"/>
    <w:rsid w:val="00EC163D"/>
    <w:rsid w:val="00EC19CE"/>
    <w:rsid w:val="00EC2653"/>
    <w:rsid w:val="00EC2ECC"/>
    <w:rsid w:val="00EC57DC"/>
    <w:rsid w:val="00EC588B"/>
    <w:rsid w:val="00EC6923"/>
    <w:rsid w:val="00EC782C"/>
    <w:rsid w:val="00EC7F15"/>
    <w:rsid w:val="00ED0A15"/>
    <w:rsid w:val="00ED0B15"/>
    <w:rsid w:val="00ED18BB"/>
    <w:rsid w:val="00ED2FA0"/>
    <w:rsid w:val="00ED3CB0"/>
    <w:rsid w:val="00ED4F95"/>
    <w:rsid w:val="00ED581F"/>
    <w:rsid w:val="00ED605B"/>
    <w:rsid w:val="00ED61BE"/>
    <w:rsid w:val="00ED65A3"/>
    <w:rsid w:val="00ED6AA8"/>
    <w:rsid w:val="00ED79EA"/>
    <w:rsid w:val="00EE034D"/>
    <w:rsid w:val="00EE0818"/>
    <w:rsid w:val="00EE0A01"/>
    <w:rsid w:val="00EE0A2A"/>
    <w:rsid w:val="00EE128F"/>
    <w:rsid w:val="00EE13D2"/>
    <w:rsid w:val="00EE1EBB"/>
    <w:rsid w:val="00EE24DA"/>
    <w:rsid w:val="00EE3A70"/>
    <w:rsid w:val="00EE3AAE"/>
    <w:rsid w:val="00EE3C82"/>
    <w:rsid w:val="00EE42F5"/>
    <w:rsid w:val="00EE58DF"/>
    <w:rsid w:val="00EE6BE5"/>
    <w:rsid w:val="00EE72AA"/>
    <w:rsid w:val="00EE7B1F"/>
    <w:rsid w:val="00EE7E75"/>
    <w:rsid w:val="00EF1C5C"/>
    <w:rsid w:val="00EF1F15"/>
    <w:rsid w:val="00EF25D5"/>
    <w:rsid w:val="00EF29A2"/>
    <w:rsid w:val="00EF30B3"/>
    <w:rsid w:val="00EF31D6"/>
    <w:rsid w:val="00EF37DC"/>
    <w:rsid w:val="00EF3E9B"/>
    <w:rsid w:val="00EF67F3"/>
    <w:rsid w:val="00EF7D26"/>
    <w:rsid w:val="00F00243"/>
    <w:rsid w:val="00F0048B"/>
    <w:rsid w:val="00F00E41"/>
    <w:rsid w:val="00F00F0D"/>
    <w:rsid w:val="00F01595"/>
    <w:rsid w:val="00F01BC9"/>
    <w:rsid w:val="00F01F1C"/>
    <w:rsid w:val="00F027F7"/>
    <w:rsid w:val="00F02DC6"/>
    <w:rsid w:val="00F039EB"/>
    <w:rsid w:val="00F0624D"/>
    <w:rsid w:val="00F071C5"/>
    <w:rsid w:val="00F11A31"/>
    <w:rsid w:val="00F12698"/>
    <w:rsid w:val="00F12851"/>
    <w:rsid w:val="00F13542"/>
    <w:rsid w:val="00F14457"/>
    <w:rsid w:val="00F14ECB"/>
    <w:rsid w:val="00F1505D"/>
    <w:rsid w:val="00F158D4"/>
    <w:rsid w:val="00F158F9"/>
    <w:rsid w:val="00F15C58"/>
    <w:rsid w:val="00F15FB6"/>
    <w:rsid w:val="00F204AF"/>
    <w:rsid w:val="00F21A9E"/>
    <w:rsid w:val="00F22302"/>
    <w:rsid w:val="00F22882"/>
    <w:rsid w:val="00F22B1C"/>
    <w:rsid w:val="00F22F89"/>
    <w:rsid w:val="00F23160"/>
    <w:rsid w:val="00F24117"/>
    <w:rsid w:val="00F244D5"/>
    <w:rsid w:val="00F24879"/>
    <w:rsid w:val="00F251A0"/>
    <w:rsid w:val="00F25828"/>
    <w:rsid w:val="00F259A5"/>
    <w:rsid w:val="00F27D26"/>
    <w:rsid w:val="00F3079D"/>
    <w:rsid w:val="00F3092C"/>
    <w:rsid w:val="00F30CF3"/>
    <w:rsid w:val="00F31F22"/>
    <w:rsid w:val="00F3286A"/>
    <w:rsid w:val="00F32DA7"/>
    <w:rsid w:val="00F331CE"/>
    <w:rsid w:val="00F341E3"/>
    <w:rsid w:val="00F351F5"/>
    <w:rsid w:val="00F35C18"/>
    <w:rsid w:val="00F35F2C"/>
    <w:rsid w:val="00F36AAF"/>
    <w:rsid w:val="00F372CD"/>
    <w:rsid w:val="00F3755C"/>
    <w:rsid w:val="00F40E9F"/>
    <w:rsid w:val="00F41130"/>
    <w:rsid w:val="00F415DB"/>
    <w:rsid w:val="00F41884"/>
    <w:rsid w:val="00F41D4A"/>
    <w:rsid w:val="00F4246C"/>
    <w:rsid w:val="00F43EE6"/>
    <w:rsid w:val="00F44749"/>
    <w:rsid w:val="00F44D1C"/>
    <w:rsid w:val="00F45C23"/>
    <w:rsid w:val="00F46374"/>
    <w:rsid w:val="00F46B53"/>
    <w:rsid w:val="00F47782"/>
    <w:rsid w:val="00F47F06"/>
    <w:rsid w:val="00F5222D"/>
    <w:rsid w:val="00F522C3"/>
    <w:rsid w:val="00F53C73"/>
    <w:rsid w:val="00F552FB"/>
    <w:rsid w:val="00F56CEB"/>
    <w:rsid w:val="00F5777C"/>
    <w:rsid w:val="00F57BC1"/>
    <w:rsid w:val="00F57FB7"/>
    <w:rsid w:val="00F602AF"/>
    <w:rsid w:val="00F6058C"/>
    <w:rsid w:val="00F6119E"/>
    <w:rsid w:val="00F617D7"/>
    <w:rsid w:val="00F62FB4"/>
    <w:rsid w:val="00F6333A"/>
    <w:rsid w:val="00F63C59"/>
    <w:rsid w:val="00F64079"/>
    <w:rsid w:val="00F6496D"/>
    <w:rsid w:val="00F64B6C"/>
    <w:rsid w:val="00F64E1A"/>
    <w:rsid w:val="00F666B4"/>
    <w:rsid w:val="00F676C9"/>
    <w:rsid w:val="00F7021E"/>
    <w:rsid w:val="00F70449"/>
    <w:rsid w:val="00F704AD"/>
    <w:rsid w:val="00F7268F"/>
    <w:rsid w:val="00F742F0"/>
    <w:rsid w:val="00F77805"/>
    <w:rsid w:val="00F77DF6"/>
    <w:rsid w:val="00F800B7"/>
    <w:rsid w:val="00F80EB5"/>
    <w:rsid w:val="00F8175E"/>
    <w:rsid w:val="00F819D9"/>
    <w:rsid w:val="00F81FB0"/>
    <w:rsid w:val="00F82F00"/>
    <w:rsid w:val="00F83D8B"/>
    <w:rsid w:val="00F8474E"/>
    <w:rsid w:val="00F84F94"/>
    <w:rsid w:val="00F8502B"/>
    <w:rsid w:val="00F850B1"/>
    <w:rsid w:val="00F863F3"/>
    <w:rsid w:val="00F87718"/>
    <w:rsid w:val="00F87AC4"/>
    <w:rsid w:val="00F90B06"/>
    <w:rsid w:val="00F90B3F"/>
    <w:rsid w:val="00F91AFB"/>
    <w:rsid w:val="00F920E2"/>
    <w:rsid w:val="00F9386A"/>
    <w:rsid w:val="00F93CDD"/>
    <w:rsid w:val="00F94D92"/>
    <w:rsid w:val="00F953DE"/>
    <w:rsid w:val="00F95634"/>
    <w:rsid w:val="00F95D56"/>
    <w:rsid w:val="00F95E57"/>
    <w:rsid w:val="00F96775"/>
    <w:rsid w:val="00F96978"/>
    <w:rsid w:val="00F97987"/>
    <w:rsid w:val="00F97C22"/>
    <w:rsid w:val="00FA0671"/>
    <w:rsid w:val="00FA3F04"/>
    <w:rsid w:val="00FA4021"/>
    <w:rsid w:val="00FA42B9"/>
    <w:rsid w:val="00FA51D4"/>
    <w:rsid w:val="00FA5459"/>
    <w:rsid w:val="00FA5FC9"/>
    <w:rsid w:val="00FA5FDB"/>
    <w:rsid w:val="00FA6D7A"/>
    <w:rsid w:val="00FA7931"/>
    <w:rsid w:val="00FA7D29"/>
    <w:rsid w:val="00FA7DE8"/>
    <w:rsid w:val="00FA7F79"/>
    <w:rsid w:val="00FB125D"/>
    <w:rsid w:val="00FB18A6"/>
    <w:rsid w:val="00FB19AC"/>
    <w:rsid w:val="00FB2E72"/>
    <w:rsid w:val="00FB434C"/>
    <w:rsid w:val="00FB481B"/>
    <w:rsid w:val="00FB4B58"/>
    <w:rsid w:val="00FB4FBC"/>
    <w:rsid w:val="00FB6373"/>
    <w:rsid w:val="00FB6E27"/>
    <w:rsid w:val="00FB71B1"/>
    <w:rsid w:val="00FB7237"/>
    <w:rsid w:val="00FB77D6"/>
    <w:rsid w:val="00FB79FF"/>
    <w:rsid w:val="00FB7F6B"/>
    <w:rsid w:val="00FC03EF"/>
    <w:rsid w:val="00FC230B"/>
    <w:rsid w:val="00FC264A"/>
    <w:rsid w:val="00FC3491"/>
    <w:rsid w:val="00FC434C"/>
    <w:rsid w:val="00FC5213"/>
    <w:rsid w:val="00FC5576"/>
    <w:rsid w:val="00FC5840"/>
    <w:rsid w:val="00FC5B3F"/>
    <w:rsid w:val="00FC6396"/>
    <w:rsid w:val="00FC7A7A"/>
    <w:rsid w:val="00FD0E81"/>
    <w:rsid w:val="00FD17E5"/>
    <w:rsid w:val="00FD2E1D"/>
    <w:rsid w:val="00FD3072"/>
    <w:rsid w:val="00FD38BF"/>
    <w:rsid w:val="00FD398A"/>
    <w:rsid w:val="00FD42EE"/>
    <w:rsid w:val="00FD4450"/>
    <w:rsid w:val="00FD58B0"/>
    <w:rsid w:val="00FD5B71"/>
    <w:rsid w:val="00FD6A1E"/>
    <w:rsid w:val="00FD6C28"/>
    <w:rsid w:val="00FD6FA4"/>
    <w:rsid w:val="00FD7084"/>
    <w:rsid w:val="00FD7A84"/>
    <w:rsid w:val="00FD7D0D"/>
    <w:rsid w:val="00FD7F66"/>
    <w:rsid w:val="00FE04C5"/>
    <w:rsid w:val="00FE14EF"/>
    <w:rsid w:val="00FE17B7"/>
    <w:rsid w:val="00FE190F"/>
    <w:rsid w:val="00FE3FF5"/>
    <w:rsid w:val="00FE4355"/>
    <w:rsid w:val="00FE47A8"/>
    <w:rsid w:val="00FE4994"/>
    <w:rsid w:val="00FE58AD"/>
    <w:rsid w:val="00FE5C34"/>
    <w:rsid w:val="00FE5D6F"/>
    <w:rsid w:val="00FE61F5"/>
    <w:rsid w:val="00FE67B7"/>
    <w:rsid w:val="00FE6E99"/>
    <w:rsid w:val="00FE7A45"/>
    <w:rsid w:val="00FE7B08"/>
    <w:rsid w:val="00FF039D"/>
    <w:rsid w:val="00FF053C"/>
    <w:rsid w:val="00FF054B"/>
    <w:rsid w:val="00FF072E"/>
    <w:rsid w:val="00FF07C0"/>
    <w:rsid w:val="00FF207B"/>
    <w:rsid w:val="00FF41B0"/>
    <w:rsid w:val="00FF43CC"/>
    <w:rsid w:val="00FF5191"/>
    <w:rsid w:val="00FF5B2B"/>
    <w:rsid w:val="00FF67A0"/>
    <w:rsid w:val="00FF685C"/>
    <w:rsid w:val="00FF689A"/>
    <w:rsid w:val="00FF7D46"/>
    <w:rsid w:val="00FF7D93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:center;mso-position-vertical-relative:page;mso-width-percent:300;mso-left-percent:55" o:allowincell="f" fillcolor="none [671]" stroke="f" strokecolor="none [1605]">
      <v:fill color="none [671]" type="pattern"/>
      <v:stroke color="none [1605]" weight="6pt" linestyle="thickThin" on="f"/>
      <v:textbox inset="18pt,18pt,18pt,18pt"/>
    </o:shapedefaults>
    <o:shapelayout v:ext="edit">
      <o:idmap v:ext="edit" data="1"/>
    </o:shapelayout>
  </w:shapeDefaults>
  <w:decimalSymbol w:val="."/>
  <w:listSeparator w:val=","/>
  <w14:docId w14:val="201FE6E0"/>
  <w15:docId w15:val="{CF0D0DA8-5B97-476B-ADFA-BC67A9C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imes New Roman" w:hAnsi="Trebuchet M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unning head"/>
    <w:next w:val="Notebodycopy"/>
    <w:rsid w:val="00D50E1D"/>
    <w:pPr>
      <w:suppressAutoHyphens/>
      <w:spacing w:after="120" w:line="240" w:lineRule="atLeast"/>
      <w:jc w:val="both"/>
    </w:pPr>
    <w:rPr>
      <w:color w:val="5C5454" w:themeColor="accent4"/>
      <w:sz w:val="16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6D636D"/>
    <w:pPr>
      <w:keepNext/>
      <w:pageBreakBefore/>
      <w:numPr>
        <w:numId w:val="2"/>
      </w:numPr>
      <w:tabs>
        <w:tab w:val="left" w:pos="360"/>
      </w:tabs>
      <w:spacing w:before="360" w:after="240"/>
      <w:outlineLvl w:val="0"/>
    </w:pPr>
    <w:rPr>
      <w:rFonts w:cs="Arial"/>
      <w:b/>
      <w:bCs/>
      <w:color w:val="0099A8" w:themeColor="accent2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DC0775"/>
    <w:pPr>
      <w:pageBreakBefore w:val="0"/>
      <w:numPr>
        <w:ilvl w:val="1"/>
      </w:numPr>
      <w:tabs>
        <w:tab w:val="clear" w:pos="360"/>
        <w:tab w:val="left" w:pos="630"/>
      </w:tabs>
      <w:spacing w:before="480" w:line="240" w:lineRule="auto"/>
      <w:ind w:left="691" w:hanging="578"/>
      <w:jc w:val="left"/>
      <w:outlineLvl w:val="1"/>
    </w:pPr>
    <w:rPr>
      <w:iCs/>
      <w:color w:val="5C5454" w:themeColor="accent4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4D1E17"/>
    <w:pPr>
      <w:numPr>
        <w:ilvl w:val="2"/>
      </w:numPr>
      <w:outlineLvl w:val="2"/>
    </w:pPr>
    <w:rPr>
      <w:b w:val="0"/>
      <w:i/>
      <w:sz w:val="24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1E17"/>
    <w:pPr>
      <w:keepLines/>
      <w:numPr>
        <w:ilvl w:val="3"/>
      </w:numPr>
      <w:spacing w:before="200" w:after="0"/>
      <w:outlineLvl w:val="3"/>
    </w:pPr>
    <w:rPr>
      <w:rFonts w:eastAsiaTheme="majorEastAsia" w:cs="Times New Roman (Headings CS)"/>
      <w:bCs w:val="0"/>
      <w:i w:val="0"/>
      <w:iCs w:val="0"/>
      <w:small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E17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1E17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="Times New Roman (Headings CS)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DE8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="Times New Roman (Headings CS)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05C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C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E17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E17B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8A1FC0"/>
    <w:rPr>
      <w:rFonts w:ascii="Trebuchet MS" w:hAnsi="Trebuchet MS"/>
      <w:color w:val="0000FF"/>
      <w:sz w:val="18"/>
      <w:u w:val="single"/>
    </w:rPr>
  </w:style>
  <w:style w:type="paragraph" w:customStyle="1" w:styleId="NoteHeading1">
    <w:name w:val="Note Heading1"/>
    <w:basedOn w:val="Caption"/>
    <w:rsid w:val="004D1E17"/>
    <w:rPr>
      <w:color w:val="0099A8" w:themeColor="accent2"/>
    </w:rPr>
  </w:style>
  <w:style w:type="paragraph" w:customStyle="1" w:styleId="Notebodycopy">
    <w:name w:val="Note body copy"/>
    <w:basedOn w:val="Normal"/>
    <w:rsid w:val="00E7116B"/>
  </w:style>
  <w:style w:type="paragraph" w:styleId="BalloonText">
    <w:name w:val="Balloon Text"/>
    <w:basedOn w:val="Normal"/>
    <w:link w:val="BalloonTextChar"/>
    <w:uiPriority w:val="99"/>
    <w:semiHidden/>
    <w:unhideWhenUsed/>
    <w:rsid w:val="00DD08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55"/>
    <w:rPr>
      <w:rFonts w:ascii="Times New Roman" w:hAnsi="Times New Roman"/>
      <w:sz w:val="18"/>
      <w:szCs w:val="18"/>
      <w:lang w:val="en-GB"/>
    </w:rPr>
  </w:style>
  <w:style w:type="paragraph" w:customStyle="1" w:styleId="Documenttitle">
    <w:name w:val="Document title"/>
    <w:basedOn w:val="Normal"/>
    <w:rsid w:val="0021020F"/>
    <w:pPr>
      <w:jc w:val="left"/>
    </w:pPr>
    <w:rPr>
      <w:color w:val="FFFFFF" w:themeColor="background1"/>
      <w:sz w:val="52"/>
      <w:szCs w:val="52"/>
    </w:rPr>
  </w:style>
  <w:style w:type="table" w:customStyle="1" w:styleId="LightGrid-Accent11">
    <w:name w:val="Light Grid - Accent 11"/>
    <w:basedOn w:val="TableNormal"/>
    <w:uiPriority w:val="62"/>
    <w:rsid w:val="00EB3356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  <w:insideH w:val="single" w:sz="8" w:space="0" w:color="0015C4" w:themeColor="accent1"/>
        <w:insideV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1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  <w:shd w:val="clear" w:color="auto" w:fill="B1B9FF" w:themeFill="accent1" w:themeFillTint="3F"/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  <w:shd w:val="clear" w:color="auto" w:fill="B1B9FF" w:themeFill="accent1" w:themeFillTint="3F"/>
      </w:tcPr>
    </w:tblStylePr>
    <w:tblStylePr w:type="band2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B3356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5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6D636D"/>
    <w:rPr>
      <w:rFonts w:cs="Arial"/>
      <w:b/>
      <w:bCs/>
      <w:color w:val="0099A8" w:themeColor="accent2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C0775"/>
    <w:rPr>
      <w:rFonts w:cs="Arial"/>
      <w:b/>
      <w:bCs/>
      <w:iCs/>
      <w:color w:val="5C5454" w:themeColor="accent4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D1E17"/>
    <w:rPr>
      <w:rFonts w:cs="Arial"/>
      <w:bCs/>
      <w:i/>
      <w:iCs/>
      <w:color w:val="5C5454" w:themeColor="accent4"/>
      <w:kern w:val="32"/>
      <w:sz w:val="24"/>
      <w:szCs w:val="2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683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683E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1B0C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F67F3"/>
    <w:rPr>
      <w:color w:val="954F72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011CA8"/>
    <w:rPr>
      <w:color w:val="00727D" w:themeColor="accent2" w:themeShade="BF"/>
    </w:rPr>
    <w:tblPr>
      <w:tblStyleRowBandSize w:val="1"/>
      <w:tblStyleColBandSize w:val="1"/>
      <w:tblBorders>
        <w:top w:val="single" w:sz="8" w:space="0" w:color="0099A8" w:themeColor="accent2"/>
        <w:bottom w:val="single" w:sz="8" w:space="0" w:color="0099A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A8" w:themeColor="accent2"/>
          <w:left w:val="nil"/>
          <w:bottom w:val="single" w:sz="8" w:space="0" w:color="0099A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A8" w:themeColor="accent2"/>
          <w:left w:val="nil"/>
          <w:bottom w:val="single" w:sz="8" w:space="0" w:color="0099A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7FF" w:themeFill="accent2" w:themeFillTint="3F"/>
      </w:tcPr>
    </w:tblStylePr>
  </w:style>
  <w:style w:type="table" w:styleId="MediumShading2-Accent2">
    <w:name w:val="Medium Shading 2 Accent 2"/>
    <w:basedOn w:val="TableNormal"/>
    <w:uiPriority w:val="64"/>
    <w:rsid w:val="00011C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A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A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9A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qFormat/>
    <w:rsid w:val="004D1E17"/>
    <w:pPr>
      <w:spacing w:before="120" w:line="320" w:lineRule="atLeast"/>
      <w:jc w:val="left"/>
    </w:pPr>
    <w:rPr>
      <w:color w:val="000000" w:themeColor="text1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4D1E17"/>
    <w:rPr>
      <w:color w:val="000000" w:themeColor="text1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E17"/>
    <w:rPr>
      <w:rFonts w:eastAsiaTheme="majorEastAsia" w:cs="Times New Roman (Headings CS)"/>
      <w:smallCaps/>
      <w:color w:val="5C5454" w:themeColor="accent4"/>
      <w:kern w:val="32"/>
      <w:sz w:val="24"/>
      <w:szCs w:val="26"/>
      <w:lang w:val="en-GB"/>
    </w:rPr>
  </w:style>
  <w:style w:type="table" w:styleId="MediumShading2-Accent5">
    <w:name w:val="Medium Shading 2 Accent 5"/>
    <w:basedOn w:val="TableNormal"/>
    <w:uiPriority w:val="64"/>
    <w:rsid w:val="00011C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530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530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530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Style">
    <w:name w:val="Table Style"/>
    <w:basedOn w:val="Table"/>
    <w:uiPriority w:val="99"/>
    <w:rsid w:val="00DB2411"/>
    <w:tblPr/>
    <w:tblStylePr w:type="firstRow">
      <w:pPr>
        <w:spacing w:before="0" w:after="0" w:line="240" w:lineRule="auto"/>
      </w:pPr>
      <w:rPr>
        <w:rFonts w:ascii="Trebuchet MS" w:hAnsi="Trebuchet MS"/>
        <w:b/>
        <w:bCs/>
        <w:color w:val="FFFFFF"/>
        <w:sz w:val="22"/>
      </w:rPr>
      <w:tblPr/>
      <w:trPr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odyTextfirst">
    <w:name w:val="Body Text first"/>
    <w:basedOn w:val="Normal"/>
    <w:next w:val="BodyText"/>
    <w:semiHidden/>
    <w:rsid w:val="008D043C"/>
    <w:pPr>
      <w:spacing w:before="180" w:after="180" w:line="320" w:lineRule="atLeast"/>
      <w:ind w:left="1077"/>
    </w:pPr>
    <w:rPr>
      <w:rFonts w:ascii="Arial" w:hAnsi="Arial"/>
      <w:lang w:eastAsia="en-GB"/>
    </w:rPr>
  </w:style>
  <w:style w:type="paragraph" w:styleId="Caption">
    <w:name w:val="caption"/>
    <w:basedOn w:val="Normal"/>
    <w:next w:val="Normal"/>
    <w:link w:val="CaptionChar"/>
    <w:qFormat/>
    <w:rsid w:val="00D50E1D"/>
    <w:pPr>
      <w:keepLines/>
      <w:spacing w:before="120" w:after="180" w:line="320" w:lineRule="atLeast"/>
      <w:contextualSpacing/>
      <w:jc w:val="left"/>
      <w:outlineLvl w:val="4"/>
    </w:pPr>
    <w:rPr>
      <w:b/>
      <w:iCs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D1E17"/>
    <w:rPr>
      <w:rFonts w:eastAsiaTheme="majorEastAsia" w:cs="Times New Roman (Headings CS)"/>
      <w:color w:val="5C5454" w:themeColor="accent4"/>
      <w:sz w:val="16"/>
      <w:szCs w:val="24"/>
      <w:lang w:val="en-GB"/>
    </w:rPr>
  </w:style>
  <w:style w:type="character" w:styleId="CommentReference">
    <w:name w:val="annotation reference"/>
    <w:basedOn w:val="DefaultParagraphFont"/>
    <w:semiHidden/>
    <w:rsid w:val="008B4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B4C8E"/>
    <w:pPr>
      <w:spacing w:before="180" w:after="180" w:line="320" w:lineRule="atLeast"/>
    </w:pPr>
    <w:rPr>
      <w:rFonts w:ascii="Arial" w:hAnsi="Arial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8E"/>
    <w:rPr>
      <w:rFonts w:ascii="Arial" w:hAnsi="Arial"/>
      <w:lang w:val="en-GB" w:eastAsia="en-GB"/>
    </w:rPr>
  </w:style>
  <w:style w:type="paragraph" w:customStyle="1" w:styleId="TableText">
    <w:name w:val="TableText"/>
    <w:basedOn w:val="Normal"/>
    <w:semiHidden/>
    <w:rsid w:val="00DB2411"/>
    <w:pPr>
      <w:spacing w:after="0"/>
    </w:pPr>
    <w:rPr>
      <w:szCs w:val="20"/>
      <w:lang w:eastAsia="en-GB"/>
    </w:rPr>
  </w:style>
  <w:style w:type="table" w:customStyle="1" w:styleId="MastekTableReview">
    <w:name w:val="Mastek Table Review"/>
    <w:basedOn w:val="TableNormal"/>
    <w:rsid w:val="008B4C8E"/>
    <w:rPr>
      <w:sz w:val="18"/>
      <w:szCs w:val="18"/>
      <w:lang w:val="en-GB" w:eastAsia="en-GB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  <w:tblStylePr w:type="firstRow">
      <w:rPr>
        <w:b w:val="0"/>
        <w:i w:val="0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C3E9E"/>
    <w:pPr>
      <w:spacing w:after="0" w:line="240" w:lineRule="auto"/>
      <w:jc w:val="left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3E9E"/>
    <w:rPr>
      <w:rFonts w:ascii="Consolas" w:hAnsi="Consolas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2F7"/>
    <w:pPr>
      <w:spacing w:before="0" w:after="120" w:line="240" w:lineRule="auto"/>
    </w:pPr>
    <w:rPr>
      <w:rFonts w:ascii="Trebuchet MS" w:hAnsi="Trebuchet MS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2F7"/>
    <w:rPr>
      <w:rFonts w:ascii="Trebuchet MS" w:hAnsi="Trebuchet MS"/>
      <w:b/>
      <w:bCs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D1E17"/>
    <w:rPr>
      <w:rFonts w:eastAsiaTheme="majorEastAsia" w:cs="Times New Roman (Headings CS)"/>
      <w:i/>
      <w:iCs/>
      <w:color w:val="5C5454" w:themeColor="accent4"/>
      <w:sz w:val="16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702DE8"/>
    <w:rPr>
      <w:rFonts w:eastAsiaTheme="majorEastAsia" w:cs="Times New Roman (Headings CS)"/>
      <w:i/>
      <w:iCs/>
      <w:color w:val="404040" w:themeColor="text1" w:themeTint="BF"/>
      <w:sz w:val="16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05CE"/>
    <w:rPr>
      <w:rFonts w:asciiTheme="majorHAnsi" w:eastAsiaTheme="majorEastAsia" w:hAnsiTheme="majorHAnsi" w:cstheme="majorBidi"/>
      <w:color w:val="404040" w:themeColor="text1" w:themeTint="BF"/>
      <w:sz w:val="16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CE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20"/>
      <w:lang w:val="en-GB"/>
    </w:rPr>
  </w:style>
  <w:style w:type="paragraph" w:customStyle="1" w:styleId="Mastekcaptioncopy">
    <w:name w:val="Mastek caption copy"/>
    <w:basedOn w:val="Normal"/>
    <w:rsid w:val="006939CB"/>
    <w:pPr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C1F3F"/>
    <w:pPr>
      <w:spacing w:after="0"/>
      <w:jc w:val="left"/>
    </w:pPr>
    <w:rPr>
      <w:szCs w:val="22"/>
    </w:rPr>
  </w:style>
  <w:style w:type="table" w:customStyle="1" w:styleId="Table">
    <w:name w:val="Table"/>
    <w:basedOn w:val="TableNormal"/>
    <w:uiPriority w:val="61"/>
    <w:rsid w:val="006333DC"/>
    <w:tblPr>
      <w:tblStyleRowBandSize w:val="1"/>
      <w:tblStyleColBandSize w:val="1"/>
      <w:jc w:val="center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rPr>
      <w:jc w:val="center"/>
    </w:trPr>
    <w:tblStylePr w:type="firstRow">
      <w:pPr>
        <w:spacing w:before="0" w:after="0" w:line="240" w:lineRule="auto"/>
      </w:pPr>
      <w:rPr>
        <w:rFonts w:ascii="Trebuchet MS" w:hAnsi="Trebuchet MS"/>
        <w:b/>
        <w:bCs/>
        <w:color w:val="FFFFFF"/>
        <w:sz w:val="22"/>
      </w:rPr>
      <w:tblPr/>
      <w:trPr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222D"/>
    <w:rPr>
      <w:color w:val="808080"/>
    </w:rPr>
  </w:style>
  <w:style w:type="character" w:customStyle="1" w:styleId="CaptionChar">
    <w:name w:val="Caption Char"/>
    <w:basedOn w:val="DefaultParagraphFont"/>
    <w:link w:val="Caption"/>
    <w:rsid w:val="00D50E1D"/>
    <w:rPr>
      <w:b/>
      <w:iCs/>
      <w:color w:val="5C5454" w:themeColor="accent4"/>
      <w:sz w:val="20"/>
      <w:szCs w:val="20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1CF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1CF9"/>
    <w:rPr>
      <w:szCs w:val="24"/>
      <w:lang w:val="en-GB"/>
    </w:rPr>
  </w:style>
  <w:style w:type="paragraph" w:styleId="ListNumber4">
    <w:name w:val="List Number 4"/>
    <w:basedOn w:val="Normal"/>
    <w:semiHidden/>
    <w:rsid w:val="00871CF9"/>
    <w:pPr>
      <w:tabs>
        <w:tab w:val="num" w:pos="1209"/>
      </w:tabs>
      <w:spacing w:after="0"/>
      <w:ind w:left="1209" w:hanging="360"/>
      <w:jc w:val="left"/>
    </w:pPr>
    <w:rPr>
      <w:rFonts w:ascii="Tahoma" w:eastAsia="Calibri" w:hAnsi="Tahoma"/>
      <w:color w:val="000000" w:themeColor="text1"/>
      <w:sz w:val="20"/>
      <w:szCs w:val="22"/>
      <w:lang w:eastAsia="en-GB"/>
    </w:rPr>
  </w:style>
  <w:style w:type="paragraph" w:customStyle="1" w:styleId="Bullet">
    <w:name w:val="Bullet"/>
    <w:link w:val="BulletChar"/>
    <w:qFormat/>
    <w:rsid w:val="004D1E17"/>
    <w:pPr>
      <w:numPr>
        <w:numId w:val="1"/>
      </w:numPr>
      <w:spacing w:before="120" w:after="120" w:line="320" w:lineRule="atLeast"/>
      <w:ind w:left="714" w:hanging="357"/>
    </w:pPr>
    <w:rPr>
      <w:rFonts w:cs="Tahoma"/>
      <w:color w:val="000000" w:themeColor="text1"/>
      <w:sz w:val="20"/>
      <w:szCs w:val="24"/>
      <w:lang w:val="en-GB"/>
    </w:rPr>
  </w:style>
  <w:style w:type="character" w:customStyle="1" w:styleId="BulletChar">
    <w:name w:val="Bullet Char"/>
    <w:basedOn w:val="DefaultParagraphFont"/>
    <w:link w:val="Bullet"/>
    <w:rsid w:val="004D1E17"/>
    <w:rPr>
      <w:rFonts w:cs="Tahoma"/>
      <w:color w:val="000000" w:themeColor="text1"/>
      <w:sz w:val="20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71CF9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466A4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  <w:insideH w:val="single" w:sz="8" w:space="0" w:color="0015C4" w:themeColor="accent1"/>
        <w:insideV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1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  <w:shd w:val="clear" w:color="auto" w:fill="B1B9FF" w:themeFill="accent1" w:themeFillTint="3F"/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  <w:shd w:val="clear" w:color="auto" w:fill="B1B9FF" w:themeFill="accent1" w:themeFillTint="3F"/>
      </w:tcPr>
    </w:tblStylePr>
    <w:tblStylePr w:type="band2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7310CB"/>
    <w:pPr>
      <w:spacing w:before="120" w:after="0" w:line="300" w:lineRule="auto"/>
    </w:pPr>
    <w:rPr>
      <w:rFonts w:eastAsiaTheme="minorEastAsia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310CB"/>
    <w:rPr>
      <w:rFonts w:eastAsiaTheme="minorEastAsia" w:cstheme="minorBidi"/>
      <w:sz w:val="20"/>
      <w:szCs w:val="20"/>
      <w:lang w:val="en-GB"/>
    </w:rPr>
  </w:style>
  <w:style w:type="paragraph" w:customStyle="1" w:styleId="MastekTableText">
    <w:name w:val="Mastek Table Text"/>
    <w:basedOn w:val="Normal"/>
    <w:autoRedefine/>
    <w:uiPriority w:val="99"/>
    <w:rsid w:val="00BB06A1"/>
    <w:pPr>
      <w:spacing w:before="60" w:after="60"/>
      <w:jc w:val="left"/>
    </w:pPr>
    <w:rPr>
      <w:bCs/>
      <w:sz w:val="20"/>
      <w:szCs w:val="22"/>
      <w:lang w:eastAsia="en-GB"/>
    </w:rPr>
  </w:style>
  <w:style w:type="paragraph" w:customStyle="1" w:styleId="Documentsubheading">
    <w:name w:val="Document sub heading"/>
    <w:basedOn w:val="Normal"/>
    <w:rsid w:val="0021020F"/>
    <w:pPr>
      <w:framePr w:wrap="notBeside" w:vAnchor="text" w:hAnchor="text" w:y="1"/>
      <w:jc w:val="left"/>
    </w:pPr>
    <w:rPr>
      <w:color w:val="FFFFFF" w:themeColor="background1"/>
      <w:sz w:val="40"/>
      <w:szCs w:val="40"/>
    </w:rPr>
  </w:style>
  <w:style w:type="paragraph" w:styleId="Revision">
    <w:name w:val="Revision"/>
    <w:hidden/>
    <w:uiPriority w:val="99"/>
    <w:semiHidden/>
    <w:rsid w:val="00BF5667"/>
    <w:rPr>
      <w:szCs w:val="24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8A43AB"/>
    <w:rPr>
      <w:sz w:val="20"/>
      <w:szCs w:val="20"/>
    </w:rPr>
    <w:tblPr>
      <w:tblStyleRowBandSize w:val="1"/>
      <w:tblStyleColBandSize w:val="1"/>
      <w:tblBorders>
        <w:top w:val="single" w:sz="8" w:space="0" w:color="132CFF" w:themeColor="accent1" w:themeTint="BF"/>
        <w:left w:val="single" w:sz="8" w:space="0" w:color="132CFF" w:themeColor="accent1" w:themeTint="BF"/>
        <w:bottom w:val="single" w:sz="8" w:space="0" w:color="132CFF" w:themeColor="accent1" w:themeTint="BF"/>
        <w:right w:val="single" w:sz="8" w:space="0" w:color="132CFF" w:themeColor="accent1" w:themeTint="BF"/>
        <w:insideH w:val="single" w:sz="8" w:space="0" w:color="132C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32CFF" w:themeColor="accent1" w:themeTint="BF"/>
          <w:left w:val="single" w:sz="8" w:space="0" w:color="132CFF" w:themeColor="accent1" w:themeTint="BF"/>
          <w:bottom w:val="single" w:sz="8" w:space="0" w:color="132CFF" w:themeColor="accent1" w:themeTint="BF"/>
          <w:right w:val="single" w:sz="8" w:space="0" w:color="132CFF" w:themeColor="accent1" w:themeTint="BF"/>
          <w:insideH w:val="nil"/>
          <w:insideV w:val="nil"/>
        </w:tcBorders>
        <w:shd w:val="clear" w:color="auto" w:fill="0015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32CFF" w:themeColor="accent1" w:themeTint="BF"/>
          <w:left w:val="single" w:sz="8" w:space="0" w:color="132CFF" w:themeColor="accent1" w:themeTint="BF"/>
          <w:bottom w:val="single" w:sz="8" w:space="0" w:color="132CFF" w:themeColor="accent1" w:themeTint="BF"/>
          <w:right w:val="single" w:sz="8" w:space="0" w:color="132C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B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51F1"/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F37B45" w:themeColor="accent5" w:themeTint="BF"/>
        <w:left w:val="single" w:sz="8" w:space="0" w:color="F37B45" w:themeColor="accent5" w:themeTint="BF"/>
        <w:bottom w:val="single" w:sz="8" w:space="0" w:color="F37B45" w:themeColor="accent5" w:themeTint="BF"/>
        <w:right w:val="single" w:sz="8" w:space="0" w:color="F37B45" w:themeColor="accent5" w:themeTint="BF"/>
        <w:insideH w:val="single" w:sz="8" w:space="0" w:color="F37B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B45" w:themeColor="accent5" w:themeTint="BF"/>
          <w:left w:val="single" w:sz="8" w:space="0" w:color="F37B45" w:themeColor="accent5" w:themeTint="BF"/>
          <w:bottom w:val="single" w:sz="8" w:space="0" w:color="F37B45" w:themeColor="accent5" w:themeTint="BF"/>
          <w:right w:val="single" w:sz="8" w:space="0" w:color="F37B45" w:themeColor="accent5" w:themeTint="BF"/>
          <w:insideH w:val="nil"/>
          <w:insideV w:val="nil"/>
        </w:tcBorders>
        <w:shd w:val="clear" w:color="auto" w:fill="E953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B45" w:themeColor="accent5" w:themeTint="BF"/>
          <w:left w:val="single" w:sz="8" w:space="0" w:color="F37B45" w:themeColor="accent5" w:themeTint="BF"/>
          <w:bottom w:val="single" w:sz="8" w:space="0" w:color="F37B45" w:themeColor="accent5" w:themeTint="BF"/>
          <w:right w:val="single" w:sz="8" w:space="0" w:color="F37B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216A1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530E" w:themeColor="accent5"/>
        <w:left w:val="single" w:sz="8" w:space="0" w:color="E9530E" w:themeColor="accent5"/>
        <w:bottom w:val="single" w:sz="8" w:space="0" w:color="E9530E" w:themeColor="accent5"/>
        <w:right w:val="single" w:sz="8" w:space="0" w:color="E9530E" w:themeColor="accent5"/>
        <w:insideH w:val="single" w:sz="8" w:space="0" w:color="E9530E" w:themeColor="accent5"/>
        <w:insideV w:val="single" w:sz="8" w:space="0" w:color="E9530E" w:themeColor="accent5"/>
      </w:tblBorders>
    </w:tblPr>
    <w:tcPr>
      <w:shd w:val="clear" w:color="auto" w:fill="FBD3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CD" w:themeFill="accent5" w:themeFillTint="33"/>
      </w:tcPr>
    </w:tblStylePr>
    <w:tblStylePr w:type="band1Vert">
      <w:tblPr/>
      <w:tcPr>
        <w:shd w:val="clear" w:color="auto" w:fill="F7A783" w:themeFill="accent5" w:themeFillTint="7F"/>
      </w:tcPr>
    </w:tblStylePr>
    <w:tblStylePr w:type="band1Horz">
      <w:tblPr/>
      <w:tcPr>
        <w:tcBorders>
          <w:insideH w:val="single" w:sz="6" w:space="0" w:color="E9530E" w:themeColor="accent5"/>
          <w:insideV w:val="single" w:sz="6" w:space="0" w:color="E9530E" w:themeColor="accent5"/>
        </w:tcBorders>
        <w:shd w:val="clear" w:color="auto" w:fill="F7A78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216A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B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5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5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5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5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72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72FF" w:themeFill="accent1" w:themeFillTint="7F"/>
      </w:tcPr>
    </w:tblStylePr>
  </w:style>
  <w:style w:type="table" w:styleId="LightShading">
    <w:name w:val="Light Shading"/>
    <w:basedOn w:val="TableNormal"/>
    <w:uiPriority w:val="60"/>
    <w:rsid w:val="00FF07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4E86"/>
    <w:rPr>
      <w:color w:val="000F92" w:themeColor="accent1" w:themeShade="BF"/>
    </w:rPr>
    <w:tblPr>
      <w:tblStyleRowBandSize w:val="1"/>
      <w:tblStyleColBandSize w:val="1"/>
      <w:tblBorders>
        <w:top w:val="single" w:sz="8" w:space="0" w:color="0015C4" w:themeColor="accent1"/>
        <w:bottom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5C4" w:themeColor="accent1"/>
          <w:left w:val="nil"/>
          <w:bottom w:val="single" w:sz="8" w:space="0" w:color="0015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5C4" w:themeColor="accent1"/>
          <w:left w:val="nil"/>
          <w:bottom w:val="single" w:sz="8" w:space="0" w:color="0015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B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B9FF" w:themeFill="accent1" w:themeFillTint="3F"/>
      </w:tc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E7A45"/>
    <w:pPr>
      <w:spacing w:after="100"/>
    </w:pPr>
  </w:style>
  <w:style w:type="character" w:styleId="PageNumber">
    <w:name w:val="page number"/>
    <w:basedOn w:val="DefaultParagraphFont"/>
    <w:uiPriority w:val="99"/>
    <w:semiHidden/>
    <w:unhideWhenUsed/>
    <w:rsid w:val="00253407"/>
  </w:style>
  <w:style w:type="paragraph" w:customStyle="1" w:styleId="Heasertext">
    <w:name w:val="Heaser text"/>
    <w:basedOn w:val="Normal"/>
    <w:next w:val="Header"/>
    <w:rsid w:val="00D260FC"/>
    <w:pPr>
      <w:pBdr>
        <w:bottom w:val="single" w:sz="4" w:space="1" w:color="A6A6A6" w:themeColor="background1" w:themeShade="A6"/>
      </w:pBdr>
      <w:jc w:val="left"/>
    </w:pPr>
  </w:style>
  <w:style w:type="paragraph" w:styleId="TOC2">
    <w:name w:val="toc 2"/>
    <w:basedOn w:val="TOC1"/>
    <w:next w:val="Normal"/>
    <w:autoRedefine/>
    <w:uiPriority w:val="39"/>
    <w:unhideWhenUsed/>
    <w:rsid w:val="00FE7A45"/>
    <w:pPr>
      <w:tabs>
        <w:tab w:val="left" w:pos="480"/>
        <w:tab w:val="right" w:leader="dot" w:pos="9064"/>
      </w:tabs>
      <w:jc w:val="left"/>
    </w:pPr>
    <w:rPr>
      <w:noProof/>
    </w:rPr>
  </w:style>
  <w:style w:type="paragraph" w:customStyle="1" w:styleId="Covercontactdetails">
    <w:name w:val="Cover contact details"/>
    <w:basedOn w:val="Normal"/>
    <w:rsid w:val="008B3931"/>
    <w:rPr>
      <w:color w:val="FFFFFF" w:themeColor="background1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0BCD"/>
    <w:pPr>
      <w:suppressAutoHyphens w:val="0"/>
      <w:spacing w:after="160" w:line="276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38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80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77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78972">
                                              <w:marLeft w:val="133"/>
                                              <w:marRight w:val="133"/>
                                              <w:marTop w:val="133"/>
                                              <w:marBottom w:val="2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6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20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394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9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23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7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08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75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76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23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44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08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0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15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64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81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99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74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42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29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6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70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09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7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82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65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1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28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84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8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86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60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95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0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61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5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1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5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4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3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6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93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3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25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93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6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2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11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74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25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90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8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881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038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124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14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7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9212">
                                              <w:marLeft w:val="133"/>
                                              <w:marRight w:val="133"/>
                                              <w:marTop w:val="133"/>
                                              <w:marBottom w:val="2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51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957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2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097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2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8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47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89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03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10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44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9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81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77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746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910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3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511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4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3" w:color="B7B193"/>
                  </w:divBdr>
                </w:div>
              </w:divsChild>
            </w:div>
          </w:divsChild>
        </w:div>
      </w:divsChild>
    </w:div>
    <w:div w:id="1746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1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36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inn\Local%20Settings\Temporary%20Internet%20Files\Content.Outlook\M3LGAJ76\Mastek%20Proposal.dotx" TargetMode="External"/></Relationships>
</file>

<file path=word/theme/theme1.xml><?xml version="1.0" encoding="utf-8"?>
<a:theme xmlns:a="http://schemas.openxmlformats.org/drawingml/2006/main" name="Office Theme">
  <a:themeElements>
    <a:clrScheme name="Mastek colour palle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15C4"/>
      </a:accent1>
      <a:accent2>
        <a:srgbClr val="0099A8"/>
      </a:accent2>
      <a:accent3>
        <a:srgbClr val="98989A"/>
      </a:accent3>
      <a:accent4>
        <a:srgbClr val="5C5454"/>
      </a:accent4>
      <a:accent5>
        <a:srgbClr val="E9530E"/>
      </a:accent5>
      <a:accent6>
        <a:srgbClr val="EBDC00"/>
      </a:accent6>
      <a:hlink>
        <a:srgbClr val="41AEDA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8F44B21A7BD4F87792DDD02D5E737" ma:contentTypeVersion="29" ma:contentTypeDescription="Create a new document." ma:contentTypeScope="" ma:versionID="af3aa3c77cae7251e70b3df320c62e9c">
  <xsd:schema xmlns:xsd="http://www.w3.org/2001/XMLSchema" xmlns:xs="http://www.w3.org/2001/XMLSchema" xmlns:p="http://schemas.microsoft.com/office/2006/metadata/properties" xmlns:ns2="489abc5b-bdf6-4e50-9c28-6745d929bd9c" xmlns:ns3="3508eb69-905d-4d96-b582-f8c956ab1b25" targetNamespace="http://schemas.microsoft.com/office/2006/metadata/properties" ma:root="true" ma:fieldsID="175f3ba0eeb843e69796f724550251a1" ns2:_="" ns3:_="">
    <xsd:import namespace="489abc5b-bdf6-4e50-9c28-6745d929bd9c"/>
    <xsd:import namespace="3508eb69-905d-4d96-b582-f8c956ab1b2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TaxKeywordTaxHTField" minOccurs="0"/>
                <xsd:element ref="ns2:TaxCatchAll" minOccurs="0"/>
                <xsd:element ref="ns3:Categor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abc5b-bdf6-4e50-9c28-6745d929bd9c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79436181-6ac7-4620-95a8-5fa159db9a5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list="{9ebe014d-bb3c-48de-9087-885b1c78817e}" ma:internalName="TaxCatchAll" ma:readOnly="false" ma:showField="CatchAllData" ma:web="489abc5b-bdf6-4e50-9c28-6745d929b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8eb69-905d-4d96-b582-f8c956ab1b25" elementFormDefault="qualified">
    <xsd:import namespace="http://schemas.microsoft.com/office/2006/documentManagement/types"/>
    <xsd:import namespace="http://schemas.microsoft.com/office/infopath/2007/PartnerControls"/>
    <xsd:element name="Category" ma:index="13" nillable="true" ma:displayName="Category" ma:internalName="Category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KeywordTaxHTField xmlns="489abc5b-bdf6-4e50-9c28-6745d929b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Real Estate</TermName>
          <TermId xmlns="http://schemas.microsoft.com/office/infopath/2007/PartnerControls">3ec582f2-3fb9-450e-97c4-dc6b3739a677</TermId>
        </TermInfo>
      </Terms>
    </TaxKeywordTaxHTField>
    <TaxCatchAll xmlns="489abc5b-bdf6-4e50-9c28-6745d929bd9c">
      <Value>69</Value>
    </TaxCatchAll>
    <Category xmlns="3508eb69-905d-4d96-b582-f8c956ab1b2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AF738-FDB2-4481-852B-5D2B4F512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49FF1-12F4-4352-9992-7B91EF1E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abc5b-bdf6-4e50-9c28-6745d929bd9c"/>
    <ds:schemaRef ds:uri="3508eb69-905d-4d96-b582-f8c956ab1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73B977-5318-4A68-8190-BA49015BB552}">
  <ds:schemaRefs>
    <ds:schemaRef ds:uri="http://schemas.microsoft.com/office/2006/metadata/properties"/>
    <ds:schemaRef ds:uri="489abc5b-bdf6-4e50-9c28-6745d929bd9c"/>
    <ds:schemaRef ds:uri="http://schemas.microsoft.com/office/infopath/2007/PartnerControls"/>
    <ds:schemaRef ds:uri="3508eb69-905d-4d96-b582-f8c956ab1b25"/>
  </ds:schemaRefs>
</ds:datastoreItem>
</file>

<file path=customXml/itemProps4.xml><?xml version="1.0" encoding="utf-8"?>
<ds:datastoreItem xmlns:ds="http://schemas.openxmlformats.org/officeDocument/2006/customXml" ds:itemID="{2C62D6AC-2C70-4573-912A-AD31D7F7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Mastek Proposal.dotx</Template>
  <TotalTime>25</TotalTime>
  <Pages>10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Mastek Response to Spicerhaart_EA Sales Replacement ITT_v1.0 for KM</vt:lpstr>
    </vt:vector>
  </TitlesOfParts>
  <Manager/>
  <Company>Mastek UK Ltd.</Company>
  <LinksUpToDate>false</LinksUpToDate>
  <CharactersWithSpaces>4893</CharactersWithSpaces>
  <SharedDoc>false</SharedDoc>
  <HyperlinkBase/>
  <HLinks>
    <vt:vector size="78" baseType="variant"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_Toc121201512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_Toc121201511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_Toc121201510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_Toc121201509</vt:lpwstr>
      </vt:variant>
      <vt:variant>
        <vt:i4>1441845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_Toc121201508</vt:lpwstr>
      </vt:variant>
      <vt:variant>
        <vt:i4>1441845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_Toc121201507</vt:lpwstr>
      </vt:variant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_Toc121201506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_Toc121201505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_Toc121201504</vt:lpwstr>
      </vt:variant>
      <vt:variant>
        <vt:i4>1441845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_Toc121201503</vt:lpwstr>
      </vt:variant>
      <vt:variant>
        <vt:i4>5636214</vt:i4>
      </vt:variant>
      <vt:variant>
        <vt:i4>12</vt:i4>
      </vt:variant>
      <vt:variant>
        <vt:i4>0</vt:i4>
      </vt:variant>
      <vt:variant>
        <vt:i4>5</vt:i4>
      </vt:variant>
      <vt:variant>
        <vt:lpwstr>mailto:email.address@mastek.co.uk</vt:lpwstr>
      </vt:variant>
      <vt:variant>
        <vt:lpwstr/>
      </vt:variant>
      <vt:variant>
        <vt:i4>3145747</vt:i4>
      </vt:variant>
      <vt:variant>
        <vt:i4>9</vt:i4>
      </vt:variant>
      <vt:variant>
        <vt:i4>0</vt:i4>
      </vt:variant>
      <vt:variant>
        <vt:i4>5</vt:i4>
      </vt:variant>
      <vt:variant>
        <vt:lpwstr>mailto:email@mastek.com</vt:lpwstr>
      </vt:variant>
      <vt:variant>
        <vt:lpwstr/>
      </vt:variant>
      <vt:variant>
        <vt:i4>4718617</vt:i4>
      </vt:variant>
      <vt:variant>
        <vt:i4>5681</vt:i4>
      </vt:variant>
      <vt:variant>
        <vt:i4>1025</vt:i4>
      </vt:variant>
      <vt:variant>
        <vt:i4>1</vt:i4>
      </vt:variant>
      <vt:variant>
        <vt:lpwstr>..\MASTEK logo files\MASTEK SMALL 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Mastek Response to Spicerhaart_EA Sales Replacement ITT_v1.0 for KM</dc:title>
  <dc:subject/>
  <dc:creator>Mastek</dc:creator>
  <cp:keywords>Real Estate</cp:keywords>
  <dc:description/>
  <cp:lastModifiedBy>Nehal Pawar</cp:lastModifiedBy>
  <cp:revision>9</cp:revision>
  <cp:lastPrinted>2018-05-04T14:52:00Z</cp:lastPrinted>
  <dcterms:created xsi:type="dcterms:W3CDTF">2018-09-28T07:09:00Z</dcterms:created>
  <dcterms:modified xsi:type="dcterms:W3CDTF">2019-07-30T11:55:00Z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0x010100F5A8F44B21A7BD4F87792DDD02D5E737</vt:lpwstr>
  </property>
  <property fmtid="{D5CDD505-2E9C-101B-9397-08002B2CF9AE}" pid="3" name="TaxKeyword">
    <vt:lpwstr>69;#Real Estate|3ec582f2-3fb9-450e-97c4-dc6b3739a677</vt:lpwstr>
  </property>
</Properties>
</file>